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7"/>
          <w:szCs w:val="27"/>
          <w:shd w:val="clear" w:fill="FFFFFF"/>
        </w:rPr>
        <w:t>一、什么是铺垫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我们先来对铺垫的定义有个了解。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在这之前，我们可以先联想下我们生活当中铺垫的意思，铺垫作为一件物品，指的是我们日常经常要用到指铺衬坐卧之具的垫子。坐卧之前，要垫点东西，称之为铺垫。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迁移到文学创作中，铺垫的含义与生活中其实是共通的。百度百科上这么解释，铺垫是指事物发展过程中的前期准备工作。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但是这个解释有点笼统了，我们把它细化下，铺垫是指在一个人物出场前或者一个事件发生前,为了显示人物性格或暗示人物命运，增强高潮的必要性和真实感，使故事的来龙去脉、前因后果显得自然，作者常常安排一系列非主要情节或细节，作为作品主要情节发生、发展的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说白了，铺垫就是一种烘托手法，是为了表现主要写作对象而提前做的基础性描写。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7"/>
          <w:szCs w:val="27"/>
          <w:shd w:val="clear" w:fill="FFFFFF"/>
        </w:rPr>
        <w:t>二、铺垫有什么作用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简单点说，小说没有铺垫，就没有高潮。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从小说本身的三要素上来看，铺垫在人物上，在一个主要人物上出场前做极力的铺垫，是给人物造势，吊足读者的胃口，引发读者的好奇，增强读者的期待感。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情节上，能构成伏笔和照应,使作品逻辑合理，情节发展既出乎意料之外,又在情理之中，也能为高潮的到来做铺垫举例。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气氛上，通过铺垫,可以渲染气氛,形成“山雨欲来”的情势,促使读者产生期待、盼望的急迫心情,这样就大大增强了作品的吸引力。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从读者的角度看，读者热爱适当的铺垫，没有一定铺垫的故事总是显得不够真实自然，甚至有点莫名其妙。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读者也喜欢从作者的铺垫中去探知答案，以此获得乐趣与成就感。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7"/>
          <w:szCs w:val="27"/>
          <w:shd w:val="clear" w:fill="FFFFFF"/>
        </w:rPr>
        <w:t>三、如何给小说做铺垫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铺垫可以是一个事实，一个动作，一个人，一件小事。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小说离不开三要素，要铺垫，自然能从三要素入手。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1.人物铺垫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小说的人物出场，有单刀直入，也有铺垫烘托。如果想要给为一个人物出场做铺垫，应该从哪些方面入手呢？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1）提前几章甚至几十章给即将要出现的人物挖坑，埋伏笔暗示，让读者对这个人有点印象。这种尤其是小说中半路杀出来的人物，若前面没有铺垫就会显得很突兀。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2）如果要出场的人物很牛逼，就以传闻的方式，别人的对话、还可以通过一个牛逼的人物来衬托等方式衬托。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3）对人物外貌、语言、动作等描写很多时候也是对人物性格、命运的一种铺垫。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微软雅黑" w:hAnsi="微软雅黑" w:eastAsia="微软雅黑" w:cs="微软雅黑"/>
          <w:b w:val="0"/>
          <w:i w:val="0"/>
          <w:caps w:val="0"/>
          <w:color w:val="3E3E3E"/>
          <w:spacing w:val="0"/>
          <w:sz w:val="24"/>
          <w:szCs w:val="24"/>
          <w:shd w:val="clear" w:fill="FFFFFF"/>
        </w:rPr>
        <w:t>在塑造人物的过程中，无疑需要用到外貌、语言、动作等描写方法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2.情节铺垫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在一篇小说中，作者会写很多的情节，以此来推动故事的发展。但是一个重要情节的来临或者说爆发，为了达到那个效果，前面必然需要铺垫。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最简单的装逼打脸桥段，为了让打脸来得更爽，前面的铺垫一般会包括对主角低调的描述、对其隐藏实力的描述，对双方仇恨的阐释、对反派在主角面前耀武扬威的描写、吃瓜群众的围观描写等等，这些都是为了让打脸那一刻来得更爽做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再就是为了把冲突矛盾积蓄到一定程度，让高潮来得更猛烈，需要大量铺垫。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而关于冲突和矛盾的设置，此前玄派和专门的文章介绍，这里不多讲，</w:t>
      </w:r>
      <w:r>
        <w:rPr>
          <w:rFonts w:hint="eastAsia" w:ascii="微软雅黑" w:hAnsi="微软雅黑" w:eastAsia="微软雅黑" w:cs="微软雅黑"/>
          <w:b w:val="0"/>
          <w:i w:val="0"/>
          <w:caps w:val="0"/>
          <w:color w:val="FF0000"/>
          <w:spacing w:val="0"/>
          <w:sz w:val="24"/>
          <w:szCs w:val="24"/>
          <w:shd w:val="clear" w:fill="FFFFFF"/>
        </w:rPr>
        <w:t>后台回复“冲突”。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3.气氛铺垫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气氛的铺垫一般会用到环境的描写，包括自然环境和社会环境，来渲染故事气氛，营造一定的氛围，为故事的开展做铺垫。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比如要展开一段比较恐怖的情节，前面少不了对恐怖气氛的渲染，展开悲剧性的情节，前面的气氛必然也会是悲伤的。（除非是以乐景衬哀情）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这里的天色描写，既点明了时间，又暗示了武松稍微有点紧张的心情，为打虎做铺垫。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网文中对铺垫有句这样的说法：“越是老白的小说，铺垫也就越多；而越是小白，越是无脑的爽文，铺垫也就越少。”希望大家善用铺垫，写出更加成熟的作品。</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今天要讲的内容是小说中的常用技法，也是三个很容易混淆的概念，分别是：悬念、伏笔和铺垫。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为了表述清楚和方便，我做了个表格，希望对大家理解上有帮助。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微软雅黑" w:hAnsi="微软雅黑" w:eastAsia="微软雅黑" w:cs="微软雅黑"/>
          <w:b w:val="0"/>
          <w:i w:val="0"/>
          <w:caps w:val="0"/>
          <w:color w:val="3E3E3E"/>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7"/>
          <w:szCs w:val="27"/>
          <w:shd w:val="clear" w:fill="FFFFFF"/>
        </w:rPr>
        <w:t>小说创作中，为了避免情节上的平淡，吸引读者追看，我们通常都会使用到埋伏笔，设悬念的创作技巧，而为了使情节发展更加合理和丰满，铺垫也是必不可少的。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今天我们来讲一讲埋伏笔的技巧，下一次再讲铺垫的技法。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C0504D"/>
          <w:spacing w:val="0"/>
          <w:sz w:val="27"/>
          <w:szCs w:val="27"/>
          <w:shd w:val="clear" w:fill="FFFFFF"/>
        </w:rPr>
        <w:t>一、什么是伏笔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伏笔是文学创作中一种很常用的一种表现手法。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通常情况下，作者为了表现某段重要剧情，在先前便设置了相关的桥段或提示，这个提示，可以是人，也可以是物，甚至可以是一段对话，到故事进行到一定程度时，再将这个暗示揭示或者呼应出来，让读者恍然大悟。这便是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C0504D"/>
          <w:spacing w:val="0"/>
          <w:sz w:val="27"/>
          <w:szCs w:val="27"/>
          <w:shd w:val="clear" w:fill="FFFFFF"/>
        </w:rPr>
        <w:t>二、写小说一定需要埋伏笔吗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小说创作者，为了持续吸引读者的注意力，通常都会埋设伏笔。可以这么说，伏笔是一种重要的工具，能够有意识的在故事中埋设伏笔，将为作品增色不少。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但是埋伏笔的作用又具体体现在哪里呢？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从作品本身看，是为了避免剧情的突兀，增强合理性和真实性。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避免剧情突兀，如果前面早已交代和征兆，不但使逻辑上更加严谨，读者也能更好的接受。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从读者的角度来看，读者其实并非是一定只喜欢埋了伏笔的小说，只是一种阅读体验的问题。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一般有经验的读者，把发现作者埋下的伏笔作为一种智力上的快感，如果后面的剧情确实如他们所料，这会为他们带来充分的成就感。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若是读者没有发现作者早埋下的伏笔，到故事发展到关键地方才猛然醒悟，这样的读者会为被作者巧妙的设置拍手叫好，从而对该作品或者作者作出一个好的评价。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C0504D"/>
          <w:spacing w:val="0"/>
          <w:sz w:val="27"/>
          <w:szCs w:val="27"/>
          <w:shd w:val="clear" w:fill="FFFFFF"/>
        </w:rPr>
        <w:t>三、怎么设置伏笔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伏笔可以是一个人，一件物品，一个不经意的桥段或者一段对话。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人物和桥段，物品，主角得到某个物品，这个物品刚开始并没有展现出什么特别的地方，许多人不以为然，但在后来力量强大。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对话，比如需要换地图的时候，一般会在换地图前面几章就提到那个地方的存在，而不会突然换。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因而我们可根据作品本身的情况挑选合适的人物、物品，设置一些桥段或者运用人物对话来埋设伏笔。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要设置伏笔，须对剧情走向有一个全盘的把握，这样才能避免伏笔太多解决不了，或者忘记了埋下的伏笔。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因而我们在写小说大纲的时候，就要设置好伏笔点及什么时候解决伏笔。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C0504D"/>
          <w:spacing w:val="0"/>
          <w:sz w:val="27"/>
          <w:szCs w:val="27"/>
          <w:shd w:val="clear" w:fill="FFFFFF"/>
        </w:rPr>
        <w:t>四、埋设伏笔的注意点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1.伏笔要反复强调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反复强调伏笔，让读者注意到这个地方的不同寻常之处，但又不马上告诉读者答案，引发读者的期待。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2.有伏必有应，且埋设和呼应不能脱离太久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为避免情节前后矛盾，在关键的埋设伏笔处必须有对应的解决方式。伏笔的埋设，不要和伏笔的呼应脱离太久，这样，读者的记忆可能会消失，而失去了伏笔的意义；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3.不要让伏笔单纯当伏笔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这一点是为了让伏笔看上去不要那么刻意，伏笔在文中还可承担其他作用。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4.伏笔不应过多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过多不同的伏笔，反而会让读者搞不清楚状况，失去了伏笔的意义，除非是有连贯性的伏笔，做连续性的埋设；过度的买弄伏笔，也会让故事的主题变的模糊不清。</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1.扑街：网文中指作品发表后成绩不好。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2.太监：指小说连载到一半突然中断。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3.烂尾：指一部作品在情节尚未圆满的情况下中途夭折或草草收尾。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4.精品：精品文是指某部小说订阅人数达到一定数量（起点是均订3000），称为精品文。这类文已经有机会进入某些投资者的眼睛，或改编游戏或改编影视。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5.崩：</w:t>
      </w:r>
      <w:r>
        <w:rPr>
          <w:rFonts w:hint="eastAsia" w:ascii="微软雅黑" w:hAnsi="微软雅黑" w:eastAsia="微软雅黑" w:cs="微软雅黑"/>
          <w:b w:val="0"/>
          <w:i w:val="0"/>
          <w:caps w:val="0"/>
          <w:color w:val="333333"/>
          <w:spacing w:val="0"/>
          <w:sz w:val="24"/>
          <w:szCs w:val="24"/>
          <w:shd w:val="clear" w:fill="FFFFFF"/>
        </w:rPr>
        <w:t> </w:t>
      </w:r>
      <w:r>
        <w:rPr>
          <w:rFonts w:hint="eastAsia" w:ascii="微软雅黑" w:hAnsi="微软雅黑" w:eastAsia="微软雅黑" w:cs="微软雅黑"/>
          <w:b w:val="0"/>
          <w:i w:val="0"/>
          <w:caps w:val="0"/>
          <w:color w:val="3E3E3E"/>
          <w:spacing w:val="0"/>
          <w:sz w:val="24"/>
          <w:szCs w:val="24"/>
          <w:shd w:val="clear" w:fill="FFFFFF"/>
        </w:rPr>
        <w:t>指小说作者铺架的世界观和剧情冲突,文中出现多出bug,读者觉得小说中的体系不能自洽,后面写不下去了，开始情节混乱、逻辑不清。  这种情况也往往是太监或者烂尾的开始。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6.坑：网文中的坑一般指前文的某些情节（人物或事件）在后文没有了交代。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7.小神：一般的精品文作者就可以称为小神。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8.中神：作品订阅达到相当可观的数量，在网文圈内有一定知名度，并且多部作品稳定精品以上的作者。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9.大神：成绩逆天，或者是在某一个文学分类中独树一帜，是标志性人物，在网文圈具有相当的影响力。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11.金手指：就是在小说里给主角赋予很多常人所没有的能力，比如超人的智商、颜值、武功，财富地位，或拥有某种特殊的能力，无敌的运气等等。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12.换地图：指小说中的主角行动、发展情节的地点从一个地方换到另一个地方，小至城市，大至世界。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13.单机：在网文中指的是作品没有读者，只有作者自己阅读。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14.YY：意淫的缩写，yy小说是通常用来实现在现实中没法实现的事情，是想法天真、内容庞大、故事情节严重不符合事实逻辑的作品，概称为yy。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pPr>
      <w:r>
        <w:rPr>
          <w:sz w:val="24"/>
          <w:szCs w:val="24"/>
        </w:rPr>
        <w:t>二、签约网站常用术语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1.签约：指作品达到网站要求后跟网站签订版权协议。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2.上架：上架就是入VIP，简称入V。上架后的书读者必须支付一定的钱购买之后才能看，上架是作者赚钱的方式之一。当你的小说积累到一定字数和人气的时候,你就可以入VIP了,小说上架后，需要维持稳定的更新。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3.马甲：网文中指作者换笔名，一般指大神开的小号。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4.推书：在作品中给其他书籍打广告。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5.买断：指网站对你的作品一次付费后,可以任意使用作品,而不必经过原作者许可,更不需要重复付费，原作者不再主张著作权。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6.分成：指</w:t>
      </w:r>
      <w:r>
        <w:rPr>
          <w:rFonts w:hint="eastAsia" w:ascii="微软雅黑" w:hAnsi="微软雅黑" w:eastAsia="微软雅黑" w:cs="微软雅黑"/>
          <w:b w:val="0"/>
          <w:i w:val="0"/>
          <w:caps w:val="0"/>
          <w:color w:val="444444"/>
          <w:spacing w:val="0"/>
          <w:sz w:val="24"/>
          <w:szCs w:val="24"/>
          <w:shd w:val="clear" w:fill="FFFFFF"/>
        </w:rPr>
        <w:t>你</w:t>
      </w:r>
      <w:r>
        <w:rPr>
          <w:rFonts w:hint="eastAsia" w:ascii="微软雅黑" w:hAnsi="微软雅黑" w:eastAsia="微软雅黑" w:cs="微软雅黑"/>
          <w:b w:val="0"/>
          <w:i w:val="0"/>
          <w:caps w:val="0"/>
          <w:color w:val="3E3E3E"/>
          <w:spacing w:val="0"/>
          <w:sz w:val="24"/>
          <w:szCs w:val="24"/>
          <w:shd w:val="clear" w:fill="FFFFFF"/>
        </w:rPr>
        <w:t>的作品发布在网上和网站签约上架销售后，读者看你的书所消费的钱，包括直接消费和打赏催更道具之类，和网站按一定比例分这笔收入。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7.保底分成：给个保底买断价，外加分成条件。例如千字50买断，再进行分成。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8.全勤：指作品上架后按月计算，作品不断更网站给作者的一种福利，也称全勤奖，每个网站的全勤福利不一样。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9.月票：小说月票是起点中文网首创，它是起点中文网会员及以上用户，每月通过在起点主站订阅和打赏消费，所获得的投票权利。VIP会员价可以通过投月票来支持自己喜欢的作品。在起点，月票象征着人气和对作品的认可度。起点会根据月票排名情况，执行起点作品“月票奖励”计划”来激励作者创作。每一张月票值100粉丝积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10.内签：就是直接联系编辑并取得签约的一种签约形式。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11.首订：上架第一章的24小时订阅数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12.高订</w:t>
      </w:r>
      <w:r>
        <w:rPr>
          <w:rFonts w:hint="eastAsia" w:ascii="微软雅黑" w:hAnsi="微软雅黑" w:eastAsia="微软雅黑" w:cs="微软雅黑"/>
          <w:b w:val="0"/>
          <w:i w:val="0"/>
          <w:caps w:val="0"/>
          <w:color w:val="444444"/>
          <w:spacing w:val="0"/>
          <w:sz w:val="24"/>
          <w:szCs w:val="24"/>
          <w:shd w:val="clear" w:fill="FFFFFF"/>
        </w:rPr>
        <w:t> ：</w:t>
      </w:r>
      <w:r>
        <w:rPr>
          <w:rFonts w:hint="eastAsia" w:ascii="微软雅黑" w:hAnsi="微软雅黑" w:eastAsia="微软雅黑" w:cs="微软雅黑"/>
          <w:b w:val="0"/>
          <w:i w:val="0"/>
          <w:caps w:val="0"/>
          <w:color w:val="3E3E3E"/>
          <w:spacing w:val="0"/>
          <w:sz w:val="24"/>
          <w:szCs w:val="24"/>
          <w:shd w:val="clear" w:fill="FFFFFF"/>
        </w:rPr>
        <w:t>上架后单章最高订阅数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13.均订：</w:t>
      </w:r>
      <w:r>
        <w:rPr>
          <w:rFonts w:hint="eastAsia" w:ascii="微软雅黑" w:hAnsi="微软雅黑" w:eastAsia="微软雅黑" w:cs="微软雅黑"/>
          <w:b w:val="0"/>
          <w:i w:val="0"/>
          <w:caps w:val="0"/>
          <w:color w:val="444444"/>
          <w:spacing w:val="0"/>
          <w:sz w:val="24"/>
          <w:szCs w:val="24"/>
          <w:shd w:val="clear" w:fill="FFFFFF"/>
        </w:rPr>
        <w:t> </w:t>
      </w:r>
      <w:r>
        <w:rPr>
          <w:rFonts w:hint="eastAsia" w:ascii="微软雅黑" w:hAnsi="微软雅黑" w:eastAsia="微软雅黑" w:cs="微软雅黑"/>
          <w:b w:val="0"/>
          <w:i w:val="0"/>
          <w:caps w:val="0"/>
          <w:color w:val="3E3E3E"/>
          <w:spacing w:val="0"/>
          <w:sz w:val="24"/>
          <w:szCs w:val="24"/>
          <w:shd w:val="clear" w:fill="FFFFFF"/>
        </w:rPr>
        <w:t>上架后平均每章订阅数，总订阅次数除以VIP章节数。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14.内投：主动联系编辑投稿。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15.起点A签：即VIP签，是转让作品版权的一种签约方式，签约后该作品不能投给其他出版社或网站。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16.裸奔：没有推荐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17.千字稿酬:网文中按一千字计算稿酬的方式。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18.订阅：指小说上架后读者花钱阅读。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19.三江推：三江推荐位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default" w:ascii="微软雅黑" w:hAnsi="微软雅黑" w:eastAsia="微软雅黑" w:cs="微软雅黑"/>
          <w:b w:val="0"/>
          <w:i w:val="0"/>
          <w:caps w:val="0"/>
          <w:color w:val="3E3E3E"/>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20.裤衩推：就是文字推。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21.断更：小说上架后在某一段时间内中断更新。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22.催更：指读者催促作者更新作品，网站通常还提供催更道具。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23.低保：最低保障。一般小说成绩不好时，比如起点是月收入低于1500元，可向网站申请低保，申请低保要求每日更新一定字数。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24.盟主：一本书“粉丝榜”最高等级的存在（100000粉丝积分。）</w:t>
      </w:r>
      <w:r>
        <w:rPr>
          <w:rFonts w:hint="eastAsia" w:ascii="微软雅黑" w:hAnsi="微软雅黑" w:eastAsia="微软雅黑" w:cs="微软雅黑"/>
          <w:b w:val="0"/>
          <w:i w:val="0"/>
          <w:caps w:val="0"/>
          <w:color w:val="333333"/>
          <w:spacing w:val="0"/>
          <w:sz w:val="24"/>
          <w:szCs w:val="24"/>
          <w:shd w:val="clear" w:fill="FFFFFF"/>
        </w:rPr>
        <w:t> </w:t>
      </w:r>
      <w:r>
        <w:rPr>
          <w:rFonts w:hint="eastAsia" w:ascii="微软雅黑" w:hAnsi="微软雅黑" w:eastAsia="微软雅黑" w:cs="微软雅黑"/>
          <w:b w:val="0"/>
          <w:i w:val="0"/>
          <w:caps w:val="0"/>
          <w:color w:val="3E3E3E"/>
          <w:spacing w:val="0"/>
          <w:sz w:val="24"/>
          <w:szCs w:val="24"/>
          <w:shd w:val="clear" w:fill="FFFFFF"/>
        </w:rPr>
        <w:t>次等级的还有宗师、掌门、长老、护法、堂主、舵主、执事、弟子、学徒等等，按照粉丝积分排列。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lang w:val="en-US" w:eastAsia="zh-CN"/>
        </w:rPr>
      </w:pPr>
      <w:r>
        <w:rPr>
          <w:rFonts w:hint="eastAsia" w:ascii="微软雅黑" w:hAnsi="微软雅黑" w:eastAsia="微软雅黑" w:cs="微软雅黑"/>
          <w:b w:val="0"/>
          <w:i w:val="0"/>
          <w:caps w:val="0"/>
          <w:color w:val="3E3E3E"/>
          <w:spacing w:val="0"/>
          <w:sz w:val="24"/>
          <w:szCs w:val="24"/>
          <w:shd w:val="clear" w:fill="FFFFFF"/>
        </w:rPr>
        <w:t>25.文字推：意思是推荐只有一个文字链接，不带图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default" w:ascii="微软雅黑" w:hAnsi="微软雅黑" w:eastAsia="微软雅黑" w:cs="微软雅黑"/>
          <w:b w:val="0"/>
          <w:i w:val="0"/>
          <w:caps w:val="0"/>
          <w:color w:val="3E3E3E"/>
          <w:spacing w:val="0"/>
          <w:sz w:val="24"/>
          <w:szCs w:val="24"/>
          <w:lang w:val="en-US"/>
        </w:rPr>
      </w:pPr>
      <w:r>
        <w:rPr>
          <w:rFonts w:hint="eastAsia" w:ascii="微软雅黑" w:hAnsi="微软雅黑" w:eastAsia="微软雅黑" w:cs="微软雅黑"/>
          <w:b w:val="0"/>
          <w:i w:val="0"/>
          <w:caps w:val="0"/>
          <w:color w:val="3E3E3E"/>
          <w:spacing w:val="0"/>
          <w:sz w:val="24"/>
          <w:szCs w:val="24"/>
          <w:shd w:val="clear" w:fill="FFFFFF"/>
        </w:rPr>
        <w:t>26.分强：分类强推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27. 强推：首页强推 。28.大封吹：即大封推，大封面推荐。29.端推：手机端推荐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30.限免 ：即限时免费 ，是网站促销的一种手段。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31.日销：24小时销售额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32.站短 ：即站内短消息。一般来说，作品上传后，审核通过或者签约都会有消息推送。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33.切 ：指一部作品虽未完结但成绩较差，作者直接放弃该部作品转而开新书的一种做法。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34.证道：本意为得道，引申义为成功。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35.百万必神：写到百万必成神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36.全渠道：所有渠道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37.榜单：排行榜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38.公众作者：没签约的作者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4"/>
          <w:szCs w:val="24"/>
          <w:shd w:val="clear" w:fill="FFFFFF"/>
        </w:rPr>
        <w:t>39.PK：一个推荐同时上N本书，根据数据每次淘汰几本，一轮轮下来进行PK。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pPr>
      <w:r>
        <w:rPr>
          <w:sz w:val="24"/>
          <w:szCs w:val="24"/>
        </w:rPr>
        <w:t>三、网文类型术语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1.小白文：白文通常指来情节简单，没有什么深度，内容浅白，读起来令人放松的的网络小说，读者比较低龄化。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2.老白文：老白指资深读者，老白文指的就是给老白读者看的文章，相对于小白文逻辑性更强，文笔更好。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3.种马文：一种YY的男性向后宫小说。指的是小说中的男主凭借其强大的异性吸引力，让几个甚至更多的异性争着与他交好。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种马文与后宫文的区别是：后宫小说的男主与女主间每一个都是有比较好的感情描写。但种马小说不是，种马小说通常都是没什么感情描写，类似一头种马般只懂交配，所以才叫种马小说。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4.爽文：主角从小说开始到故事结尾顺风顺水，升级神速的小说。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爽文的分类类型：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8064A2"/>
          <w:spacing w:val="0"/>
          <w:sz w:val="21"/>
          <w:szCs w:val="21"/>
          <w:shd w:val="clear" w:fill="FFFFFF"/>
        </w:rPr>
        <w:t>升级文</w:t>
      </w:r>
      <w:r>
        <w:rPr>
          <w:rFonts w:hint="eastAsia" w:ascii="微软雅黑" w:hAnsi="微软雅黑" w:eastAsia="微软雅黑" w:cs="微软雅黑"/>
          <w:b w:val="0"/>
          <w:i w:val="0"/>
          <w:caps w:val="0"/>
          <w:color w:val="3E3E3E"/>
          <w:spacing w:val="0"/>
          <w:sz w:val="21"/>
          <w:szCs w:val="21"/>
          <w:shd w:val="clear" w:fill="FFFFFF"/>
        </w:rPr>
        <w:t>：这种爽文出现几率是比较高的，这其中有特色的人气相当火爆。特征是升级很快，别人升1级我升5级甚至更高。典型例子：《斗罗大陆》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8064A2"/>
          <w:spacing w:val="0"/>
          <w:sz w:val="21"/>
          <w:szCs w:val="21"/>
          <w:shd w:val="clear" w:fill="FFFFFF"/>
        </w:rPr>
        <w:t>有老师辅导的文</w:t>
      </w:r>
      <w:r>
        <w:rPr>
          <w:rFonts w:hint="eastAsia" w:ascii="微软雅黑" w:hAnsi="微软雅黑" w:eastAsia="微软雅黑" w:cs="微软雅黑"/>
          <w:b w:val="0"/>
          <w:i w:val="0"/>
          <w:caps w:val="0"/>
          <w:color w:val="3E3E3E"/>
          <w:spacing w:val="0"/>
          <w:sz w:val="21"/>
          <w:szCs w:val="21"/>
          <w:shd w:val="clear" w:fill="FFFFFF"/>
        </w:rPr>
        <w:t>：这一类文章在主角成长的时候会有一位神通广大的老师，各种秘籍无所不有。典型例子：《斗破苍穹》。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8064A2"/>
          <w:spacing w:val="0"/>
          <w:sz w:val="21"/>
          <w:szCs w:val="21"/>
          <w:shd w:val="clear" w:fill="FFFFFF"/>
        </w:rPr>
        <w:t>后宫小说：</w:t>
      </w:r>
      <w:r>
        <w:rPr>
          <w:rFonts w:hint="eastAsia" w:ascii="微软雅黑" w:hAnsi="微软雅黑" w:eastAsia="微软雅黑" w:cs="微软雅黑"/>
          <w:b w:val="0"/>
          <w:i w:val="0"/>
          <w:caps w:val="0"/>
          <w:color w:val="3E3E3E"/>
          <w:spacing w:val="0"/>
          <w:sz w:val="21"/>
          <w:szCs w:val="21"/>
          <w:shd w:val="clear" w:fill="FFFFFF"/>
        </w:rPr>
        <w:t>主角妻妾成群，少则三五个，多则数十个甚至更多，且有所谓的“屌丝逆袭”，让大多数后宫文看起来很爽，实际缺少内涵。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5.种田文：种田文基本上只适用于历史架空文（当然，有的异界文也少有涉及）。即先建立自己的根据地，然后在自己的领土上搞科技、经济、军事、政治制度建设。在此期间，基本上不与外部势力发生战争。至种田完毕之后，再凭借超时代的能力征服天下的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6.耽美文：耽美，沉溺于美，最早是出现在日本近代文学中，为反对“自然主义”文学追求唯美而呈现的另一种文学写作风格。现专指描述男性与男性之间恋爱的小说。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7.无线文：一般是指以手机阅读为目标定位的小说。它的读者群体是手机用户。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8.系统文：指的是里面的小说主角是带着系统（类似网络游戏里的服务器，帮助主角升级修炼）穿越到异世界的一类小说。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9.高干文：高干文属于言情都市的一种，作品的主人公通常是社会高干（高级干部）的子弟孩子，有雄厚的家世出身背景，通常以律师，政治，医生，商人很多取材，描述了他们人生中所遇到的各式各样的爱情故事。通常这些小说都比较长，从大学写到工作。如《何以笙箫默》、《微微一笑很倾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8.轻小说：轻小说是一类源自日本，以年轻人为主要读者群的新兴娱乐性文学作品，以十多岁的中学、高中生的少男少女为主要读者群取向，通常使用动漫画风格作为插画的一种娱乐性文学作品。国内一般称二次元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9.架空文：架空文多用于穿越类型作品中，一般是指描写真实人物穿越到虚构年代发生的事情。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10.贴吧文：在贴吧连载的小说。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pPr>
      <w:r>
        <w:rPr>
          <w:rFonts w:hint="eastAsia" w:ascii="微软雅黑" w:hAnsi="微软雅黑" w:eastAsia="微软雅黑" w:cs="微软雅黑"/>
          <w:b w:val="0"/>
          <w:i w:val="0"/>
          <w:caps w:val="0"/>
          <w:color w:val="3E3E3E"/>
          <w:spacing w:val="0"/>
          <w:sz w:val="24"/>
          <w:szCs w:val="24"/>
          <w:shd w:val="clear" w:fill="FFFFFF"/>
        </w:rPr>
        <w:t>11.女尊文：是故事背景中，女性社会地位高于男性社会地位的一类文学作品的统称。属于推想文学的一类。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pPr>
      <w:r>
        <w:rPr>
          <w:rFonts w:hint="eastAsia" w:ascii="微软雅黑" w:hAnsi="微软雅黑" w:eastAsia="微软雅黑" w:cs="微软雅黑"/>
          <w:b w:val="0"/>
          <w:i w:val="0"/>
          <w:caps w:val="0"/>
          <w:color w:val="3E3E3E"/>
          <w:spacing w:val="0"/>
          <w:sz w:val="21"/>
          <w:szCs w:val="21"/>
          <w:shd w:val="clear" w:fill="FFFFFF"/>
        </w:rPr>
        <w:t>颠倒派：女人孔武有力，男人娇小柔弱，与现实中完全颠倒（多为男生子）。也就是说，把此类小说中的人物性别反过来就是正常向小说；把正常向小说的人物性别反过来就是此类小说。此派别是最常见的女尊小说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pPr>
      <w:r>
        <w:rPr>
          <w:rFonts w:hint="eastAsia" w:ascii="微软雅黑" w:hAnsi="微软雅黑" w:eastAsia="微软雅黑" w:cs="微软雅黑"/>
          <w:b w:val="0"/>
          <w:i w:val="0"/>
          <w:caps w:val="0"/>
          <w:color w:val="3E3E3E"/>
          <w:spacing w:val="0"/>
          <w:sz w:val="21"/>
          <w:szCs w:val="21"/>
          <w:shd w:val="clear" w:fill="FFFFFF"/>
        </w:rPr>
        <w:t>现实派：除在社会地位上女尊男卑外，男女其余各方面都与现实无异。也就是说，男人还是男人，女人还是女人。此派别是较常见的女尊小说形式。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pPr>
      <w:r>
        <w:rPr>
          <w:rFonts w:hint="eastAsia" w:ascii="微软雅黑" w:hAnsi="微软雅黑" w:eastAsia="微软雅黑" w:cs="微软雅黑"/>
          <w:b w:val="0"/>
          <w:i w:val="0"/>
          <w:caps w:val="0"/>
          <w:color w:val="3E3E3E"/>
          <w:spacing w:val="0"/>
          <w:sz w:val="21"/>
          <w:szCs w:val="21"/>
          <w:shd w:val="clear" w:fill="FFFFFF"/>
        </w:rPr>
        <w:t>幻想派：由于女人拥有男人没有的或远超过男人的超能力，故而导致社会地位悬殊。此派别均为科幻或奇幻题材，是较少见的女尊小说形式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极端派：女人奴役男人。也就是说，女人全是主人，男人全是奴隶。此派别是最罕见的女尊小说形式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12.女强文：指女主强势或者万能型女主为主的作品。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13.清水文：最常用来指无H情节的文。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14.（随身）空间文：指主角或者书中的部分人拥有自己的空间，可以随身带着，面积可以升级后变大，变宽敞，一般来说，空间文的空间时间是静止的，储存的东西不会变质不会坏掉，有的时候里面会带田地、房子、泉水和小湖泊等等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15.冲量文：意思是指网站为了完成一定的指标和任务量,而用来发表、充数的价值不算高的作品。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16.快穿文：快穿文由穿越小说延伸出来兴起的文学体裁，其基本要点是，主人公由于某种原因从其原本生活的年代离开、穿越时空，带着任务或系统，到了另一个时代，在这个时空展开了一系列的活动，结束之后前往另一世界进行下一个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17.凡人流：起点原创小说《凡人修仙传》（作者为忘语）的火爆，以及跟风小说的风靡而问世，以记叙主人公从底层通过极低的天赋和逆天的机遇而成长为一代大鳄并一修仙为大众修炼方式的成长性质新形式小说，因此在起点出现了一个新的网络小说写作流派——凡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18.暗黑流：一般来说暗黑指的是暗黑破坏神（2代居多）这款游戏，ARPG（动作类角色扮演）的巅峰之作，从而开创了一个潮流。通常是指整体风格比较阴暗，可能会有阴谋、杀戮 、血腥 、暴力 、SM等比较BT的情节的小说。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19.洪荒流：是以洪荒为背景或者以洪荒为线索的小说。洪荒是指混沌蒙昧的状态，借指太古时代，经常说洪荒时代，洪荒世界。通常以《封神演义》、《山海经》以及《西游记》等历史奇书为基础，以梦入神机《佛本是道》为开宗祖师以及框架结构，将中国神话体系进行一个大汇总。小说中往往把大道、天意、鸿蒙运转作为关键词。其中修炼者大多以成圣（天道圣人）作为最终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20.无限流：《无限流》起源于小说zhttty《无限恐怖》的火爆，以及大量跟风小说的问世。就是在无数个电影、游戏、动画之类的世界中完成各项任务，达到自己活下去的目的，同时让主角不断变强的小说。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21.升级流：男频网文圈的一个行话，概括了主角从最开始的一个废柴（普通人），在挑战、磨难与欲望中一步一步走上人生赢家道路的网文写作套路。由于历史原因人们常把升级流网文和起点中文网联系起来，用起点文代称升级流网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22.废柴流：废材流是指主人公本来是一介废物（包括修炼天赋、人品等），然后在一片唾骂、鄙视声中废物主人公突然得到某种机缘，最终完成人生逆转，成为令世人仰望的大人物，这一类小说统称废柴流。代表作品《斗破苍穹》。</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在讲完人物设定和世界观设定后，设定篇终于迎来最后一个主题——情节设定。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在小说创作中，人物、情节、环境是三个相辅相成的要素。故事是以人物为核心展开的，人物在情节中生动活泛，环境使人物更具真实感。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一部成功的小说，不是塑造了令读者喜欢的人物，便是留下了令人印象深刻的故事情节。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对于我们小说创作者来说，总是在挖空心思设置吸引读者的故事情节，接下来我们就一起来聊聊情节设定这件大事儿。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420" w:right="420"/>
        <w:jc w:val="both"/>
        <w:rPr>
          <w:b/>
          <w:color w:val="BE7763"/>
        </w:rPr>
      </w:pPr>
      <w:r>
        <w:rPr>
          <w:b/>
          <w:color w:val="BE7763"/>
        </w:rPr>
        <w:t>一、情节及相关释义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简单点说，情节就是小说中的人物在不同的环境下应对的各种事件。一个完整的故事情节，一般包括开端、发展、高潮、结局四个部分。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即故事情节是在你设定的小说特定环境中，由于人物之间的互相关系或者人与环境间的矛盾冲突而产生的一系列事件发生、发展、高潮直至解决的过程。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情节在小说中的作用主要是通过故事情节来展现人物性格、表现中心。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一般说来，情节与人物，无非存在两种关系，通过人物来构建故事情节，或者为推动情节而塑造人物，前一种很好理解，后一种一般就是为了一些特定的情节增加配角性人物。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420" w:right="420"/>
        <w:jc w:val="both"/>
        <w:rPr>
          <w:b/>
          <w:color w:val="BE7763"/>
        </w:rPr>
      </w:pPr>
      <w:r>
        <w:rPr>
          <w:b/>
          <w:color w:val="BE7763"/>
        </w:rPr>
        <w:t>二、具体情节设定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对于小说初学者来说，在情节设定上可能存在一定困难，下面我们提供情节细纲辅助，这个辅助在玄派网上有，包括以下内容：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 地点环境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这个情节主要发生在什么地方？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这个场景环境有什么特点？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2.主要人物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涉及的主要人物有哪些？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他们是以什么方式登场的？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在该情节点中，他们各承担什么角色？（提供线索？解答谜题？提供助力？产生阻力？被踩？被装逼？……）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3.故事梗概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想要通过这个情节展现给读者什么？给读者讲述什么故事内容？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讲述一个故事？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引出一个人物？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解决一个谜题？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展现角色性格？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展现势力的实力？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4.高潮爽点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最大的爽点是什么？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奇遇、升级、寻宝、泡妞、发财、欺人、助人、探奇、求知。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主角得到了什么好处？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或者主角得到了什么成长？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5. 渴望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主要人物的内心渴望什么？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6.阻力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阻碍主要人物内心渴望的因素有哪些？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按人物分别列出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7.行动&amp;冲突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角色为了达到自己的目标，是如何行动的？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行动产生了什么样的冲突？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最终的结果如何？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根据以上要素，我们便可以生成这样一个一目了然的表格。我随便设定了一个情节在玄派上生成了如下表格目录：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微软雅黑"/>
          <w:b w:val="0"/>
          <w:i w:val="0"/>
          <w:caps w:val="0"/>
          <w:color w:val="3E3E3E"/>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420" w:right="420" w:firstLine="0"/>
        <w:jc w:val="both"/>
        <w:rPr>
          <w:rFonts w:hint="default" w:ascii="微软雅黑" w:hAnsi="微软雅黑" w:eastAsia="微软雅黑" w:cs="微软雅黑"/>
          <w:b w:val="0"/>
          <w:i w:val="0"/>
          <w:caps w:val="0"/>
          <w:color w:val="3E3E3E"/>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420" w:right="420"/>
        <w:jc w:val="both"/>
        <w:rPr>
          <w:b/>
          <w:color w:val="BE7763"/>
        </w:rPr>
      </w:pPr>
      <w:r>
        <w:rPr>
          <w:b/>
          <w:color w:val="BE7763"/>
        </w:rPr>
        <w:t>三、情节设定注意事项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(一)情节要真实自然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情节真实自然主要是指人物的发展行动必须符合该人物的性格，违反人物性格的情节设定是失败的，容易招致读者反感的。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比如，若非有意恶搞，让一直克制自守的唐僧在西天取经途中接受了某个妖精的勾引，一段时间内沉迷女色，无意西行，其后果必然招致人设的崩塌，和整部作品的大败笔。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我们应该谨记，再有新意的情节设定都不应脱离人物本来的性格特征，为了情节上的哗众取宠背叛人物内在性格逻辑最终得不偿失。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(二)情节的展开要围绕展示人物性格和命运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人物是情节的中心，受众真正关心的焦点正是人物的性格和命运。网文中经常强调一个代入感，读者之所以能代入人物，源于寻求与该人物性格与命运的共同点，在该人物身上寻找自我发现自我。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围绕展示人物性格，以跳舞的《邪气凛然》为例，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里面有一个叫乔乔的女孩，性格张扬可爱，只要她一出现，必然附带着搞笑的情节出现。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围绕展示人物命运，只要是讲述人物故事，它的主线必然是要围绕人物命运展开，一旦长时间或大的偏离，轻则读者认为你在水情节，重则弃书。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（三）男女频具体禁忌情节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一句话总结：“女怕种马，男怕绿帽”，这是网文中男女读者对网文感情线的一个雷点。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在传统文学中，是没有这一种说法的。网文因其形态的特殊性，才有了这么一个算是约定俗成的规则。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而为什么不能出现此类情节呢？归根到底还是一个代入感，试想男读者在代入主角的时候，出现绿帽情节，读者会作何感想？正常人势必大为不爽，让读者感到不爽，也就意味着作者会失去读者，影响成绩。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比如月关早年曾写过一本女主出轨的书，被读者喷得体无完肤，直到写了《回到明朝当王爷》才又重新聚集人气。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女频也是同样的道理，任何一名正常的女读者势必也不能忍受一个到处沾花惹草的男人。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因而我们的网文作家，为了你好我好大家好，还是尽量遵守这个不成文的规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则。</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今天要讲的这个主题又是一个很玄妙很抽象的问题——小说的节奏。这种看起来比较高深的写作技巧，实难有什么高明见解，无非根据已有的见解看法，望能将此事说个清楚明白。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一、节奏的定义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说到节奏，其实我们条件反射想到的应该是音乐的节奏，如果我们评价一首音乐很有节奏感，应该是觉得这首音乐的节拍快慢、强弱组合很有规律，配合得恰到好处，能给人一种美妙的享受。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再然后我们还能想到的最平常的关于节奏的场景，应该是生活节奏。我们经常觉得，像北上广深那些一线城市的生活节奏都太快了，这个语境下的节奏，我们大概可以理解为，一种很匆忙的状态。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而为什么会很匆忙呢？我们就不去探讨什么人多交通拥堵等问题了，无非是时间少而事情又多，于是就要在一定时间内做好一定事情，需要速度。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于是，我们说小说中的节奏就包揽了以上两个场景的含义，一重含义指情节的高低起伏和轻重缓急，二重含义是指在单位字数内要叙述的情节数量多少，相同的情节下，用较多的篇幅去描写叙述则感觉节奏慢，反之则节奏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下面我们就具体讲以上两重含义及应用。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二、节奏——高低起伏，详略得当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pPr>
      <w:r>
        <w:rPr>
          <w:rFonts w:hint="eastAsia" w:ascii="微软雅黑" w:hAnsi="微软雅黑" w:eastAsia="微软雅黑" w:cs="微软雅黑"/>
          <w:b w:val="0"/>
          <w:i w:val="0"/>
          <w:caps w:val="0"/>
          <w:color w:val="3E3E3E"/>
          <w:spacing w:val="0"/>
          <w:sz w:val="24"/>
          <w:szCs w:val="24"/>
          <w:shd w:val="clear" w:fill="FFFFFF"/>
        </w:rPr>
        <w:t>在情节起伏的问题上，出现最多的就是如下两种情形：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没有起伏，流水账式记录。没有铺垫，处处是高潮，也就无所谓高潮。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第一种，流水账式小说，就像我们平常写日记一样，有什么事说什么事，很无聊的记录，或者一直在铺垫，无法挑起读者兴趣。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怎么解决？最好的方法是有选择的记录，剪掉不必要的铺陈的平淡情节，而是选取能产生矛盾的的故事，要有冲突，文似看山不喜平。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第二种，高潮式小说，情节的安排持续给读者紧张的感觉，没有铺垫，没有缓冲，这种情况读者看着会非常累，也很容易写崩文。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解决方法除了要学会铺垫（讲起来太多了，有机会可以详讲），还应跟第一种情形学习，学会注水，多点轻松的情节描写。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这让我想起看那种悬疑类的影视剧，它并不是一直紧张到让观众无法喘息，会偶尔穿插个主角的生活场景，比如吃个饭，浇个花，跟朋友打个趣等，看上去无关紧要的情节，但却是非常必要的。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三、男频与女频的节奏差异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网文中有一种说法，三章一小高潮，五章一大高潮，也就是说长篇小说中的高低起伏其实应该是循环反复的，我们认为女频文的情节起伏应该是类似心电图，而男频文的走向应该是阶梯式的。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在女频文中，因为没有明显的等级体系，所以节奏上没有男频那么明显，但是一直情节平平显然也是不行的，还是需要遵循大小高潮的规律，它的走向就像下图所示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而男频中，因为存在升级系统，他的节奏就是一步步往上走的十分明显，但同样要注意要有缓和的情节，不能一直爆发。：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男频中，可以推荐大家看番茄的书，和现在比较火的《重生之都市修仙》，学习研究下情节安排，什么时候需要紧张冲突，什么时候缓和注水。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四、怎样调整行文节奏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我们在给编辑投稿的时候可能会遭遇到编辑这样的回复：节奏太快，或者节奏太慢。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解决方法要归结起来其实就是注水和放水，这在上面的讲述中其实已经提到了。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lang w:eastAsia="zh-CN"/>
        </w:rPr>
      </w:pPr>
      <w:r>
        <w:rPr>
          <w:rFonts w:hint="eastAsia" w:ascii="微软雅黑" w:hAnsi="微软雅黑" w:eastAsia="微软雅黑" w:cs="微软雅黑"/>
          <w:b w:val="0"/>
          <w:i w:val="0"/>
          <w:caps w:val="0"/>
          <w:color w:val="3E3E3E"/>
          <w:spacing w:val="0"/>
          <w:sz w:val="24"/>
          <w:szCs w:val="24"/>
          <w:shd w:val="clear" w:fill="FFFFFF"/>
        </w:rPr>
        <w:t>节奏太快，也就是需要减缓节奏，需要多点（zhu）描（shui）写。也就是一句话可以表述清楚的事要用一段话</w:t>
      </w:r>
      <w:r>
        <w:rPr>
          <w:rFonts w:hint="eastAsia" w:ascii="微软雅黑" w:hAnsi="微软雅黑" w:eastAsia="微软雅黑" w:cs="微软雅黑"/>
          <w:b w:val="0"/>
          <w:i w:val="0"/>
          <w:caps w:val="0"/>
          <w:color w:val="3E3E3E"/>
          <w:spacing w:val="0"/>
          <w:sz w:val="24"/>
          <w:szCs w:val="24"/>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节奏太慢，也就是注水太多了，这个时候需要把水放掉一些，怎么放呢？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1.直接删掉一些不大重要的场景。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作家圈有句话形容：“谋杀你的爱人”，为了让行文更加简洁不拖沓，我们需要忍痛割爱。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2.合并场景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比如，要写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男主得了癌症撒谎移情别恋要跟女主分手，委托朋友照顾女主，独自离开。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接下来的场景中，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女主发觉不对劲，疯狂的去找男主，找不到男主，崩溃大哭，于是去找男主的朋友家人打听事情真相。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以上加起来有三四个场景，如果我们要简化它，可以这样：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男主独自离开，给朋友留了封信，女主发现不对劲，男主朋友直接跟女主说明了情况。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3.用叙述代替描写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能一句话说清楚的事，就不要用一段话。还用上面那个例子：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林双发现自己得了癌症，他想到心爱的女友。在拿到医院诊断单的那一刻，林双双手颤抖，难以置信，他在房间来回踱步，表情充满痛苦，他究竟要如何告诉女友这一惨痛的事实？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如果要简洁行文，就可以写成：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林双拿到了医院的诊断单，是癌症。他觉得自己无法面对深爱着他的女友。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用更少的字数表述同样的情节，读起来会感觉节奏更快。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以上，小说中的节奏，就是指文章应有像音乐一样有高低起伏，轻重缓急；像生活一样，知道什么时候该慢下来，什么时候又应该快一点，恰到好处的感觉，使行文更加流畅有力。</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从今天开始，我们正式进入实战环节，讲讲网文写作中的具体问题了，首先我们从</w:t>
      </w:r>
      <w:r>
        <w:rPr>
          <w:rStyle w:val="7"/>
          <w:rFonts w:hint="eastAsia" w:ascii="微软雅黑" w:hAnsi="微软雅黑" w:eastAsia="微软雅黑" w:cs="微软雅黑"/>
          <w:i w:val="0"/>
          <w:caps w:val="0"/>
          <w:color w:val="FF2941"/>
          <w:spacing w:val="0"/>
          <w:sz w:val="27"/>
          <w:szCs w:val="27"/>
          <w:shd w:val="clear" w:fill="FFFFFF"/>
        </w:rPr>
        <w:t>作品的开篇</w:t>
      </w:r>
      <w:r>
        <w:rPr>
          <w:rFonts w:hint="eastAsia" w:ascii="微软雅黑" w:hAnsi="微软雅黑" w:eastAsia="微软雅黑" w:cs="微软雅黑"/>
          <w:b w:val="0"/>
          <w:i w:val="0"/>
          <w:caps w:val="0"/>
          <w:color w:val="3E3E3E"/>
          <w:spacing w:val="0"/>
          <w:sz w:val="27"/>
          <w:szCs w:val="27"/>
          <w:shd w:val="clear" w:fill="FFFFFF"/>
        </w:rPr>
        <w:t>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0052FF"/>
          <w:spacing w:val="0"/>
          <w:sz w:val="21"/>
          <w:szCs w:val="21"/>
          <w:shd w:val="clear" w:fill="FFFFFF"/>
        </w:rPr>
        <w:t>有一个朋友写了十来万字，然而然后投内签、投买断，纷纷通不过，他觉得编辑的眼光不行，于是开始自行注册账号，直接在网站上发布，最终发现成绩惨淡，又一直等不到签约站短，最终不得不太监。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0052FF"/>
          <w:spacing w:val="0"/>
          <w:sz w:val="21"/>
          <w:szCs w:val="21"/>
          <w:shd w:val="clear" w:fill="FFFFFF"/>
        </w:rPr>
        <w:t>太监之后，他立刻又重新开了一本新书，换了一个题材，这一次他存稿更多了，达到三十万，接下来又开始重复之前的路程。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0052FF"/>
          <w:spacing w:val="0"/>
          <w:sz w:val="21"/>
          <w:szCs w:val="21"/>
          <w:shd w:val="clear" w:fill="FFFFFF"/>
        </w:rPr>
        <w:t>结果呢？没有任何区别。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相信大家对这个场景并不陌生，很多人甚至就是其中的一员。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很多人一直都不明白，问题到底出在哪里。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为什么别人几千字就能签约，而自己几十万字了离签约都遥遥无期？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问题就出在小说的开篇上，准确一点说，就是小说前面三万字吸引不了编辑，让对方产生了这本书没办法让读者追读进而付费订阅的印象。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好的开篇可以决定一本书的成败，这丝毫不夸张。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如果你真的想进行商业化写作，好的开篇再怎么重视都不为过。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其实，很多大神开篇也需要反复修改，改到满意为止。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对于新人来说，我们更要重视。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这里还是要强调一下开篇的重要性，请大家务必深深牢记。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FF0000"/>
          <w:spacing w:val="0"/>
          <w:sz w:val="27"/>
          <w:szCs w:val="27"/>
          <w:shd w:val="clear" w:fill="FFFFFF"/>
        </w:rPr>
        <w:t>一、开篇的重要性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1.影响签约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我们在给编辑投稿的时候，往往就是大纲加三万字开篇，开篇没有吸引力，编辑看不到作品的商业价值，结果就可想而知了。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2.影响定价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同样是编辑看到你的开篇，一个一般的开篇和一个不错的开篇，如果谈的是买断，直接影响的就是你作品的买断价格。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开篇会让编辑对你整体写作能力有个初步评估，能认真对待开篇并把它写好的新人，至少证明不是个什么也不懂的新人，这是编辑对你的第一印象，这个第一印象将直接影响买断价格，千字多少稿酬就取决于此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3.影响读者留存，进而影响推荐，最后影响成绩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这是一个注意力经济时代，开篇作为你作品的门脸，能否吸引读者，开篇是第一道门槛。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作为新人，本身流量基数就很小，</w:t>
      </w:r>
      <w:r>
        <w:rPr>
          <w:rStyle w:val="7"/>
          <w:rFonts w:hint="eastAsia" w:ascii="微软雅黑" w:hAnsi="微软雅黑" w:eastAsia="微软雅黑" w:cs="微软雅黑"/>
          <w:i w:val="0"/>
          <w:caps w:val="0"/>
          <w:color w:val="FF2941"/>
          <w:spacing w:val="0"/>
          <w:sz w:val="27"/>
          <w:szCs w:val="27"/>
          <w:shd w:val="clear" w:fill="FFFFFF"/>
        </w:rPr>
        <w:t>每一个读者都非常珍贵</w:t>
      </w:r>
      <w:r>
        <w:rPr>
          <w:rFonts w:hint="eastAsia" w:ascii="微软雅黑" w:hAnsi="微软雅黑" w:eastAsia="微软雅黑" w:cs="微软雅黑"/>
          <w:b w:val="0"/>
          <w:i w:val="0"/>
          <w:caps w:val="0"/>
          <w:color w:val="3E3E3E"/>
          <w:spacing w:val="0"/>
          <w:sz w:val="27"/>
          <w:szCs w:val="27"/>
          <w:shd w:val="clear" w:fill="FFFFFF"/>
        </w:rPr>
        <w:t>，读者能够在茫茫书海之中发现你的书已经非常不容易了，我们应该尽最大可能地将他们给留住，而不是用敷衍的内容赶他们离开。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用互联网的术语来说，我们要尽可能地</w:t>
      </w:r>
      <w:r>
        <w:rPr>
          <w:rStyle w:val="7"/>
          <w:rFonts w:hint="eastAsia" w:ascii="微软雅黑" w:hAnsi="微软雅黑" w:eastAsia="微软雅黑" w:cs="微软雅黑"/>
          <w:i w:val="0"/>
          <w:caps w:val="0"/>
          <w:color w:val="FF2941"/>
          <w:spacing w:val="0"/>
          <w:sz w:val="27"/>
          <w:szCs w:val="27"/>
          <w:shd w:val="clear" w:fill="FFFFFF"/>
        </w:rPr>
        <w:t>提高转化率</w:t>
      </w:r>
      <w:r>
        <w:rPr>
          <w:rFonts w:hint="eastAsia" w:ascii="微软雅黑" w:hAnsi="微软雅黑" w:eastAsia="微软雅黑" w:cs="微软雅黑"/>
          <w:b w:val="0"/>
          <w:i w:val="0"/>
          <w:caps w:val="0"/>
          <w:color w:val="3E3E3E"/>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举个例子，如果A作者的转化率是10%，B作者的转化率为50%，都来一百个读者，A只能留下10个，而B可以留下50个。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也就是说，就算编辑给A五个推荐，也只能相当于B的一个推荐。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你说编辑这些推荐会留给谁？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所以，大家不要老是觉得编辑偏心，除了对少数的一些大神有优待，编辑的推荐，其实都是根据数据说话。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网站的资源有限，这是一门生意，自然是会用有限的资源换取最大的利益。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你行你就上，如果不行就老老实实在冷宫裸奔吧。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为了更容易理解，在这里我提出一个“</w:t>
      </w:r>
      <w:r>
        <w:rPr>
          <w:rStyle w:val="7"/>
          <w:rFonts w:hint="eastAsia" w:ascii="微软雅黑" w:hAnsi="微软雅黑" w:eastAsia="微软雅黑" w:cs="微软雅黑"/>
          <w:i w:val="0"/>
          <w:caps w:val="0"/>
          <w:color w:val="FF2941"/>
          <w:spacing w:val="0"/>
          <w:sz w:val="27"/>
          <w:szCs w:val="27"/>
          <w:shd w:val="clear" w:fill="FFFFFF"/>
        </w:rPr>
        <w:t>读者流量漏斗</w:t>
      </w:r>
      <w:r>
        <w:rPr>
          <w:rFonts w:hint="eastAsia" w:ascii="微软雅黑" w:hAnsi="微软雅黑" w:eastAsia="微软雅黑" w:cs="微软雅黑"/>
          <w:b w:val="0"/>
          <w:i w:val="0"/>
          <w:caps w:val="0"/>
          <w:color w:val="3E3E3E"/>
          <w:spacing w:val="0"/>
          <w:sz w:val="27"/>
          <w:szCs w:val="27"/>
          <w:shd w:val="clear" w:fill="FFFFFF"/>
        </w:rPr>
        <w:t>”理论。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除非少数大神，我们每一个人的读者流量其实都是有上限存在的，例如，根据起点点击排行榜总榜的数据来看，绝大多数作者的点击数不会超过100万，折合成独立读者，可能不到这个数的十分之一，也就是10万。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就以这个数据为例，假设我们的读者上限是10万人。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注意，这并不意味着所有点进来的读者都会成为你的付费订阅用户，根据数据显示，最终能留下3000人（即3000均订，精品水平）都少之又少。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如果订阅为3000，则转化率仅为3%，为什么这么低？（而这还是非常高的转化率了）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这是因为，在整个作品创作过程中，我们会遭遇一个又一个“</w:t>
      </w:r>
      <w:r>
        <w:rPr>
          <w:rStyle w:val="7"/>
          <w:rFonts w:hint="eastAsia" w:ascii="微软雅黑" w:hAnsi="微软雅黑" w:eastAsia="微软雅黑" w:cs="微软雅黑"/>
          <w:i w:val="0"/>
          <w:caps w:val="0"/>
          <w:color w:val="FF2941"/>
          <w:spacing w:val="0"/>
          <w:sz w:val="27"/>
          <w:szCs w:val="27"/>
          <w:shd w:val="clear" w:fill="FFFFFF"/>
        </w:rPr>
        <w:t>读者流量漏斗</w:t>
      </w:r>
      <w:r>
        <w:rPr>
          <w:rFonts w:hint="eastAsia" w:ascii="微软雅黑" w:hAnsi="微软雅黑" w:eastAsia="微软雅黑" w:cs="微软雅黑"/>
          <w:b w:val="0"/>
          <w:i w:val="0"/>
          <w:caps w:val="0"/>
          <w:color w:val="3E3E3E"/>
          <w:spacing w:val="0"/>
          <w:sz w:val="27"/>
          <w:szCs w:val="27"/>
          <w:shd w:val="clear" w:fill="FFFFFF"/>
        </w:rPr>
        <w:t>”，大量的读者，被这些漏斗给</w:t>
      </w:r>
      <w:r>
        <w:rPr>
          <w:rStyle w:val="7"/>
          <w:rFonts w:hint="eastAsia" w:ascii="微软雅黑" w:hAnsi="微软雅黑" w:eastAsia="微软雅黑" w:cs="微软雅黑"/>
          <w:i w:val="0"/>
          <w:caps w:val="0"/>
          <w:color w:val="FF2941"/>
          <w:spacing w:val="0"/>
          <w:sz w:val="27"/>
          <w:szCs w:val="27"/>
          <w:shd w:val="clear" w:fill="FFFFFF"/>
        </w:rPr>
        <w:t>过滤</w:t>
      </w:r>
      <w:r>
        <w:rPr>
          <w:rFonts w:hint="eastAsia" w:ascii="微软雅黑" w:hAnsi="微软雅黑" w:eastAsia="微软雅黑" w:cs="微软雅黑"/>
          <w:b w:val="0"/>
          <w:i w:val="0"/>
          <w:caps w:val="0"/>
          <w:color w:val="3E3E3E"/>
          <w:spacing w:val="0"/>
          <w:sz w:val="27"/>
          <w:szCs w:val="27"/>
          <w:shd w:val="clear" w:fill="FFFFFF"/>
        </w:rPr>
        <w:t>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微软雅黑" w:hAnsi="微软雅黑" w:eastAsia="微软雅黑" w:cs="微软雅黑"/>
          <w:b w:val="0"/>
          <w:i w:val="0"/>
          <w:caps w:val="0"/>
          <w:color w:val="3E3E3E"/>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而开篇几万字，就是所有漏斗中最为重要的一个。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如果你的开篇漏斗会过滤90%的人，那么十万人直接就只剩下了一万人，这也就意味着，你想达到万订已经几乎不可能了。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而这样的读者流量漏斗还存在无数个。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例如，假设如果你的更新慢，则会过滤掉那些胃口大的读者（更新漏斗）；你上架的时候，则会过滤掉那些不会付费阅读的读者（上架漏斗）；你要是写了几个雷人情节，则会过滤一些无法忍受的老白（雷人情节漏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试问，要是这些漏斗一层层过滤下来，你的读者还剩下多少人？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开篇是重要漏斗之一，开篇越能吸引读者，即你的漏斗口径就越宽，剩下的读者流量就越大。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反之，一个比较糟糕的开篇，就是一个口径非常窄的漏斗，到后面还要各种漏斗层层过滤，这样的作品到最后肯定难逃扑街的命运。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FF0000"/>
          <w:spacing w:val="0"/>
          <w:sz w:val="27"/>
          <w:szCs w:val="27"/>
          <w:shd w:val="clear" w:fill="FFFFFF"/>
        </w:rPr>
        <w:t>二、如何写好开篇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1. 开篇要聚焦主角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将视角集中在主角身上，就好像是一个镜头一直跟着主角在转动，以他为中心拓展人和事。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开篇聚焦主角就意味着不要在开篇出现过多配角，这样只会让读者看着眼花缭乱，分不清主次，本能地产生抗拒。因而建议配角越少越好，最好不要超过三个人。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尽量不要在开篇出现不容易掌控的大场面，从主角的</w:t>
      </w:r>
      <w:r>
        <w:rPr>
          <w:rStyle w:val="7"/>
          <w:rFonts w:hint="eastAsia" w:ascii="微软雅黑" w:hAnsi="微软雅黑" w:eastAsia="微软雅黑" w:cs="微软雅黑"/>
          <w:i w:val="0"/>
          <w:caps w:val="0"/>
          <w:color w:val="3E3E3E"/>
          <w:spacing w:val="0"/>
          <w:sz w:val="27"/>
          <w:szCs w:val="27"/>
          <w:shd w:val="clear" w:fill="FFFFFF"/>
        </w:rPr>
        <w:t>日常小事</w:t>
      </w:r>
      <w:r>
        <w:rPr>
          <w:rFonts w:hint="eastAsia" w:ascii="微软雅黑" w:hAnsi="微软雅黑" w:eastAsia="微软雅黑" w:cs="微软雅黑"/>
          <w:b w:val="0"/>
          <w:i w:val="0"/>
          <w:caps w:val="0"/>
          <w:color w:val="3E3E3E"/>
          <w:spacing w:val="0"/>
          <w:sz w:val="27"/>
          <w:szCs w:val="27"/>
          <w:shd w:val="clear" w:fill="FFFFFF"/>
        </w:rPr>
        <w:t>入手，这里的日常小事不是让你大篇幅的写日常琐事，而是一个小的情节点。比如《斗破苍穹》的开篇，以家族日常比试着手，这一个小事件就反映出了故事背景、人物身份性格和他当前的处境。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此外，从主角的日常小事入手也是让读者一开始就对主角产生代入感，前期读者对任何人都陌生的时候，将视角聚焦在主角身上，跟随着他的眼睛去认识环境，能够极大地增加代入感。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这样的写法可以说是一个惯常的套路，对新人来说是比较保险的。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2. 开篇明志，确定主线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所谓开篇明志，就是一开始就要定下作品的类型、故事的背景环境、主角的身份设定等，一是防止自己写着写着风格跑偏，二是让读者大概知道这是个什么样的故事。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确定主线，即确定 一本书的</w:t>
      </w:r>
      <w:r>
        <w:rPr>
          <w:rStyle w:val="7"/>
          <w:rFonts w:hint="eastAsia" w:ascii="微软雅黑" w:hAnsi="微软雅黑" w:eastAsia="微软雅黑" w:cs="微软雅黑"/>
          <w:i w:val="0"/>
          <w:caps w:val="0"/>
          <w:color w:val="3E3E3E"/>
          <w:spacing w:val="0"/>
          <w:sz w:val="24"/>
          <w:szCs w:val="24"/>
          <w:shd w:val="clear" w:fill="FFFFFF"/>
        </w:rPr>
        <w:t>发展动力</w:t>
      </w:r>
      <w:r>
        <w:rPr>
          <w:rFonts w:hint="eastAsia" w:ascii="微软雅黑" w:hAnsi="微软雅黑" w:eastAsia="微软雅黑" w:cs="微软雅黑"/>
          <w:b w:val="0"/>
          <w:i w:val="0"/>
          <w:caps w:val="0"/>
          <w:color w:val="3E3E3E"/>
          <w:spacing w:val="0"/>
          <w:sz w:val="24"/>
          <w:szCs w:val="24"/>
          <w:shd w:val="clear" w:fill="FFFFFF"/>
        </w:rPr>
        <w:t>。一部小说一开篇就要确定如何推动情节，主角的动力是什么？有些什么金手指？然后才是然后各个人物、环境开始随着这个动力发展下去。比如斗破中主角跟纳兰嫣然的三年之约，这是开篇就立下的一个flag，这既推动了后面的情节发展，又让读者产生了期待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3. 开篇要简洁明快，减少无关内容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开篇不要大篇幅的介绍你的设定背景，出场人物越少越好，不要罗里吧嗦叙述细节。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这里说下金庸的《倚天屠龙记》和《笑傲江湖》，这两本书的开篇主角是没有出场的，反倒是出现了许多配角人物，比如倚天最先出现的是张无忌的爹妈，笑傲江湖最先出现的是林平之一家，</w:t>
      </w:r>
      <w:r>
        <w:rPr>
          <w:rStyle w:val="7"/>
          <w:rFonts w:hint="eastAsia" w:ascii="微软雅黑" w:hAnsi="微软雅黑" w:eastAsia="微软雅黑" w:cs="微软雅黑"/>
          <w:i w:val="0"/>
          <w:caps w:val="0"/>
          <w:color w:val="FF2941"/>
          <w:spacing w:val="0"/>
          <w:sz w:val="27"/>
          <w:szCs w:val="27"/>
          <w:shd w:val="clear" w:fill="FFFFFF"/>
        </w:rPr>
        <w:t>这种反其道而行之的例子新人千万不要模仿</w:t>
      </w:r>
      <w:r>
        <w:rPr>
          <w:rFonts w:hint="eastAsia" w:ascii="微软雅黑" w:hAnsi="微软雅黑" w:eastAsia="微软雅黑" w:cs="微软雅黑"/>
          <w:b w:val="0"/>
          <w:i w:val="0"/>
          <w:caps w:val="0"/>
          <w:color w:val="3E3E3E"/>
          <w:spacing w:val="0"/>
          <w:sz w:val="27"/>
          <w:szCs w:val="27"/>
          <w:shd w:val="clear" w:fill="FFFFFF"/>
        </w:rPr>
        <w:t>，试问有几个新人能企及金庸的水平？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对于新人来说，开篇是十分宝贵的，开篇的内容一定得是非写不可的内容。我们在开局的时候，必须仔细进行考虑，自己的每一段话、每一处描写，甚至每一个词，是否有意义，真是必不可少的么？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i w:val="0"/>
          <w:caps w:val="0"/>
          <w:color w:val="3E3E3E"/>
          <w:spacing w:val="0"/>
          <w:sz w:val="27"/>
          <w:szCs w:val="27"/>
          <w:shd w:val="clear" w:fill="FFFFFF"/>
        </w:rPr>
        <w:t>4.开篇要尽快挑起悬念，让读者有期待感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一篇文章想要让人读下去必须得有吸引力，这个吸引力就是悬念，就是读者对你的故事产生一定好奇。因而要在开篇迅速挑起悬念，介绍矛盾，单刀直入进入故事主线。斗破的药老就是这么一个存在。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这里的悬念一定意义上也可以就是金手指，它可以是都市小说中的功法宝物，也可以是种田流里面的宝玉，总之是要给读者这么一个悬念，好奇接下来会发生什么事，产生八卦心理。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而要有悬念就必须有矛盾冲突，这个矛盾可能是有形的也可能是无形的。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那么冲突怎么来？这里顺带介绍一个万能的冲突公式：</w:t>
      </w:r>
      <w:r>
        <w:rPr>
          <w:rStyle w:val="7"/>
          <w:rFonts w:hint="eastAsia" w:ascii="微软雅黑" w:hAnsi="微软雅黑" w:eastAsia="微软雅黑" w:cs="微软雅黑"/>
          <w:i w:val="0"/>
          <w:caps w:val="0"/>
          <w:color w:val="3E3E3E"/>
          <w:spacing w:val="0"/>
          <w:sz w:val="27"/>
          <w:szCs w:val="27"/>
          <w:shd w:val="clear" w:fill="FFFFFF"/>
        </w:rPr>
        <w:t>渴望+阻力=冲突。</w:t>
      </w:r>
      <w:r>
        <w:rPr>
          <w:rFonts w:hint="eastAsia" w:ascii="微软雅黑" w:hAnsi="微软雅黑" w:eastAsia="微软雅黑" w:cs="微软雅黑"/>
          <w:b w:val="0"/>
          <w:i w:val="0"/>
          <w:caps w:val="0"/>
          <w:color w:val="3E3E3E"/>
          <w:spacing w:val="0"/>
          <w:sz w:val="27"/>
          <w:szCs w:val="27"/>
          <w:shd w:val="clear" w:fill="FFFFFF"/>
        </w:rPr>
        <w:t>意思是主角想要达成一个目标，但是要达成这个目标要有许多阻力，如此便形成矛盾冲突。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5.开篇不要犯常识性错误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这里的常识性错误包括大量错别字和语法、标点符号之类的错误，一开篇就犯这种错误，第一印象就差了，所以我们的培训一开始就讲了一些语文基础性内容，也是希望引起大家的重视。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6.取好书名，写好简介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两者都是重要的门面，一定要认真对待。一个好的书名和简介读者一看就会形成期待感，比如现在比较火的重生文，都以重生之xxxx命名，这让读者要看看就知道是什么类型的书，后面的xxxx也能让读者了解写的是哪个方面。</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上一篇教程中，我提到最近的教程都是会更新一个描写的技巧，所以继外貌描写之后，今天我们来谈谈对话描写。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其实这篇教程是老怪特意跟我提的，起因是玄派的一个作者在进行对话描写的时候总是出现一些与人物身份十分不符的语言，严重破坏了人物形象。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受到启发，我觉得可能有许多作者在对话描写方面都存在一些问题，就不妨写成教程谈谈这个话题。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我认为，对话描写，可以从两个方面来剖解，</w:t>
      </w:r>
      <w:r>
        <w:rPr>
          <w:rStyle w:val="7"/>
          <w:rFonts w:hint="eastAsia" w:ascii="微软雅黑" w:hAnsi="微软雅黑" w:eastAsia="微软雅黑" w:cs="微软雅黑"/>
          <w:i w:val="0"/>
          <w:caps w:val="0"/>
          <w:color w:val="3E3E3E"/>
          <w:spacing w:val="0"/>
          <w:sz w:val="24"/>
          <w:szCs w:val="24"/>
          <w:shd w:val="clear" w:fill="FFFFFF"/>
        </w:rPr>
        <w:t>一是对话形式，二是对话内容。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210" w:right="210"/>
        <w:jc w:val="both"/>
        <w:rPr>
          <w:b/>
          <w:color w:val="BE7763"/>
        </w:rPr>
      </w:pPr>
      <w:r>
        <w:rPr>
          <w:b/>
          <w:color w:val="BE7763"/>
          <w:sz w:val="27"/>
          <w:szCs w:val="27"/>
        </w:rPr>
        <w:t>对话形式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shd w:val="clear" w:fill="FFFFFF"/>
        </w:rPr>
        <w:t>一、对话的四种基本形式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对话形式，玄派在第3篇教程中就已经讲过了，其中还科普了对话中标点符号的使用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为了保证文章的完整性，这里重提对话的四种形式。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第一种形式： 提示语在前，说话内容在后。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陈二狗看到了他，笑着挥手招呼道：“大明星，你怎么这么闲，电视剧不用拍了吗？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第二种形式： 提示语在中间，前后都包含说话内容。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left"/>
      </w:pPr>
      <w:r>
        <w:rPr>
          <w:rFonts w:hint="eastAsia" w:ascii="宋体" w:hAnsi="宋体" w:eastAsia="宋体" w:cs="宋体"/>
          <w:color w:val="666666"/>
          <w:sz w:val="24"/>
          <w:szCs w:val="24"/>
        </w:rPr>
        <w:t>“ 啊？”江寒吃惊出声，以为自己听错了，“老先生，您，您说什么？”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第三种形式：提示语在后，说话内容在前。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930" w:right="930"/>
        <w:jc w:val="left"/>
      </w:pPr>
      <w:r>
        <w:rPr>
          <w:rFonts w:hint="eastAsia" w:ascii="宋体" w:hAnsi="宋体" w:eastAsia="宋体" w:cs="宋体"/>
          <w:color w:val="666666"/>
          <w:sz w:val="24"/>
          <w:szCs w:val="24"/>
        </w:rPr>
        <w:t>王母的脸上开始抽搐。“搬给他。”她说。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第四种形式：没有提示语，直接以对话内容展现。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“一起去吃饭吗？”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“我胃疼，不去了。“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4"/>
          <w:szCs w:val="24"/>
          <w:shd w:val="clear" w:fill="FFFFFF"/>
        </w:rPr>
        <w:t>二、丰富对话形式的方法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xx说，xx问，xx道，xx答...如果文中全是这样的对话形式，看上去是十分单调的，我们除了变换以上四种对话形式，增加</w:t>
      </w:r>
      <w:r>
        <w:rPr>
          <w:rFonts w:hint="eastAsia" w:ascii="微软雅黑" w:hAnsi="微软雅黑" w:eastAsia="微软雅黑" w:cs="微软雅黑"/>
          <w:b/>
          <w:i w:val="0"/>
          <w:caps w:val="0"/>
          <w:color w:val="3E3E3E"/>
          <w:spacing w:val="0"/>
          <w:sz w:val="24"/>
          <w:szCs w:val="24"/>
          <w:shd w:val="clear" w:fill="FFFFFF"/>
        </w:rPr>
        <w:t>人物的表情，动作，场景</w:t>
      </w:r>
      <w:r>
        <w:rPr>
          <w:rFonts w:hint="eastAsia" w:ascii="微软雅黑" w:hAnsi="微软雅黑" w:eastAsia="微软雅黑" w:cs="微软雅黑"/>
          <w:b w:val="0"/>
          <w:i w:val="0"/>
          <w:caps w:val="0"/>
          <w:color w:val="3E3E3E"/>
          <w:spacing w:val="0"/>
          <w:sz w:val="24"/>
          <w:szCs w:val="24"/>
          <w:shd w:val="clear" w:fill="FFFFFF"/>
        </w:rPr>
        <w:t>等细节描写，这样做既能灌水，又能让对话更加生动。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举个例子，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930" w:right="930"/>
        <w:jc w:val="both"/>
      </w:pPr>
      <w:r>
        <w:rPr>
          <w:rFonts w:hint="eastAsia" w:ascii="宋体" w:hAnsi="宋体" w:eastAsia="宋体" w:cs="宋体"/>
          <w:color w:val="666666"/>
          <w:sz w:val="24"/>
          <w:szCs w:val="24"/>
        </w:rPr>
        <w:t>男孩对女孩说：“你今天看上去非常漂亮。”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加上细节描写，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装修别致的咖啡厅内，一对男女坐在靠窗的座位上，男孩右手托腮，深情的望着对面的女孩，微笑说道：“你今天看上去非常漂亮”。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同样是这么一句话，如果要变换形式，表达同样的意思。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形式1</w:t>
      </w:r>
      <w:r>
        <w:rPr>
          <w:rFonts w:hint="eastAsia" w:ascii="微软雅黑" w:hAnsi="微软雅黑" w:eastAsia="微软雅黑" w:cs="微软雅黑"/>
          <w:b w:val="0"/>
          <w:i w:val="0"/>
          <w:caps w:val="0"/>
          <w:color w:val="3E3E3E"/>
          <w:spacing w:val="0"/>
          <w:sz w:val="24"/>
          <w:szCs w:val="24"/>
          <w:shd w:val="clear" w:fill="FFFFFF"/>
        </w:rPr>
        <w:t>：男孩深情的望着对面的女孩，微笑说道：“你今天看上去非常漂亮”。</w:t>
      </w:r>
      <w:r>
        <w:rPr>
          <w:rFonts w:hint="eastAsia" w:ascii="微软雅黑" w:hAnsi="微软雅黑" w:eastAsia="微软雅黑" w:cs="微软雅黑"/>
          <w:b w:val="0"/>
          <w:i w:val="0"/>
          <w:caps w:val="0"/>
          <w:color w:val="C24F4A"/>
          <w:spacing w:val="0"/>
          <w:sz w:val="24"/>
          <w:szCs w:val="24"/>
          <w:shd w:val="clear" w:fill="FFFFFF"/>
        </w:rPr>
        <w:t>（人物动作（表情）+语言）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形式2</w:t>
      </w:r>
      <w:r>
        <w:rPr>
          <w:rFonts w:hint="eastAsia" w:ascii="微软雅黑" w:hAnsi="微软雅黑" w:eastAsia="微软雅黑" w:cs="微软雅黑"/>
          <w:b w:val="0"/>
          <w:i w:val="0"/>
          <w:caps w:val="0"/>
          <w:color w:val="3E3E3E"/>
          <w:spacing w:val="0"/>
          <w:sz w:val="24"/>
          <w:szCs w:val="24"/>
          <w:shd w:val="clear" w:fill="FFFFFF"/>
        </w:rPr>
        <w:t>：“你今天看上去非常漂亮”。男孩深情的望着对面的女孩，微笑说道。</w:t>
      </w:r>
      <w:r>
        <w:rPr>
          <w:rFonts w:hint="eastAsia" w:ascii="微软雅黑" w:hAnsi="微软雅黑" w:eastAsia="微软雅黑" w:cs="微软雅黑"/>
          <w:b w:val="0"/>
          <w:i w:val="0"/>
          <w:caps w:val="0"/>
          <w:color w:val="C24F4A"/>
          <w:spacing w:val="0"/>
          <w:sz w:val="24"/>
          <w:szCs w:val="24"/>
          <w:shd w:val="clear" w:fill="FFFFFF"/>
        </w:rPr>
        <w:t>（语言+人物动作（表情）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形式3</w:t>
      </w:r>
      <w:r>
        <w:rPr>
          <w:rFonts w:hint="eastAsia" w:ascii="微软雅黑" w:hAnsi="微软雅黑" w:eastAsia="微软雅黑" w:cs="微软雅黑"/>
          <w:b w:val="0"/>
          <w:i w:val="0"/>
          <w:caps w:val="0"/>
          <w:color w:val="3E3E3E"/>
          <w:spacing w:val="0"/>
          <w:sz w:val="24"/>
          <w:szCs w:val="24"/>
          <w:shd w:val="clear" w:fill="FFFFFF"/>
        </w:rPr>
        <w:t>：“你今天看上去非常漂亮”。男孩深情的望着对面的女孩，微笑说道，“能见到你我非常高兴。”</w:t>
      </w:r>
      <w:r>
        <w:rPr>
          <w:rFonts w:hint="eastAsia" w:ascii="微软雅黑" w:hAnsi="微软雅黑" w:eastAsia="微软雅黑" w:cs="微软雅黑"/>
          <w:b w:val="0"/>
          <w:i w:val="0"/>
          <w:caps w:val="0"/>
          <w:color w:val="C24F4A"/>
          <w:spacing w:val="0"/>
          <w:sz w:val="24"/>
          <w:szCs w:val="24"/>
          <w:shd w:val="clear" w:fill="FFFFFF"/>
        </w:rPr>
        <w:t>（语言+人物动作（表情）+语言）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0" w:beforeAutospacing="0" w:after="0" w:afterAutospacing="0" w:line="375" w:lineRule="atLeast"/>
        <w:ind w:left="210" w:right="210"/>
        <w:jc w:val="both"/>
        <w:rPr>
          <w:b/>
          <w:color w:val="BE7763"/>
        </w:rPr>
      </w:pPr>
      <w:r>
        <w:rPr>
          <w:b/>
          <w:color w:val="BE7763"/>
          <w:sz w:val="27"/>
          <w:szCs w:val="27"/>
        </w:rPr>
        <w:t>对话内容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shd w:val="clear" w:fill="FFFFFF"/>
        </w:rPr>
        <w:t>一、对话描写中容易出现的问题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说完对话形式，大家基本上掌握以上的几种形式就差不多了。接下来对话内容才是最难的部分，许多作者在对话描写中大致会出现以下几个问题：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1）人物对话描写很生硬、不自然，很枯燥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2）对话老是重复，剧情有点拖沓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3）对话太多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第一种 对话枯燥不自然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这一点我想引用</w:t>
      </w:r>
      <w:r>
        <w:rPr>
          <w:rFonts w:hint="eastAsia" w:ascii="微软雅黑" w:hAnsi="微软雅黑" w:eastAsia="微软雅黑" w:cs="微软雅黑"/>
          <w:b/>
          <w:i w:val="0"/>
          <w:caps w:val="0"/>
          <w:color w:val="3E3E3E"/>
          <w:spacing w:val="0"/>
          <w:sz w:val="24"/>
          <w:szCs w:val="24"/>
          <w:shd w:val="clear" w:fill="FFFFFF"/>
        </w:rPr>
        <w:t>写手K君</w:t>
      </w:r>
      <w:r>
        <w:rPr>
          <w:rFonts w:hint="eastAsia" w:ascii="微软雅黑" w:hAnsi="微软雅黑" w:eastAsia="微软雅黑" w:cs="微软雅黑"/>
          <w:b w:val="0"/>
          <w:i w:val="0"/>
          <w:caps w:val="0"/>
          <w:color w:val="3E3E3E"/>
          <w:spacing w:val="0"/>
          <w:sz w:val="24"/>
          <w:szCs w:val="24"/>
          <w:shd w:val="clear" w:fill="FFFFFF"/>
        </w:rPr>
        <w:t>在知乎上的回答，我觉得她的回答已经非常好了。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K君认为对话枯燥，多半是缺乏</w:t>
      </w:r>
      <w:r>
        <w:rPr>
          <w:rFonts w:hint="eastAsia" w:ascii="微软雅黑" w:hAnsi="微软雅黑" w:eastAsia="微软雅黑" w:cs="微软雅黑"/>
          <w:b/>
          <w:i w:val="0"/>
          <w:caps w:val="0"/>
          <w:color w:val="262626"/>
          <w:spacing w:val="0"/>
          <w:sz w:val="22"/>
          <w:szCs w:val="22"/>
          <w:shd w:val="clear" w:fill="FFFFFF"/>
        </w:rPr>
        <w:t>潜文本。</w:t>
      </w:r>
      <w:r>
        <w:rPr>
          <w:rFonts w:hint="eastAsia" w:ascii="微软雅黑" w:hAnsi="微软雅黑" w:eastAsia="微软雅黑" w:cs="微软雅黑"/>
          <w:b w:val="0"/>
          <w:i w:val="0"/>
          <w:caps w:val="0"/>
          <w:color w:val="3E3E3E"/>
          <w:spacing w:val="0"/>
          <w:sz w:val="24"/>
          <w:szCs w:val="24"/>
          <w:shd w:val="clear" w:fill="FFFFFF"/>
        </w:rPr>
        <w:t>这个潜文本指的是，人物话语中暗藏的东西。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比如女生通常对男朋友嘴上说着我讨厌你，”但心里想的的多半是“我爱你。”员工对老板嘴上说着“老板英明”，但心里想的很可能是“我恨你”。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你不能写：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男：我爱你，别离开我。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女：不，我要找富二代。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你得写：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男：明天你生日，我买了排骨、八角、莲藕，做你最爱的莲藕炖排骨……明天早点回来？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女：明天他请我去米其林。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男：那我放冰箱里，后天再做，好不好？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女：后天我们去马尔代夫玩。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女：以后别联系了。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你不能写：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官员：给我一百万，这个工程包给你做。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商人：好！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你得写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官员：不好办呀，市政建设，一定要遵守公开、公正的原则，我给你开了这个口子，老百姓要指着我的脊梁骨骂的呀——这幅画不错。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商人：哦，这是张大千的赝品画，仿的，仿的，不值什么钱。我让人给您装回去。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把对白的真实意思藏起来，让人物说真话，说人话，说日常会说的话。直来直往的对白生活中不会这样，小说中更不能如此。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262626"/>
          <w:spacing w:val="0"/>
          <w:sz w:val="22"/>
          <w:szCs w:val="22"/>
          <w:shd w:val="clear" w:fill="FFFFFF"/>
        </w:rPr>
        <w:t>当潜文本结合上下文时，才会真正显示出效果。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第二种 对话重复啰嗦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小说的对话写得很啰嗦，对新手来说，抛开水字数的嫌疑，很大程度上是因为作者不了解小说中对话和现实中对话的区别，以为现实生活中人们怎么对话小说中就怎么写。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现实中我们的对话多数情况下是很繁复的，尤其是要解释一个比较复杂的问题时，双方要说好多“无意义”的话，换在小说中，如果我们还坚持让人物这么说，对话内容就会显得很杂乱，读者看了就会腻烦。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比如编一段生活中的对话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A：五一去哪玩？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B：不知道啊，你有什么好的提议吗？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A：不如去深圳吧！我们还可以顺便去港澳，我已经办过港澳通行证了。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B：港澳？可是我没有办理港澳通行证啊！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A：哦，那好吧！那去不成了，办那个还得去户口所在地，一个多月时间估计。不如换个地方吧！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B：那干脆去广州吧！下次再去深圳顺便游港澳。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A：广州？广州有什么好玩的地方吗？不然我先去做个攻略吧！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B：我已经做过一些了，有xxx,xxx,xxx可以玩。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A：那行啊！那你买票了吗？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然后TA们接下来可能还要讨论买票的事情，但是小说中要这么写下去估计得废了。</w:t>
      </w:r>
      <w:r>
        <w:rPr>
          <w:rStyle w:val="7"/>
          <w:rFonts w:hint="eastAsia" w:ascii="微软雅黑" w:hAnsi="微软雅黑" w:eastAsia="微软雅黑" w:cs="微软雅黑"/>
          <w:i w:val="0"/>
          <w:caps w:val="0"/>
          <w:color w:val="3E3E3E"/>
          <w:spacing w:val="0"/>
          <w:sz w:val="24"/>
          <w:szCs w:val="24"/>
          <w:shd w:val="clear" w:fill="FFFFFF"/>
        </w:rPr>
        <w:t>小说中的对话必须干净简练，要给读者有用的信息</w:t>
      </w:r>
      <w:r>
        <w:rPr>
          <w:rFonts w:hint="eastAsia" w:ascii="微软雅黑" w:hAnsi="微软雅黑" w:eastAsia="微软雅黑" w:cs="微软雅黑"/>
          <w:b w:val="0"/>
          <w:i w:val="0"/>
          <w:caps w:val="0"/>
          <w:color w:val="3E3E3E"/>
          <w:spacing w:val="0"/>
          <w:sz w:val="24"/>
          <w:szCs w:val="24"/>
          <w:shd w:val="clear" w:fill="FFFFFF"/>
        </w:rPr>
        <w:t>。这段话要是放在小说中，可以这么改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A：五一去哪玩？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B：不知道啊，你有什么好的提议吗？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A：可以去深圳，你有港澳通行证吗？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B：没有。所以不如我们去广州吧！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A：可以啊！记得做攻略买票。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B：没问题，那就这么愉快的决定了！到时候见！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第三种 对话太多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对话太多，甚至超过了小说篇幅的百分之六十，以对话来推动情节和故事的发展，一般称之为</w:t>
      </w:r>
      <w:r>
        <w:rPr>
          <w:rStyle w:val="7"/>
          <w:rFonts w:hint="eastAsia" w:ascii="微软雅黑" w:hAnsi="微软雅黑" w:eastAsia="微软雅黑" w:cs="微软雅黑"/>
          <w:i w:val="0"/>
          <w:caps w:val="0"/>
          <w:color w:val="3E3E3E"/>
          <w:spacing w:val="0"/>
          <w:sz w:val="24"/>
          <w:szCs w:val="24"/>
          <w:shd w:val="clear" w:fill="FFFFFF"/>
        </w:rPr>
        <w:t>对话流</w:t>
      </w:r>
      <w:r>
        <w:rPr>
          <w:rFonts w:hint="eastAsia" w:ascii="微软雅黑" w:hAnsi="微软雅黑" w:eastAsia="微软雅黑" w:cs="微软雅黑"/>
          <w:b w:val="0"/>
          <w:i w:val="0"/>
          <w:caps w:val="0"/>
          <w:color w:val="3E3E3E"/>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对于对话流小说，我们不能全盘否定，毕竟写得好的也有，但是对话流小说很考验作者的写作功力，很多读者也不是很适应看通篇都是对话的小说，所以新手还是不要轻易尝试。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对话流小说有几个很明显的缺陷，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1.大量的对话容易导致读者对对话人物身份的混乱，搞不清这句话到底谁说的，尤其是那些省略了提示语的对话。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2.引号开头的段落太多，会显得版面不干净，给人排版混乱的感觉，让读者产生不适感，很容易弃文。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3.对话太多而且无用的对话，会被编辑判定为恶意灌水。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此外，很多作者写不好对话，是因为不了解对话的作用究竟何在，不了解对话在小说中的作用就容易写出无意义的对话，甚至对话背离了人物和情节。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那么，对话究竟有哪些基本功能呢？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4"/>
          <w:szCs w:val="24"/>
          <w:shd w:val="clear" w:fill="FFFFFF"/>
        </w:rPr>
        <w:t>二、对话的基本功能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1）反映人物性格和情绪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人物的对话是描写人物之间发生了什么事，由此可以揭示出人物的性格。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你不能给一个文静的人物安排一些大大咧咧的台词，也不能给一个粗俗的人安排一些高雅的台词。</w:t>
      </w:r>
      <w:r>
        <w:rPr>
          <w:rStyle w:val="7"/>
          <w:rFonts w:hint="eastAsia" w:ascii="微软雅黑" w:hAnsi="微软雅黑" w:eastAsia="微软雅黑" w:cs="微软雅黑"/>
          <w:i w:val="0"/>
          <w:caps w:val="0"/>
          <w:color w:val="3E3E3E"/>
          <w:spacing w:val="0"/>
          <w:sz w:val="24"/>
          <w:szCs w:val="24"/>
          <w:shd w:val="clear" w:fill="FFFFFF"/>
        </w:rPr>
        <w:t>台词是为角色服务的，是为了更好的塑造人物性格而制造的。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同时对话也是传递人物情绪的一种好方法。当人物处于愤怒的状态时，说话会非常简短有力。比如”滚开！“”你给我闭嘴“！表达出人物强烈的情绪。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相对的，当人物出于一种比较愉悦的状态时，TA的说话语气和内容会是截然不同的，如果TA不是个高冷派的话，与交流对象谈的话会相对长篇大论一些。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2）推进情节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小说就是写人物对冲突作出如何反应的故事。人与人之间会因交流对话解决冲突，但也会因交流对话引发冲突。冲突便可以引起人物进一步的行动，从而推进情节发展。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比如《全职高手》中，主角叶修与俱乐部解约的情节就是以对话形式展现的。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”呵呵。“受此侮辱，叶秋居然还笑得出来，回过身来望向经理：“陪练？我看不必了，解约吧！”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“解约？”你是要主动提出解约吗？“经理的神情看起来很值得玩味。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”不错，我要求解约。“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此外，你设定的对话还要有利于推动情节发展，最好能揭示出一点要点或秘密。如果纯粹为了对话而对话，就变成了废话和闲话。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3）提供信息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小说的文本要素由三个部分组成：叙述、描写和对话，对话部分占据着十分重要的地位，在小说中，作者会通过人物对话向读者透露诸多信息，这样的例子随处可见，比如择天记《第一章》徐夫人跟仆人的对话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”就是个普通人？“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“是的.......气息寻常，明显连洗髓都没有经历，虽说看不出潜质，但已经十四岁，就算重新开始修道，也没有大好的前途。“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”就算有前途，难道还能和长生宗掌门弟子相提并论？“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“夫人，难道那婚约是真的？”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“信物是真的，婚约自然也是真的。”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“老太爷当年怎么会...给小姐订下这么一门亲事？“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“如果老太爷还没死，或者你能问出答案.......开门，我去见见他。“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这段对话传递的信息是：</w:t>
      </w:r>
      <w:r>
        <w:rPr>
          <w:rStyle w:val="7"/>
          <w:rFonts w:hint="eastAsia" w:ascii="微软雅黑" w:hAnsi="微软雅黑" w:eastAsia="微软雅黑" w:cs="微软雅黑"/>
          <w:i w:val="0"/>
          <w:caps w:val="0"/>
          <w:color w:val="3E3E3E"/>
          <w:spacing w:val="0"/>
          <w:sz w:val="24"/>
          <w:szCs w:val="24"/>
          <w:shd w:val="clear" w:fill="FFFFFF"/>
        </w:rPr>
        <w:t>陈长生是跟徐夫人的女儿有婚约，这婚约是徐老爷在世的时候定下的，而且徐夫人看不起陈长生。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叙述和描写当然也能传递信息，但有时候用对话来传递信息更加方便，比如这一段的信息如果要用叙述的话就是要作为背景介绍了，用对话反而更加简洁明朗些。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当然，除了以上三个功能，对话在小说中还有着其他作用，比如人物卖个萌，缓和下气氛等。网文中大家普遍还认为，对话多一点可以凑凑字数，灌灌水。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但严格说来，好的对话一定要起到一定作用，没有实际作用的对话是多余的。</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关于打斗描写，一直以来，是许多写玄幻、武侠、异能等男频作者比较头疼的一个问题，因而也是收到许多派友的留言询问如何写好打斗描写。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今天打算写这个教程，深感压力山大，但已经选了还是尽力写好为大家提供一些打斗描写的思路。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一、打斗描写的切入角度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打斗，通常指的是，两个人甚至更多人之间的肢体冲突。好的打斗描写，能让读者热血沸腾，有身临其境之感。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很多朋友之所以对打斗描写比较迷茫，或许是没有找到合适的切入角度。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我们先分析下一场打斗大概会包括哪些要素，打斗双方及其亲友团、打斗环境、兵器、路人甲（嘴炮）、中立者等。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比如，想突出主角如何如何厉害，除了对主角发力的描绘，还可以描写对另一方的伤害，给身边环境带来的变化，兵器产生了怎样的变化，路人如何惊叹等。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此外，一场完整的打斗还应有其开端、发展、高潮和结束，所以我们切入的角度还可以介绍打斗的起因、打斗过程描写、打斗结束描写。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打斗的起因，也就是导火索要强烈，应该是双方矛盾到了不可调和的地步才动武，所以前因的描写尽可能突出矛盾，最好给读者一种忍不了一定要打了的感觉，引起读者的愤恨，增强读者的代入感。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（二）打斗具体描写方法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知道该描写什么之后，接下来我们还要知道怎么描写？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要描写自然离不开五大描写角度：动作、语言、神态、心理和外貌。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这五大描写角度可以分别用在打斗双方身上，在整个打斗过程中，双方说了什么，脸上有什么表情、使出了什么动作，心理描写也是不可缺少的，外貌一般描写得比较少，一般描写神态就差不多了。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DF402A"/>
          <w:spacing w:val="0"/>
          <w:sz w:val="24"/>
          <w:szCs w:val="24"/>
          <w:shd w:val="clear" w:fill="FFFFFF"/>
        </w:rPr>
        <w:t>我们看《斗破苍穹》这一段。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望着俏脸铁青，眼眸冒火的萧玉，萧炎冷笑着咂了咂嘴，心头大感畅快。</w:t>
      </w:r>
      <w:r>
        <w:rPr>
          <w:rStyle w:val="7"/>
          <w:rFonts w:hint="eastAsia" w:ascii="宋体" w:hAnsi="宋体" w:eastAsia="宋体" w:cs="宋体"/>
          <w:color w:val="000000"/>
          <w:sz w:val="21"/>
          <w:szCs w:val="21"/>
        </w:rPr>
        <w:t>（俏脸铁青、眼眸冒火、咂了咂嘴属于神态描写）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深深的吸了一口气，缓缓的平复下心中的怒火，萧玉性感的长腿一跃，直接跳下巨石，</w:t>
      </w:r>
      <w:r>
        <w:rPr>
          <w:rStyle w:val="7"/>
          <w:rFonts w:hint="eastAsia" w:ascii="宋体" w:hAnsi="宋体" w:eastAsia="宋体" w:cs="宋体"/>
          <w:color w:val="000000"/>
          <w:sz w:val="21"/>
          <w:szCs w:val="21"/>
        </w:rPr>
        <w:t>（动作描写）</w:t>
      </w:r>
      <w:r>
        <w:rPr>
          <w:rFonts w:hint="eastAsia" w:ascii="宋体" w:hAnsi="宋体" w:eastAsia="宋体" w:cs="宋体"/>
          <w:color w:val="666666"/>
          <w:sz w:val="21"/>
          <w:szCs w:val="21"/>
        </w:rPr>
        <w:t>咬着银牙道：“不管如何，今天绝不会轻易放过你这小混蛋。”</w:t>
      </w:r>
      <w:r>
        <w:rPr>
          <w:rStyle w:val="7"/>
          <w:rFonts w:hint="eastAsia" w:ascii="宋体" w:hAnsi="宋体" w:eastAsia="宋体" w:cs="宋体"/>
          <w:color w:val="000000"/>
          <w:sz w:val="21"/>
          <w:szCs w:val="21"/>
        </w:rPr>
        <w:t>（语言描写）</w:t>
      </w:r>
      <w:r>
        <w:rPr>
          <w:rFonts w:hint="eastAsia" w:ascii="宋体" w:hAnsi="宋体" w:eastAsia="宋体" w:cs="宋体"/>
          <w:color w:val="666666"/>
          <w:sz w:val="21"/>
          <w:szCs w:val="21"/>
        </w:rPr>
        <w:t>说完，左脚朝前一踏，曼妙的娇躯划起一道诱人曲线，性感的右腿，</w:t>
      </w:r>
      <w:r>
        <w:rPr>
          <w:rStyle w:val="7"/>
          <w:rFonts w:hint="eastAsia" w:ascii="宋体" w:hAnsi="宋体" w:eastAsia="宋体" w:cs="宋体"/>
          <w:color w:val="000000"/>
          <w:sz w:val="21"/>
          <w:szCs w:val="21"/>
        </w:rPr>
        <w:t>（外貌描写）</w:t>
      </w:r>
      <w:r>
        <w:rPr>
          <w:rFonts w:hint="eastAsia" w:ascii="宋体" w:hAnsi="宋体" w:eastAsia="宋体" w:cs="宋体"/>
          <w:color w:val="666666"/>
          <w:sz w:val="21"/>
          <w:szCs w:val="21"/>
        </w:rPr>
        <w:t>竟然带着许些破风之声，狠狠的对着萧炎双腿间狠踢而来。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见到这女人居然直接动手，萧炎也是一声怒骂，急忙退后几步，险险的避开那带着阴风而来的长腿。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哼，你再如何天才，也不过才第八段斗之气，今天不好好教训你，你还真是要嚣张上天了。”望着不断躲避的萧炎，萧玉冷笑一声，修长的双腿舞动得犹如狂风暴雨一般，在猛烈的踢甩之间，带起一阵阵剧风，刮起了地面上的枯叶。</w:t>
      </w:r>
      <w:r>
        <w:rPr>
          <w:rStyle w:val="7"/>
          <w:rFonts w:hint="eastAsia" w:ascii="宋体" w:hAnsi="宋体" w:eastAsia="宋体" w:cs="宋体"/>
          <w:color w:val="000000"/>
          <w:sz w:val="21"/>
          <w:szCs w:val="21"/>
        </w:rPr>
        <w:t>（动作描写，以及给环境带来的变化）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除了以上五大描写角度，若要让打斗更有画面感，推荐大家使用五感描写，即视觉、听觉、触觉、味觉、嗅觉描写。这么说大家可能不明白，我们直接</w:t>
      </w:r>
      <w:r>
        <w:rPr>
          <w:rFonts w:hint="eastAsia" w:ascii="微软雅黑" w:hAnsi="微软雅黑" w:eastAsia="微软雅黑" w:cs="微软雅黑"/>
          <w:b/>
          <w:i w:val="0"/>
          <w:caps w:val="0"/>
          <w:color w:val="DF402A"/>
          <w:spacing w:val="0"/>
          <w:sz w:val="24"/>
          <w:szCs w:val="24"/>
          <w:shd w:val="clear" w:fill="FFFFFF"/>
        </w:rPr>
        <w:t>举个例子</w:t>
      </w:r>
      <w:r>
        <w:rPr>
          <w:rFonts w:hint="eastAsia" w:ascii="微软雅黑" w:hAnsi="微软雅黑" w:eastAsia="微软雅黑" w:cs="微软雅黑"/>
          <w:b w:val="0"/>
          <w:i w:val="0"/>
          <w:caps w:val="0"/>
          <w:color w:val="3E3E3E"/>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就在王超迈入巷子走了十几步，突然耳朵动了一动，传来沙沙梭梭的声音，很多，很杂。</w:t>
      </w:r>
      <w:r>
        <w:rPr>
          <w:rStyle w:val="7"/>
          <w:rFonts w:hint="eastAsia" w:ascii="宋体" w:hAnsi="宋体" w:eastAsia="宋体" w:cs="宋体"/>
          <w:color w:val="000000"/>
          <w:sz w:val="21"/>
          <w:szCs w:val="21"/>
        </w:rPr>
        <w:t>（听觉）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回头一看，只见外面大路上昏黄的路灯映着雪光，巷口出现一二十条人影。</w:t>
      </w:r>
      <w:r>
        <w:rPr>
          <w:rStyle w:val="7"/>
          <w:rFonts w:hint="eastAsia" w:ascii="宋体" w:hAnsi="宋体" w:eastAsia="宋体" w:cs="宋体"/>
          <w:color w:val="000000"/>
          <w:sz w:val="21"/>
          <w:szCs w:val="21"/>
        </w:rPr>
        <w:t>（视觉）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这些人离王超还有七八步的时候，都停了下来，同时打出一团白呼呼的东西。</w:t>
      </w:r>
      <w:r>
        <w:rPr>
          <w:rStyle w:val="7"/>
          <w:rFonts w:hint="eastAsia" w:ascii="宋体" w:hAnsi="宋体" w:eastAsia="宋体" w:cs="宋体"/>
          <w:color w:val="000000"/>
          <w:sz w:val="21"/>
          <w:szCs w:val="21"/>
        </w:rPr>
        <w:t>（视觉）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这些白呼呼的东西一出手，王超鼻子就闻到了一股刺鼻的气味。　</w:t>
      </w:r>
      <w:r>
        <w:rPr>
          <w:rStyle w:val="7"/>
          <w:rFonts w:hint="eastAsia" w:ascii="宋体" w:hAnsi="宋体" w:eastAsia="宋体" w:cs="宋体"/>
          <w:color w:val="000000"/>
          <w:sz w:val="21"/>
          <w:szCs w:val="21"/>
        </w:rPr>
        <w:t>（嗅觉）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“生石灰粉！”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王超反应非常敏捷，一闻到刺鼻的气味，就知道不好，立刻闭上了眼睛，同时双手抓住自己的肩膀，用了个金蝉脱壳的身法，把衣服向上一扯，包裹住了头。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懒驴卧道！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驴打滚！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——梦入神机《龙蛇演义》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二、打斗描写的顺序</w:t>
      </w:r>
      <w:r>
        <w:rPr>
          <w:rFonts w:hint="eastAsia" w:ascii="微软雅黑" w:hAnsi="微软雅黑" w:eastAsia="微软雅黑" w:cs="微软雅黑"/>
          <w:b/>
          <w:i w:val="0"/>
          <w:caps w:val="0"/>
          <w:color w:val="3E3E3E"/>
          <w:spacing w:val="0"/>
          <w:sz w:val="24"/>
          <w:szCs w:val="24"/>
          <w:shd w:val="clear" w:fill="FFFFFF"/>
        </w:rPr>
        <w:br w:type="textWrapping"/>
      </w:r>
      <w:r>
        <w:rPr>
          <w:rFonts w:hint="eastAsia" w:ascii="微软雅黑" w:hAnsi="微软雅黑" w:eastAsia="微软雅黑" w:cs="微软雅黑"/>
          <w:b w:val="0"/>
          <w:i w:val="0"/>
          <w:caps w:val="0"/>
          <w:color w:val="3E3E3E"/>
          <w:spacing w:val="0"/>
          <w:sz w:val="24"/>
          <w:szCs w:val="24"/>
          <w:shd w:val="clear" w:fill="FFFFFF"/>
        </w:rPr>
        <w:br w:type="textWrapping"/>
      </w:r>
      <w:r>
        <w:rPr>
          <w:rFonts w:hint="eastAsia" w:ascii="微软雅黑" w:hAnsi="微软雅黑" w:eastAsia="微软雅黑" w:cs="微软雅黑"/>
          <w:b w:val="0"/>
          <w:i w:val="0"/>
          <w:caps w:val="0"/>
          <w:color w:val="3E3E3E"/>
          <w:spacing w:val="0"/>
          <w:sz w:val="24"/>
          <w:szCs w:val="24"/>
          <w:shd w:val="clear" w:fill="FFFFFF"/>
        </w:rPr>
        <w:t>１．在开始一场打斗之前，我们首先要做的应该是布局铺垫，这里的布局铺垫可用到环境描写、包括天气、景物和场地描写。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如果是比较大的打斗描写，还可叙述下如何万众瞩目，观战者如何议论之类。这里节选《重生之都市修仙》，有着大量的嘴炮描写。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“陈大师，我知道你来了！”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“你杀我兄弟！坏我洪门名声！此仇怎能不报！”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“我林虎渡海而来，今日就想领教一下你那通天术法！”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整个擂台旁，数百人鸦雀无声，只有林虎的咆哮声远远传播出去，连湖面都被他震起层层波涛。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大家心中只剩一个念头：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“这陈大师是谁？能让一位内劲圆满、武道惊天、威震海外的大高手不远万里前来复仇？”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忽的有人低呼出来：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“不会是前段时间，楚州盛传的那个陈大师吧？”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他这话一出，很多人心中一震。想到楚州确实传出有个法术通神，号称能驾驭雷霆的陈大师。但面对这么恐怖的林虎，他还敢登台？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不少人都暗暗摇头。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只怕那个陈大师早就闻风远遁了。他惹出的祸，却让整个江北来背。’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林虎发言后，就站在那一动不动，如同标杆挺立。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２．布局铺垫完毕，快要正式开打，可把笔墨转移到打斗双方身上，这个时候可描写打斗双方的语言、神态和心理。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举例可见前文《斗破苍穹》节选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３．正式开打，重点放在双方的动作上，同时还不应忘了语言、神态和心理描写。动作描写这里有个可借鉴的模板：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0070C0"/>
          <w:spacing w:val="0"/>
          <w:sz w:val="24"/>
          <w:szCs w:val="24"/>
          <w:shd w:val="clear" w:fill="FFFFFF"/>
        </w:rPr>
        <w:t>反派用刀（刀叉锤盾棍棒，斧钺拳腿剑）劈主角，主角用刀（刀叉锤盾棍棒，斧钺拳腿剑）挡，然后用脚踹对方的肚子（胯下，胸口，下巴，脸）。或者让主角侧身（蹲下，卧倒，赖驴打滚）避开攻击，同时对反面进行反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记得用的时候加上恰当的形容词，有招式就加上自己的招式描写，不过现在网文里面招式描写的很少。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４．打斗结束，打斗双方及其亲友团五感描写，造成什么破坏．．．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陈凡收回拳头，轻描淡写的道：“我本来为你师父准备了七式，可惜你只能接下三式。”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“呵呵，真武三十六式吗？这真是仙人的拳法啊。”林虎声音越来越小。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“我从头到尾就错了，陈大师竟然是位武道宗师啊。临死之前，能见到这般拳术，无憾了．．．”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说着说着，他笑声渐低，眼皮垂落，整个人轰然倒在了湖边，全身上下暴起噼里啪啦的声音。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陈凡那凌空一拳，不仅仅击穿了他胸口，更震碎了他浑身的骨骼，能撑到这时，已经是林虎三十年苦修的功底了。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一代华人圈大枭，雷千绝之徒，林虎死了！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pPr>
      <w:r>
        <w:rPr>
          <w:rFonts w:hint="eastAsia" w:ascii="宋体" w:hAnsi="宋体" w:eastAsia="宋体" w:cs="宋体"/>
          <w:color w:val="666666"/>
          <w:sz w:val="21"/>
          <w:szCs w:val="21"/>
        </w:rPr>
        <w:t>——十里剑神《重生之都市修仙》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四、打斗描写辅助设定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这个辅助设定在玄派网可以查到，这里放到文章里供大家参考。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前期的铺垫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谁邀战？为什么？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对手有什么厉害之处？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对手有什么令人讨厌、憎恶之处？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其他人对这一战的看法和反应？说了什么风凉话？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主角发怒了吗？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采取什么策略？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隐藏实力？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秒杀？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力敌？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智取？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营造气氛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天气如何？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景物如何？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压抑？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风雨欲来？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万众瞩目？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主角登场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登场之前，亲友团说了什么？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旁观者们又说了什么？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主角以怎样的姿态登场？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别人对他们的登场姿态有什么反应？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长辈的反应？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对手亲友团的反应？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●主角亲友团的反应？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登场之后，主角看到对手正在做什么？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是否对其挑衅？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亦或者蔑视？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33333"/>
          <w:spacing w:val="0"/>
          <w:sz w:val="30"/>
          <w:szCs w:val="30"/>
          <w:shd w:val="clear" w:fill="FFFFFF"/>
        </w:rPr>
        <w:t>　</w:t>
      </w:r>
      <w:r>
        <w:rPr>
          <w:rFonts w:hint="eastAsia" w:ascii="微软雅黑" w:hAnsi="微软雅黑" w:eastAsia="微软雅黑" w:cs="微软雅黑"/>
          <w:b/>
          <w:i w:val="0"/>
          <w:caps w:val="0"/>
          <w:color w:val="3E3E3E"/>
          <w:spacing w:val="0"/>
          <w:sz w:val="24"/>
          <w:szCs w:val="24"/>
          <w:shd w:val="clear" w:fill="FFFFFF"/>
        </w:rPr>
        <w:t>对手登场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登场之前，对手亲友团说了什么？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主角亲友团又说了什么？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对手以怎样的姿态登场？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别人对他们的登场姿态有什么反应？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长辈的反应？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对手亲友团的反应？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主角亲友团的反应？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比武场沸腾了？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登场之后气氛如何？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33333"/>
          <w:spacing w:val="0"/>
          <w:sz w:val="30"/>
          <w:szCs w:val="30"/>
          <w:shd w:val="clear" w:fill="FFFFFF"/>
        </w:rPr>
        <w:t>　</w:t>
      </w:r>
      <w:r>
        <w:rPr>
          <w:rFonts w:hint="eastAsia" w:ascii="微软雅黑" w:hAnsi="微软雅黑" w:eastAsia="微软雅黑" w:cs="微软雅黑"/>
          <w:b/>
          <w:i w:val="0"/>
          <w:caps w:val="0"/>
          <w:color w:val="3E3E3E"/>
          <w:spacing w:val="0"/>
          <w:sz w:val="24"/>
          <w:szCs w:val="24"/>
          <w:shd w:val="clear" w:fill="FFFFFF"/>
        </w:rPr>
        <w:t>裁判出场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谁是裁判？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规则是什么？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可以杀人么？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有什么限制？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有什么可以钻的空子？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比武开始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是否有固定礼仪？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●各自按规矩行礼？或者有什么挑衅动作？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众人对结果的预判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大家开始议论？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亲友团？看法是什么？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高层？看法是什么？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谁看好？为什么？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谁不看好？为什么？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各自的长辈怎么看？为什么？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最大的ＢＯＳＳ怎么看？为什么？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对手的情况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对手对主角的态度？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完全不了解主角？轻视？蔑视？自信爆棚？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相对了解主角？重视？有预谋的算计？不是很确定会赢？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拼死也想要斩杀主角？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不愿意和主角拼命？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对手的实力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不堪一击？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势均力敌？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有木有压箱绝招？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有木有保命法宝？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对手的性格和背景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和主角有什么矛盾？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是否不死不休？冤魂不散？可能和解？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来头很大？　背后有什么人？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斩杀之会有什么后遗症？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留其性命的话有啥好处？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　打斗过程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比武开始前，是否进行对话？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对手说了什么？矛盾原因？新仇旧恨？挑衅？大话？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主角说了什么？什么都不说？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谁先动手？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对手大张旗鼓，雷声大雨点小？直接被秒杀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对手实力很强，主角相对比较弱小，最终惨胜？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对手实力远远低于主角，主角隐藏实力，拿捏精准，轻易取胜？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对手实力虽弱，但是有大招或者厉害武器法宝？进行反扑？主角艰难取胜？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双方各自凭实力或者外力，最终势均力敌，同归于尽，结果被长辈出手制止？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双方势均力敌，进入拉锯战？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打斗时的情况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各自亲友团们如何看？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令其意外？重新审视？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继续坚持原来的看法？兴奋？高兴？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改变看法？对主角态度改变？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长辈们的看法？比其他人看得更深刻？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继续原来的判断？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讨论各自施展的招数？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有什么感叹？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从招式中看出了什么信息？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有什么打算和计划？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主角怎么看？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意外？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重新改变策略？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对手怎么看？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意外？震惊？骇然？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要不要出大招？要不要上法宝？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心理情况是怎样的？有什么变化？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　打斗之后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亲友团的反应？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吸凉气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咽口水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呆住了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不可能，不相信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向别人炫耀，自己认识主角，早就知道……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喜极而泣？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高手长辈的反应？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极为震惊？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意料之外？惊讶？疑惑？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意料之中？几位欣慰？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另眼相看？有想法？有打算？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对手的反应？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倍受打击？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一蹶不振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不相信？不甘心？使阴招？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心服口服？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接受事实，努力修炼，回头再战？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赢了之后继续打击对方？警告？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赢了之后迅速离去？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高兴？也觉得意外？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意料之中？古波不惊？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胜利收获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战斗经验？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嘉奖？法宝？女人？声誉？资格？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等级突破？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胜利后遗症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引来更强的对手？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被人所猜忌？提防？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shd w:val="clear" w:fill="FFFFFF"/>
        </w:rPr>
        <w:t>●</w:t>
      </w:r>
      <w:r>
        <w:rPr>
          <w:rFonts w:hint="eastAsia" w:ascii="微软雅黑" w:hAnsi="微软雅黑" w:eastAsia="微软雅黑" w:cs="微软雅黑"/>
          <w:b w:val="0"/>
          <w:i w:val="0"/>
          <w:caps w:val="0"/>
          <w:color w:val="3E3E3E"/>
          <w:spacing w:val="0"/>
          <w:sz w:val="24"/>
          <w:szCs w:val="24"/>
          <w:shd w:val="clear" w:fill="FFFFFF"/>
        </w:rPr>
        <w:t>被对手长辈打压？追杀？</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叙述是对人物经历和事物发展变化说作的交代、陈述，它是很笼统地在陈述一个事实，给人一种平淡如水的感觉。</w:t>
      </w:r>
      <w:r>
        <w:rPr>
          <w:rFonts w:hint="eastAsia" w:ascii="微软雅黑" w:hAnsi="微软雅黑" w:eastAsia="微软雅黑" w:cs="微软雅黑"/>
          <w:b w:val="0"/>
          <w:i w:val="0"/>
          <w:caps w:val="0"/>
          <w:color w:val="595959"/>
          <w:spacing w:val="0"/>
          <w:sz w:val="21"/>
          <w:szCs w:val="21"/>
          <w:shd w:val="clear" w:fill="FFFFFF"/>
        </w:rPr>
        <w:t>（较高的要求是运用各种叙述技巧,比如倒叙、插叙、补叙等，打破平铺直叙,造成行文的起伏与波澜。）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描写则是用形象的语言,把人物或景物的状态具体地描绘出来，给人以身临其境的感觉,形象感强。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举个</w:t>
      </w:r>
      <w:r>
        <w:rPr>
          <w:rFonts w:hint="eastAsia" w:ascii="微软雅黑" w:hAnsi="微软雅黑" w:eastAsia="微软雅黑" w:cs="微软雅黑"/>
          <w:b w:val="0"/>
          <w:i w:val="0"/>
          <w:caps w:val="0"/>
          <w:color w:val="3E3E3E"/>
          <w:spacing w:val="0"/>
          <w:sz w:val="27"/>
          <w:szCs w:val="27"/>
          <w:shd w:val="clear" w:fill="FFFFFF"/>
          <w:lang w:val="en-US" w:eastAsia="zh-CN"/>
        </w:rPr>
        <w:t>例</w:t>
      </w:r>
      <w:r>
        <w:rPr>
          <w:rFonts w:hint="eastAsia" w:ascii="微软雅黑" w:hAnsi="微软雅黑" w:eastAsia="微软雅黑" w:cs="微软雅黑"/>
          <w:b w:val="0"/>
          <w:i w:val="0"/>
          <w:caps w:val="0"/>
          <w:color w:val="3E3E3E"/>
          <w:spacing w:val="0"/>
          <w:sz w:val="27"/>
          <w:szCs w:val="27"/>
          <w:shd w:val="clear" w:fill="FFFFFF"/>
        </w:rPr>
        <w:t>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7"/>
        </w:rPr>
        <w:t>叙述</w:t>
      </w:r>
      <w:r>
        <w:t>：1945年冬天，他在重庆街头死去。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7"/>
        </w:rPr>
        <w:t>描写</w:t>
      </w:r>
      <w:r>
        <w:t>：1945年冬天，一具冰冷的尸体躺在重庆的街头，只见他双目睁着，浑身是伤，身上只穿着单薄的衣服，路上的行人匆匆走过，未曾多看他一眼。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两句的表述对比一下，相信大家都可以看出这两种表达方式的区别了。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相对于叙述，描写更加细分，要想在一篇文章里面面俱到是十分困难的。我们可以先从大方向上了解下描写。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从</w:t>
      </w:r>
      <w:r>
        <w:rPr>
          <w:rStyle w:val="7"/>
          <w:rFonts w:hint="eastAsia" w:ascii="微软雅黑" w:hAnsi="微软雅黑" w:eastAsia="微软雅黑" w:cs="微软雅黑"/>
          <w:i w:val="0"/>
          <w:caps w:val="0"/>
          <w:color w:val="3E3E3E"/>
          <w:spacing w:val="0"/>
          <w:sz w:val="27"/>
          <w:szCs w:val="27"/>
          <w:shd w:val="clear" w:fill="FFFFFF"/>
        </w:rPr>
        <w:t>角度</w:t>
      </w:r>
      <w:r>
        <w:rPr>
          <w:rFonts w:hint="eastAsia" w:ascii="微软雅黑" w:hAnsi="微软雅黑" w:eastAsia="微软雅黑" w:cs="微软雅黑"/>
          <w:b w:val="0"/>
          <w:i w:val="0"/>
          <w:caps w:val="0"/>
          <w:color w:val="3E3E3E"/>
          <w:spacing w:val="0"/>
          <w:sz w:val="27"/>
          <w:szCs w:val="27"/>
          <w:shd w:val="clear" w:fill="FFFFFF"/>
        </w:rPr>
        <w:t>上可分正面描写、侧面描写，从</w:t>
      </w:r>
      <w:r>
        <w:rPr>
          <w:rStyle w:val="7"/>
          <w:rFonts w:hint="eastAsia" w:ascii="微软雅黑" w:hAnsi="微软雅黑" w:eastAsia="微软雅黑" w:cs="微软雅黑"/>
          <w:i w:val="0"/>
          <w:caps w:val="0"/>
          <w:color w:val="3E3E3E"/>
          <w:spacing w:val="0"/>
          <w:sz w:val="27"/>
          <w:szCs w:val="27"/>
          <w:shd w:val="clear" w:fill="FFFFFF"/>
        </w:rPr>
        <w:t>内容</w:t>
      </w:r>
      <w:r>
        <w:rPr>
          <w:rFonts w:hint="eastAsia" w:ascii="微软雅黑" w:hAnsi="微软雅黑" w:eastAsia="微软雅黑" w:cs="微软雅黑"/>
          <w:b w:val="0"/>
          <w:i w:val="0"/>
          <w:caps w:val="0"/>
          <w:color w:val="3E3E3E"/>
          <w:spacing w:val="0"/>
          <w:sz w:val="27"/>
          <w:szCs w:val="27"/>
          <w:shd w:val="clear" w:fill="FFFFFF"/>
        </w:rPr>
        <w:t>上又可分为人物描写和环境描写，人物描写又分为语言、动作、神态、心理、外貌描写，环境描写则分为自然环境和社会环境描写。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FDE800"/>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br w:type="textWrapping"/>
      </w:r>
      <w:r>
        <w:rPr>
          <w:rFonts w:hint="eastAsia" w:ascii="微软雅黑" w:hAnsi="微软雅黑" w:eastAsia="微软雅黑" w:cs="微软雅黑"/>
          <w:b w:val="0"/>
          <w:i w:val="0"/>
          <w:caps w:val="0"/>
          <w:color w:val="3E3E3E"/>
          <w:spacing w:val="0"/>
          <w:sz w:val="27"/>
          <w:szCs w:val="27"/>
          <w:shd w:val="clear" w:fill="FFFFFF"/>
        </w:rPr>
        <w:t>接下来我们以梦入神机《龙蛇演义》中一段打斗描写来具体讲应该怎么把描写更好地应用在小说写作上。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王超先是血涌到了脸上，随后怒从心头起，恶向胆边生，心中暗暗地盘算起来。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“有仇不报非君子，老子今天要报仇，顺便捞一把。”王超心中快速地想，“这么多人，打起来要怎么搞？老子先怎么样要撂倒几个再说。抓一把钱就走？还是怎么搞？”</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点评</w:t>
      </w:r>
      <w:r>
        <w:rPr>
          <w:rFonts w:hint="eastAsia" w:ascii="微软雅黑" w:hAnsi="微软雅黑" w:eastAsia="微软雅黑" w:cs="微软雅黑"/>
          <w:b w:val="0"/>
          <w:i w:val="0"/>
          <w:caps w:val="0"/>
          <w:color w:val="3E3E3E"/>
          <w:spacing w:val="0"/>
          <w:sz w:val="27"/>
          <w:szCs w:val="27"/>
          <w:shd w:val="clear" w:fill="FFFFFF"/>
        </w:rPr>
        <w:t>：打斗前的铺垫，用了神态描写和心理描写。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神态描写</w:t>
      </w:r>
      <w:r>
        <w:rPr>
          <w:rFonts w:hint="eastAsia" w:ascii="微软雅黑" w:hAnsi="微软雅黑" w:eastAsia="微软雅黑" w:cs="微软雅黑"/>
          <w:b w:val="0"/>
          <w:i w:val="0"/>
          <w:caps w:val="0"/>
          <w:color w:val="3E3E3E"/>
          <w:spacing w:val="0"/>
          <w:sz w:val="27"/>
          <w:szCs w:val="27"/>
          <w:shd w:val="clear" w:fill="FFFFFF"/>
        </w:rPr>
        <w:t>就是人在特定情境下五官的一系列运动变化，实际上就是动态的肖像描写。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用神态描写描写人物，一能表现人物内心世界，二可以刻画人物性格。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在这一段里，神态描写不多，我们能看到的就是一句“</w:t>
      </w:r>
      <w:r>
        <w:rPr>
          <w:rStyle w:val="7"/>
          <w:rFonts w:hint="eastAsia" w:ascii="微软雅黑" w:hAnsi="微软雅黑" w:eastAsia="微软雅黑" w:cs="微软雅黑"/>
          <w:i w:val="0"/>
          <w:caps w:val="0"/>
          <w:color w:val="3E3E3E"/>
          <w:spacing w:val="0"/>
          <w:sz w:val="27"/>
          <w:szCs w:val="27"/>
          <w:shd w:val="clear" w:fill="FFFFFF"/>
        </w:rPr>
        <w:t>血涌到脸上”</w:t>
      </w:r>
      <w:r>
        <w:rPr>
          <w:rFonts w:hint="eastAsia" w:ascii="微软雅黑" w:hAnsi="微软雅黑" w:eastAsia="微软雅黑" w:cs="微软雅黑"/>
          <w:b w:val="0"/>
          <w:i w:val="0"/>
          <w:caps w:val="0"/>
          <w:color w:val="3E3E3E"/>
          <w:spacing w:val="0"/>
          <w:sz w:val="27"/>
          <w:szCs w:val="27"/>
          <w:shd w:val="clear" w:fill="FFFFFF"/>
        </w:rPr>
        <w:t>，来表现主角的</w:t>
      </w:r>
      <w:r>
        <w:rPr>
          <w:rStyle w:val="7"/>
          <w:rFonts w:hint="eastAsia" w:ascii="微软雅黑" w:hAnsi="微软雅黑" w:eastAsia="微软雅黑" w:cs="微软雅黑"/>
          <w:i w:val="0"/>
          <w:caps w:val="0"/>
          <w:color w:val="3E3E3E"/>
          <w:spacing w:val="0"/>
          <w:sz w:val="27"/>
          <w:szCs w:val="27"/>
          <w:shd w:val="clear" w:fill="FFFFFF"/>
        </w:rPr>
        <w:t>愤怒</w:t>
      </w:r>
      <w:r>
        <w:rPr>
          <w:rFonts w:hint="eastAsia" w:ascii="微软雅黑" w:hAnsi="微软雅黑" w:eastAsia="微软雅黑" w:cs="微软雅黑"/>
          <w:b w:val="0"/>
          <w:i w:val="0"/>
          <w:caps w:val="0"/>
          <w:color w:val="3E3E3E"/>
          <w:spacing w:val="0"/>
          <w:sz w:val="27"/>
          <w:szCs w:val="27"/>
          <w:shd w:val="clear" w:fill="FFFFFF"/>
        </w:rPr>
        <w:t>，其实如果要加更多神态描写的话，也可以再描写下眼睛，怒目而视的那种感觉。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在使用神态描写的时候，要注意的是，一定得结合人物所处情境，不能离开刻画人物、表现主题的需要，为写神态而写神态。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心理描写，</w:t>
      </w:r>
      <w:r>
        <w:rPr>
          <w:rFonts w:hint="eastAsia" w:ascii="微软雅黑" w:hAnsi="微软雅黑" w:eastAsia="微软雅黑" w:cs="微软雅黑"/>
          <w:b w:val="0"/>
          <w:i w:val="0"/>
          <w:caps w:val="0"/>
          <w:color w:val="3E3E3E"/>
          <w:spacing w:val="0"/>
          <w:sz w:val="27"/>
          <w:szCs w:val="27"/>
          <w:shd w:val="clear" w:fill="FFFFFF"/>
        </w:rPr>
        <w:t>就是以语言文字对人物的内心世界进行描摹剖析，揭示人物内心，刻画人物性格。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这里描写了主角从想报仇到对对方人多势众的担忧，这一系列复杂地心理变化过程，很好的体现出主角胆大心细的性格特征。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进行心理描写应注意掌握以下</w:t>
      </w:r>
      <w:r>
        <w:rPr>
          <w:rStyle w:val="7"/>
          <w:rFonts w:hint="eastAsia" w:ascii="微软雅黑" w:hAnsi="微软雅黑" w:eastAsia="微软雅黑" w:cs="微软雅黑"/>
          <w:i w:val="0"/>
          <w:caps w:val="0"/>
          <w:color w:val="3E3E3E"/>
          <w:spacing w:val="0"/>
          <w:sz w:val="27"/>
          <w:szCs w:val="27"/>
          <w:shd w:val="clear" w:fill="FFFFFF"/>
        </w:rPr>
        <w:t>三</w:t>
      </w:r>
      <w:r>
        <w:rPr>
          <w:rFonts w:hint="eastAsia" w:ascii="微软雅黑" w:hAnsi="微软雅黑" w:eastAsia="微软雅黑" w:cs="微软雅黑"/>
          <w:b/>
          <w:i w:val="0"/>
          <w:caps w:val="0"/>
          <w:color w:val="3E3E3E"/>
          <w:spacing w:val="0"/>
          <w:sz w:val="27"/>
          <w:szCs w:val="27"/>
          <w:shd w:val="clear" w:fill="FFFFFF"/>
        </w:rPr>
        <w:t>个原则</w:t>
      </w:r>
      <w:r>
        <w:rPr>
          <w:rFonts w:hint="eastAsia" w:ascii="微软雅黑" w:hAnsi="微软雅黑" w:eastAsia="微软雅黑" w:cs="微软雅黑"/>
          <w:b w:val="0"/>
          <w:i w:val="0"/>
          <w:caps w:val="0"/>
          <w:color w:val="3E3E3E"/>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1.写人物的心理活动，应写特定的人物在特定的环境中必然产生的心理活动，而不能为心理描而进行心理描写。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2.写心理活动，要防止左一个心理活动，右一个心理活动。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只有在关键的情节、动作、表情出现时，才伴之以心理描写。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3.写心理活动，要努力写人物细微的感情波澜和复杂的心理变化过程。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这三点，对照着上面的例子，主角的心理活动是在他准备打斗之前的（在特定情境、关键情节中），主角从想报仇到担忧这个</w:t>
      </w:r>
      <w:r>
        <w:rPr>
          <w:rStyle w:val="7"/>
          <w:rFonts w:hint="eastAsia" w:ascii="微软雅黑" w:hAnsi="微软雅黑" w:eastAsia="微软雅黑" w:cs="微软雅黑"/>
          <w:i w:val="0"/>
          <w:caps w:val="0"/>
          <w:color w:val="3E3E3E"/>
          <w:spacing w:val="0"/>
          <w:sz w:val="27"/>
          <w:szCs w:val="27"/>
          <w:shd w:val="clear" w:fill="FFFFFF"/>
        </w:rPr>
        <w:t>心理变化过程</w:t>
      </w:r>
      <w:r>
        <w:rPr>
          <w:rFonts w:hint="eastAsia" w:ascii="微软雅黑" w:hAnsi="微软雅黑" w:eastAsia="微软雅黑" w:cs="微软雅黑"/>
          <w:b w:val="0"/>
          <w:i w:val="0"/>
          <w:caps w:val="0"/>
          <w:color w:val="3E3E3E"/>
          <w:spacing w:val="0"/>
          <w:sz w:val="27"/>
          <w:szCs w:val="27"/>
          <w:shd w:val="clear" w:fill="FFFFFF"/>
        </w:rPr>
        <w:t>很好的写出来了。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br w:type="textWrapping"/>
      </w:r>
      <w:r>
        <w:rPr>
          <w:rFonts w:hint="eastAsia" w:ascii="微软雅黑" w:hAnsi="微软雅黑" w:eastAsia="微软雅黑" w:cs="微软雅黑"/>
          <w:b w:val="0"/>
          <w:i w:val="0"/>
          <w:caps w:val="0"/>
          <w:color w:val="FDE800"/>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王超心里把变化都盘算清楚了，</w:t>
      </w:r>
      <w:r>
        <w:rPr>
          <w:rStyle w:val="7"/>
          <w:rFonts w:hint="eastAsia" w:ascii="宋体" w:hAnsi="宋体" w:eastAsia="宋体" w:cs="宋体"/>
          <w:color w:val="666666"/>
          <w:sz w:val="24"/>
          <w:szCs w:val="24"/>
        </w:rPr>
        <w:t>深呼吸</w:t>
      </w:r>
      <w:r>
        <w:rPr>
          <w:rFonts w:hint="eastAsia" w:ascii="宋体" w:hAnsi="宋体" w:eastAsia="宋体" w:cs="宋体"/>
          <w:color w:val="666666"/>
          <w:sz w:val="24"/>
          <w:szCs w:val="24"/>
        </w:rPr>
        <w:t>一口，快步</w:t>
      </w:r>
      <w:r>
        <w:rPr>
          <w:rStyle w:val="7"/>
          <w:rFonts w:hint="eastAsia" w:ascii="宋体" w:hAnsi="宋体" w:eastAsia="宋体" w:cs="宋体"/>
          <w:color w:val="666666"/>
          <w:sz w:val="24"/>
          <w:szCs w:val="24"/>
        </w:rPr>
        <w:t>走</w:t>
      </w:r>
      <w:r>
        <w:rPr>
          <w:rFonts w:hint="eastAsia" w:ascii="宋体" w:hAnsi="宋体" w:eastAsia="宋体" w:cs="宋体"/>
          <w:color w:val="666666"/>
          <w:sz w:val="24"/>
          <w:szCs w:val="24"/>
        </w:rPr>
        <w:t>了上去。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一群人的心思都在牌上，百元大钞</w:t>
      </w:r>
      <w:r>
        <w:rPr>
          <w:rStyle w:val="7"/>
          <w:rFonts w:hint="eastAsia" w:ascii="宋体" w:hAnsi="宋体" w:eastAsia="宋体" w:cs="宋体"/>
          <w:color w:val="666666"/>
          <w:sz w:val="24"/>
          <w:szCs w:val="24"/>
        </w:rPr>
        <w:t>递</w:t>
      </w:r>
      <w:r>
        <w:rPr>
          <w:rFonts w:hint="eastAsia" w:ascii="宋体" w:hAnsi="宋体" w:eastAsia="宋体" w:cs="宋体"/>
          <w:color w:val="666666"/>
          <w:sz w:val="24"/>
          <w:szCs w:val="24"/>
        </w:rPr>
        <w:t>来递去，丝毫没有察觉到王超。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“光哥，该你闷了，我闷五十！”另外一个红头发的小混混对那个光哥</w:t>
      </w:r>
      <w:r>
        <w:rPr>
          <w:rStyle w:val="7"/>
          <w:rFonts w:hint="eastAsia" w:ascii="宋体" w:hAnsi="宋体" w:eastAsia="宋体" w:cs="宋体"/>
          <w:color w:val="666666"/>
          <w:sz w:val="24"/>
          <w:szCs w:val="24"/>
        </w:rPr>
        <w:t>敲</w:t>
      </w:r>
      <w:r>
        <w:rPr>
          <w:rFonts w:hint="eastAsia" w:ascii="宋体" w:hAnsi="宋体" w:eastAsia="宋体" w:cs="宋体"/>
          <w:color w:val="666666"/>
          <w:sz w:val="24"/>
          <w:szCs w:val="24"/>
        </w:rPr>
        <w:t>了敲桌子。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这个光哥，正是以前打了王超的那个混混。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“喊毛啊。妈妈的B。”光哥好像是输了钱，心里很不痛快，用手把桌子狠狠的一</w:t>
      </w:r>
      <w:r>
        <w:rPr>
          <w:rStyle w:val="7"/>
          <w:rFonts w:hint="eastAsia" w:ascii="宋体" w:hAnsi="宋体" w:eastAsia="宋体" w:cs="宋体"/>
          <w:color w:val="666666"/>
          <w:sz w:val="24"/>
          <w:szCs w:val="24"/>
        </w:rPr>
        <w:t>拍</w:t>
      </w:r>
      <w:r>
        <w:rPr>
          <w:rFonts w:hint="eastAsia" w:ascii="宋体" w:hAnsi="宋体" w:eastAsia="宋体" w:cs="宋体"/>
          <w:color w:val="666666"/>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“小光，输了钱不要急，等会赢了的去请K歌，帮你找个正点的妞玩玩！”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良哥</w:t>
      </w:r>
      <w:r>
        <w:rPr>
          <w:rStyle w:val="7"/>
          <w:rFonts w:hint="eastAsia" w:ascii="宋体" w:hAnsi="宋体" w:eastAsia="宋体" w:cs="宋体"/>
          <w:color w:val="666666"/>
          <w:sz w:val="24"/>
          <w:szCs w:val="24"/>
        </w:rPr>
        <w:t>搓</w:t>
      </w:r>
      <w:r>
        <w:rPr>
          <w:rFonts w:hint="eastAsia" w:ascii="宋体" w:hAnsi="宋体" w:eastAsia="宋体" w:cs="宋体"/>
          <w:color w:val="666666"/>
          <w:sz w:val="24"/>
          <w:szCs w:val="24"/>
        </w:rPr>
        <w:t>了搓自己的牌，然后悠闲地</w:t>
      </w:r>
      <w:r>
        <w:rPr>
          <w:rStyle w:val="7"/>
          <w:rFonts w:hint="eastAsia" w:ascii="宋体" w:hAnsi="宋体" w:eastAsia="宋体" w:cs="宋体"/>
          <w:color w:val="666666"/>
          <w:sz w:val="24"/>
          <w:szCs w:val="24"/>
        </w:rPr>
        <w:t>吐</w:t>
      </w:r>
      <w:r>
        <w:rPr>
          <w:rFonts w:hint="eastAsia" w:ascii="宋体" w:hAnsi="宋体" w:eastAsia="宋体" w:cs="宋体"/>
          <w:color w:val="666666"/>
          <w:sz w:val="24"/>
          <w:szCs w:val="24"/>
        </w:rPr>
        <w:t>出一口烟圈。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这个时候，王超已经到了光哥背后，突然出手，</w:t>
      </w:r>
      <w:r>
        <w:rPr>
          <w:rStyle w:val="7"/>
          <w:rFonts w:hint="eastAsia" w:ascii="宋体" w:hAnsi="宋体" w:eastAsia="宋体" w:cs="宋体"/>
          <w:color w:val="666666"/>
          <w:sz w:val="24"/>
          <w:szCs w:val="24"/>
        </w:rPr>
        <w:t>猛地抓住</w:t>
      </w:r>
      <w:r>
        <w:rPr>
          <w:rFonts w:hint="eastAsia" w:ascii="宋体" w:hAnsi="宋体" w:eastAsia="宋体" w:cs="宋体"/>
          <w:color w:val="666666"/>
          <w:sz w:val="24"/>
          <w:szCs w:val="24"/>
        </w:rPr>
        <w:t>光哥的头发往后一</w:t>
      </w:r>
      <w:r>
        <w:rPr>
          <w:rStyle w:val="7"/>
          <w:rFonts w:hint="eastAsia" w:ascii="宋体" w:hAnsi="宋体" w:eastAsia="宋体" w:cs="宋体"/>
          <w:color w:val="666666"/>
          <w:sz w:val="24"/>
          <w:szCs w:val="24"/>
        </w:rPr>
        <w:t>扯</w:t>
      </w:r>
      <w:r>
        <w:rPr>
          <w:rFonts w:hint="eastAsia" w:ascii="宋体" w:hAnsi="宋体" w:eastAsia="宋体" w:cs="宋体"/>
          <w:color w:val="666666"/>
          <w:sz w:val="24"/>
          <w:szCs w:val="24"/>
        </w:rPr>
        <w:t>！啊！光哥没有丝毫防备，骤然遭遇到这样的毒手，发出了惊天动地的一声嚎</w:t>
      </w:r>
      <w:r>
        <w:rPr>
          <w:rStyle w:val="7"/>
          <w:rFonts w:hint="eastAsia" w:ascii="宋体" w:hAnsi="宋体" w:eastAsia="宋体" w:cs="宋体"/>
          <w:color w:val="666666"/>
          <w:sz w:val="24"/>
          <w:szCs w:val="24"/>
        </w:rPr>
        <w:t>叫</w:t>
      </w:r>
      <w:r>
        <w:rPr>
          <w:rFonts w:hint="eastAsia" w:ascii="宋体" w:hAnsi="宋体" w:eastAsia="宋体" w:cs="宋体"/>
          <w:color w:val="666666"/>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咔嚓，王超这一猛拉头发，带起光哥的身子</w:t>
      </w:r>
      <w:r>
        <w:rPr>
          <w:rStyle w:val="7"/>
          <w:rFonts w:hint="eastAsia" w:ascii="宋体" w:hAnsi="宋体" w:eastAsia="宋体" w:cs="宋体"/>
          <w:color w:val="666666"/>
          <w:sz w:val="24"/>
          <w:szCs w:val="24"/>
        </w:rPr>
        <w:t>拖</w:t>
      </w:r>
      <w:r>
        <w:rPr>
          <w:rFonts w:hint="eastAsia" w:ascii="宋体" w:hAnsi="宋体" w:eastAsia="宋体" w:cs="宋体"/>
          <w:color w:val="666666"/>
          <w:sz w:val="24"/>
          <w:szCs w:val="24"/>
        </w:rPr>
        <w:t>到地面，连椅子都拖断了。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注意到我加粗的词句，这里用了大量的</w:t>
      </w:r>
      <w:r>
        <w:rPr>
          <w:rStyle w:val="7"/>
          <w:rFonts w:hint="eastAsia" w:ascii="微软雅黑" w:hAnsi="微软雅黑" w:eastAsia="微软雅黑" w:cs="微软雅黑"/>
          <w:i w:val="0"/>
          <w:caps w:val="0"/>
          <w:color w:val="3E3E3E"/>
          <w:spacing w:val="0"/>
          <w:sz w:val="27"/>
          <w:szCs w:val="27"/>
          <w:shd w:val="clear" w:fill="FFFFFF"/>
        </w:rPr>
        <w:t>动作描写。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动作描写</w:t>
      </w:r>
      <w:r>
        <w:rPr>
          <w:rFonts w:hint="eastAsia" w:ascii="微软雅黑" w:hAnsi="微软雅黑" w:eastAsia="微软雅黑" w:cs="微软雅黑"/>
          <w:b w:val="0"/>
          <w:i w:val="0"/>
          <w:caps w:val="0"/>
          <w:color w:val="3E3E3E"/>
          <w:spacing w:val="0"/>
          <w:sz w:val="27"/>
          <w:szCs w:val="27"/>
          <w:shd w:val="clear" w:fill="FFFFFF"/>
        </w:rPr>
        <w:t>在人物描写中占据着重要地位，它是通过对人物个性化的行动、动作的描写，来揭示人物性格的一种最常用的描写方法。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动作描写的作用在于展示人物精神面貌，直接体现人物性格。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我们来分析这一段主角的前两个动作，</w:t>
      </w:r>
      <w:r>
        <w:rPr>
          <w:rStyle w:val="7"/>
          <w:rFonts w:hint="eastAsia" w:ascii="微软雅黑" w:hAnsi="微软雅黑" w:eastAsia="微软雅黑" w:cs="微软雅黑"/>
          <w:i w:val="0"/>
          <w:caps w:val="0"/>
          <w:color w:val="3E3E3E"/>
          <w:spacing w:val="0"/>
          <w:sz w:val="27"/>
          <w:szCs w:val="27"/>
          <w:shd w:val="clear" w:fill="FFFFFF"/>
        </w:rPr>
        <w:t>”深呼吸“”走“</w:t>
      </w:r>
      <w:r>
        <w:rPr>
          <w:rFonts w:hint="eastAsia" w:ascii="微软雅黑" w:hAnsi="微软雅黑" w:eastAsia="微软雅黑" w:cs="微软雅黑"/>
          <w:b w:val="0"/>
          <w:i w:val="0"/>
          <w:caps w:val="0"/>
          <w:color w:val="3E3E3E"/>
          <w:spacing w:val="0"/>
          <w:sz w:val="27"/>
          <w:szCs w:val="27"/>
          <w:shd w:val="clear" w:fill="FFFFFF"/>
        </w:rPr>
        <w:t>是两个动作，而且是两个连贯的动作，在做一件事情之前深呼吸一下，说明这个人对这件事情其实内心还是有点小紧张的。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”深呼吸“”走“这两个动作很好地展示了王超在那个情景下的心情，虽然有点紧张但又毅然决然，可以看出这是一个敢于面对不逃避的人。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再看他打人的一些动作，”</w:t>
      </w:r>
      <w:r>
        <w:rPr>
          <w:rStyle w:val="7"/>
          <w:rFonts w:hint="eastAsia" w:ascii="微软雅黑" w:hAnsi="微软雅黑" w:eastAsia="微软雅黑" w:cs="微软雅黑"/>
          <w:i w:val="0"/>
          <w:caps w:val="0"/>
          <w:color w:val="3E3E3E"/>
          <w:spacing w:val="0"/>
          <w:sz w:val="27"/>
          <w:szCs w:val="27"/>
          <w:shd w:val="clear" w:fill="FFFFFF"/>
        </w:rPr>
        <w:t>猛地抓住</w:t>
      </w:r>
      <w:r>
        <w:rPr>
          <w:rFonts w:hint="eastAsia" w:ascii="微软雅黑" w:hAnsi="微软雅黑" w:eastAsia="微软雅黑" w:cs="微软雅黑"/>
          <w:b w:val="0"/>
          <w:i w:val="0"/>
          <w:caps w:val="0"/>
          <w:color w:val="3E3E3E"/>
          <w:spacing w:val="0"/>
          <w:sz w:val="27"/>
          <w:szCs w:val="27"/>
          <w:shd w:val="clear" w:fill="FFFFFF"/>
        </w:rPr>
        <w:t>“ ”</w:t>
      </w:r>
      <w:r>
        <w:rPr>
          <w:rStyle w:val="7"/>
          <w:rFonts w:hint="eastAsia" w:ascii="微软雅黑" w:hAnsi="微软雅黑" w:eastAsia="微软雅黑" w:cs="微软雅黑"/>
          <w:i w:val="0"/>
          <w:caps w:val="0"/>
          <w:color w:val="3E3E3E"/>
          <w:spacing w:val="0"/>
          <w:sz w:val="27"/>
          <w:szCs w:val="27"/>
          <w:shd w:val="clear" w:fill="FFFFFF"/>
        </w:rPr>
        <w:t>扯</w:t>
      </w:r>
      <w:r>
        <w:rPr>
          <w:rFonts w:hint="eastAsia" w:ascii="微软雅黑" w:hAnsi="微软雅黑" w:eastAsia="微软雅黑" w:cs="微软雅黑"/>
          <w:b w:val="0"/>
          <w:i w:val="0"/>
          <w:caps w:val="0"/>
          <w:color w:val="3E3E3E"/>
          <w:spacing w:val="0"/>
          <w:sz w:val="27"/>
          <w:szCs w:val="27"/>
          <w:shd w:val="clear" w:fill="FFFFFF"/>
        </w:rPr>
        <w:t>“对方头发，再到把对方”</w:t>
      </w:r>
      <w:r>
        <w:rPr>
          <w:rStyle w:val="7"/>
          <w:rFonts w:hint="eastAsia" w:ascii="微软雅黑" w:hAnsi="微软雅黑" w:eastAsia="微软雅黑" w:cs="微软雅黑"/>
          <w:i w:val="0"/>
          <w:caps w:val="0"/>
          <w:color w:val="3E3E3E"/>
          <w:spacing w:val="0"/>
          <w:sz w:val="27"/>
          <w:szCs w:val="27"/>
          <w:shd w:val="clear" w:fill="FFFFFF"/>
        </w:rPr>
        <w:t>拖</w:t>
      </w:r>
      <w:r>
        <w:rPr>
          <w:rFonts w:hint="eastAsia" w:ascii="微软雅黑" w:hAnsi="微软雅黑" w:eastAsia="微软雅黑" w:cs="微软雅黑"/>
          <w:b w:val="0"/>
          <w:i w:val="0"/>
          <w:caps w:val="0"/>
          <w:color w:val="3E3E3E"/>
          <w:spacing w:val="0"/>
          <w:sz w:val="27"/>
          <w:szCs w:val="27"/>
          <w:shd w:val="clear" w:fill="FFFFFF"/>
        </w:rPr>
        <w:t>“到地面上，同样很连贯，从这些动作词的使用上，我们能充分的感受到王超对光哥的那种极度的恨意，有仇必报的人物性格也跃然纸上。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那么我们在日常写作中，应该怎么用好动作描写呢？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1.写出连贯的动作，准确运用动词。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2.动作应符合人物身份性格和情境。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3.应与人物的神态、心理、语言巧妙联系在一起</w:t>
      </w:r>
      <w:r>
        <w:rPr>
          <w:rFonts w:hint="eastAsia" w:ascii="微软雅黑" w:hAnsi="微软雅黑" w:eastAsia="微软雅黑" w:cs="微软雅黑"/>
          <w:b w:val="0"/>
          <w:i w:val="0"/>
          <w:caps w:val="0"/>
          <w:color w:val="3E3E3E"/>
          <w:spacing w:val="0"/>
          <w:sz w:val="27"/>
          <w:szCs w:val="27"/>
          <w:shd w:val="clear" w:fill="FFFFFF"/>
        </w:rPr>
        <w:t>，人物的动作不是孤立的，当它与人的情感、态度、姿势或表情联系在一起的时候，它们才是有意义的、人格化的动作。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3E3E3E"/>
          <w:spacing w:val="0"/>
          <w:sz w:val="27"/>
          <w:szCs w:val="27"/>
          <w:shd w:val="clear" w:fill="FFFFFF"/>
        </w:rPr>
        <w:t>4.可以适当运用比喻、修辞等手法</w:t>
      </w:r>
      <w:r>
        <w:rPr>
          <w:rFonts w:hint="eastAsia" w:ascii="微软雅黑" w:hAnsi="微软雅黑" w:eastAsia="微软雅黑" w:cs="微软雅黑"/>
          <w:b w:val="0"/>
          <w:i w:val="0"/>
          <w:caps w:val="0"/>
          <w:color w:val="3E3E3E"/>
          <w:spacing w:val="0"/>
          <w:sz w:val="27"/>
          <w:szCs w:val="27"/>
          <w:shd w:val="clear" w:fill="FFFFFF"/>
        </w:rPr>
        <w:t>，既可以使人物更加生动形象，也能增加趣味性。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这里就不详说了，对照例子，大家应该都懂的。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上面大致说了几种人物描写，下面我们也说说</w:t>
      </w:r>
      <w:r>
        <w:rPr>
          <w:rStyle w:val="7"/>
          <w:rFonts w:hint="eastAsia" w:ascii="微软雅黑" w:hAnsi="微软雅黑" w:eastAsia="微软雅黑" w:cs="微软雅黑"/>
          <w:i w:val="0"/>
          <w:caps w:val="0"/>
          <w:color w:val="3E3E3E"/>
          <w:spacing w:val="0"/>
          <w:sz w:val="27"/>
          <w:szCs w:val="27"/>
          <w:shd w:val="clear" w:fill="FFFFFF"/>
        </w:rPr>
        <w:t>环境描写</w:t>
      </w:r>
      <w:r>
        <w:rPr>
          <w:rFonts w:hint="eastAsia" w:ascii="微软雅黑" w:hAnsi="微软雅黑" w:eastAsia="微软雅黑" w:cs="微软雅黑"/>
          <w:b w:val="0"/>
          <w:i w:val="0"/>
          <w:caps w:val="0"/>
          <w:color w:val="3E3E3E"/>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lang w:eastAsia="zh-CN"/>
        </w:rPr>
      </w:pPr>
      <w:r>
        <w:rPr>
          <w:rFonts w:hint="eastAsia" w:ascii="微软雅黑" w:hAnsi="微软雅黑" w:eastAsia="微软雅黑" w:cs="微软雅黑"/>
          <w:b w:val="0"/>
          <w:i w:val="0"/>
          <w:caps w:val="0"/>
          <w:color w:val="3E3E3E"/>
          <w:spacing w:val="0"/>
          <w:sz w:val="27"/>
          <w:szCs w:val="27"/>
          <w:shd w:val="clear" w:fill="FFFFFF"/>
        </w:rPr>
        <w:t>直接举个</w:t>
      </w:r>
      <w:r>
        <w:rPr>
          <w:rFonts w:hint="eastAsia" w:ascii="微软雅黑" w:hAnsi="微软雅黑" w:eastAsia="微软雅黑" w:cs="微软雅黑"/>
          <w:b w:val="0"/>
          <w:i w:val="0"/>
          <w:caps w:val="0"/>
          <w:color w:val="3E3E3E"/>
          <w:spacing w:val="0"/>
          <w:sz w:val="27"/>
          <w:szCs w:val="27"/>
          <w:shd w:val="clear" w:fill="FFFFFF"/>
          <w:lang w:eastAsia="zh-CN"/>
        </w:rPr>
        <w:t>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一场悄然而至的秋雨已经整整下了十天，雨势不大，带着一丝深秋的寒意，细细密密扑打在一望无垠的原野上。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一堆堆深灰色的迷云低低压着大地，已经是深秋了，一片片树林都已光秃，秋雨将老树洗净，但无情地秋天却剥去了它们美丽的衣裳，使它们阴郁地站着，褐色的苔藓掩盖住了它们树皮上的深深皱纹。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4"/>
          <w:szCs w:val="24"/>
        </w:rPr>
        <w:t>这场延绵了十天的秋雨也使地面变得格外泥泞，就连官道上也到处是浑浊的水洼和泥浆，使行人寸步难行，只有凭借畜力才能勉强在泥泞的官道上缓缓而行。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r>
        <w:rPr>
          <w:rFonts w:hint="eastAsia" w:ascii="宋体" w:hAnsi="宋体" w:eastAsia="宋体" w:cs="宋体"/>
          <w:color w:val="666666"/>
          <w:sz w:val="24"/>
          <w:szCs w:val="24"/>
        </w:rPr>
        <w:t>——《寒门枭士》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这里是一段很典型的自然环境描写。自然环境描写，不外乎从我们的</w:t>
      </w:r>
      <w:r>
        <w:rPr>
          <w:rStyle w:val="7"/>
          <w:rFonts w:hint="eastAsia" w:ascii="微软雅黑" w:hAnsi="微软雅黑" w:eastAsia="微软雅黑" w:cs="微软雅黑"/>
          <w:i w:val="0"/>
          <w:caps w:val="0"/>
          <w:color w:val="3E3E3E"/>
          <w:spacing w:val="0"/>
          <w:sz w:val="27"/>
          <w:szCs w:val="27"/>
          <w:shd w:val="clear" w:fill="FFFFFF"/>
        </w:rPr>
        <w:t>六感</w:t>
      </w:r>
      <w:r>
        <w:rPr>
          <w:rFonts w:hint="eastAsia" w:ascii="微软雅黑" w:hAnsi="微软雅黑" w:eastAsia="微软雅黑" w:cs="微软雅黑"/>
          <w:b w:val="0"/>
          <w:i w:val="0"/>
          <w:caps w:val="0"/>
          <w:color w:val="3E3E3E"/>
          <w:spacing w:val="0"/>
          <w:sz w:val="27"/>
          <w:szCs w:val="27"/>
          <w:shd w:val="clear" w:fill="FFFFFF"/>
        </w:rPr>
        <w:t>出发，不外乎要抓住该环境的主要特点去描写。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这里的六感是</w:t>
      </w:r>
      <w:r>
        <w:rPr>
          <w:rFonts w:hint="eastAsia" w:ascii="微软雅黑" w:hAnsi="微软雅黑" w:eastAsia="微软雅黑" w:cs="微软雅黑"/>
          <w:b w:val="0"/>
          <w:i w:val="0"/>
          <w:caps w:val="0"/>
          <w:color w:val="595959"/>
          <w:spacing w:val="0"/>
          <w:sz w:val="21"/>
          <w:szCs w:val="21"/>
          <w:shd w:val="clear" w:fill="FFFFFF"/>
        </w:rPr>
        <w:t>（以雷雨天为例）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Style w:val="7"/>
          <w:rFonts w:hint="eastAsia" w:ascii="宋体" w:hAnsi="宋体" w:eastAsia="宋体" w:cs="宋体"/>
          <w:color w:val="666666"/>
          <w:sz w:val="24"/>
          <w:szCs w:val="24"/>
        </w:rPr>
        <w:t>(眼)</w:t>
      </w:r>
      <w:r>
        <w:rPr>
          <w:rFonts w:hint="eastAsia" w:ascii="宋体" w:hAnsi="宋体" w:eastAsia="宋体" w:cs="宋体"/>
          <w:color w:val="666666"/>
          <w:sz w:val="24"/>
          <w:szCs w:val="24"/>
        </w:rPr>
        <w:t>窗外，白茫茫一片，大地顷刻间变成了沸腾的汪洋。狂风暴雨肆虐着，园子里的树木惊得瑟瑟发抖。远处一道紫色的电光，撕裂了虚空……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Style w:val="7"/>
          <w:rFonts w:hint="eastAsia" w:ascii="宋体" w:hAnsi="宋体" w:eastAsia="宋体" w:cs="宋体"/>
          <w:color w:val="666666"/>
          <w:sz w:val="24"/>
          <w:szCs w:val="24"/>
        </w:rPr>
        <w:t>(耳)</w:t>
      </w:r>
      <w:r>
        <w:rPr>
          <w:rFonts w:hint="eastAsia" w:ascii="宋体" w:hAnsi="宋体" w:eastAsia="宋体" w:cs="宋体"/>
          <w:color w:val="666666"/>
          <w:sz w:val="24"/>
          <w:szCs w:val="24"/>
        </w:rPr>
        <w:t>抽泣的风声，咆哮的雷鸣声，哗啦啦的雨声交响成一片；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Style w:val="7"/>
          <w:rFonts w:hint="eastAsia" w:ascii="宋体" w:hAnsi="宋体" w:eastAsia="宋体" w:cs="宋体"/>
          <w:color w:val="666666"/>
          <w:sz w:val="24"/>
          <w:szCs w:val="24"/>
        </w:rPr>
        <w:t>(鼻)</w:t>
      </w:r>
      <w:r>
        <w:rPr>
          <w:rFonts w:hint="eastAsia" w:ascii="宋体" w:hAnsi="宋体" w:eastAsia="宋体" w:cs="宋体"/>
          <w:color w:val="666666"/>
          <w:sz w:val="24"/>
          <w:szCs w:val="24"/>
        </w:rPr>
        <w:t>大雨将泥土腥味传递了过来；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Style w:val="7"/>
          <w:rFonts w:hint="eastAsia" w:ascii="宋体" w:hAnsi="宋体" w:eastAsia="宋体" w:cs="宋体"/>
          <w:color w:val="666666"/>
          <w:sz w:val="24"/>
          <w:szCs w:val="24"/>
        </w:rPr>
        <w:t>(口)</w:t>
      </w:r>
      <w:r>
        <w:rPr>
          <w:rFonts w:hint="eastAsia" w:ascii="宋体" w:hAnsi="宋体" w:eastAsia="宋体" w:cs="宋体"/>
          <w:color w:val="666666"/>
          <w:sz w:val="24"/>
          <w:szCs w:val="24"/>
        </w:rPr>
        <w:t>寒冷的天气让楼心月喝下的茶都有一丝丝苦意；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Style w:val="7"/>
          <w:rFonts w:hint="eastAsia" w:ascii="宋体" w:hAnsi="宋体" w:eastAsia="宋体" w:cs="宋体"/>
          <w:color w:val="666666"/>
          <w:sz w:val="24"/>
          <w:szCs w:val="24"/>
        </w:rPr>
        <w:t>(身</w:t>
      </w:r>
      <w:r>
        <w:rPr>
          <w:rFonts w:hint="eastAsia" w:ascii="宋体" w:hAnsi="宋体" w:eastAsia="宋体" w:cs="宋体"/>
          <w:color w:val="666666"/>
          <w:sz w:val="24"/>
          <w:szCs w:val="24"/>
        </w:rPr>
        <w:t>)他感到一股沉沉的寒意；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Style w:val="7"/>
          <w:rFonts w:hint="eastAsia" w:ascii="宋体" w:hAnsi="宋体" w:eastAsia="宋体" w:cs="宋体"/>
          <w:color w:val="666666"/>
          <w:sz w:val="24"/>
          <w:szCs w:val="24"/>
        </w:rPr>
        <w:t>(心)</w:t>
      </w:r>
      <w:r>
        <w:rPr>
          <w:rFonts w:hint="eastAsia" w:ascii="宋体" w:hAnsi="宋体" w:eastAsia="宋体" w:cs="宋体"/>
          <w:color w:val="666666"/>
          <w:sz w:val="24"/>
          <w:szCs w:val="24"/>
        </w:rPr>
        <w:t>他的内心也被雷雨天扰得忐忑不安，他的女人更是犹如受惊的小兔子，倦缩在他的怀里。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像《寒门枭士》那个例子，描写秋雨，我们分析下作者用了几个角度。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AA695" w:sz="0" w:space="0"/>
          <w:left w:val="single" w:color="AAA695" w:sz="6" w:space="6"/>
          <w:bottom w:val="none" w:color="AAA695" w:sz="0" w:space="0"/>
          <w:right w:val="none" w:color="AAA695" w:sz="0" w:space="0"/>
        </w:pBdr>
        <w:spacing w:before="0" w:beforeAutospacing="0" w:after="0" w:afterAutospacing="0" w:line="420" w:lineRule="atLeast"/>
        <w:ind w:left="30" w:right="0"/>
        <w:jc w:val="left"/>
      </w:pPr>
      <w:r>
        <w:t>“带着一丝深秋的寒意，细细密密扑打在一望无垠的原野上。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w:t>
      </w:r>
      <w:r>
        <w:rPr>
          <w:rStyle w:val="7"/>
          <w:rFonts w:hint="eastAsia" w:ascii="微软雅黑" w:hAnsi="微软雅黑" w:eastAsia="微软雅黑" w:cs="微软雅黑"/>
          <w:i w:val="0"/>
          <w:caps w:val="0"/>
          <w:color w:val="3E3E3E"/>
          <w:spacing w:val="0"/>
          <w:sz w:val="27"/>
          <w:szCs w:val="27"/>
          <w:shd w:val="clear" w:fill="FFFFFF"/>
        </w:rPr>
        <w:t>寒意</w:t>
      </w:r>
      <w:r>
        <w:rPr>
          <w:rFonts w:hint="eastAsia" w:ascii="微软雅黑" w:hAnsi="微软雅黑" w:eastAsia="微软雅黑" w:cs="微软雅黑"/>
          <w:b w:val="0"/>
          <w:i w:val="0"/>
          <w:caps w:val="0"/>
          <w:color w:val="3E3E3E"/>
          <w:spacing w:val="0"/>
          <w:sz w:val="27"/>
          <w:szCs w:val="27"/>
          <w:shd w:val="clear" w:fill="FFFFFF"/>
        </w:rPr>
        <w:t>”是人的感受，即从心的角度描写；后面一句明显就是从视觉角度了。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剩下的语句，也不用多分析了，都是从视觉角度。</w:t>
      </w:r>
      <w:r>
        <w:rPr>
          <w:rStyle w:val="7"/>
          <w:rFonts w:hint="eastAsia" w:ascii="微软雅黑" w:hAnsi="微软雅黑" w:eastAsia="微软雅黑" w:cs="微软雅黑"/>
          <w:i w:val="0"/>
          <w:caps w:val="0"/>
          <w:color w:val="3E3E3E"/>
          <w:spacing w:val="0"/>
          <w:sz w:val="27"/>
          <w:szCs w:val="27"/>
          <w:shd w:val="clear" w:fill="FFFFFF"/>
        </w:rPr>
        <w:t>在多数环境描写中，几乎都是从眼和心为主的。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了解了角度，我们可能还面临着一个问题，就是描写的顺序问题。同样分析上面那个例子，我们可以发现，写景一定是有顺序的，眉毛胡子一把抓是不可行的。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第一句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AA695" w:sz="0" w:space="0"/>
          <w:left w:val="single" w:color="AAA695" w:sz="6" w:space="6"/>
          <w:bottom w:val="none" w:color="AAA695" w:sz="0" w:space="0"/>
          <w:right w:val="none" w:color="AAA695" w:sz="0" w:space="0"/>
        </w:pBdr>
        <w:spacing w:before="0" w:beforeAutospacing="0" w:after="0" w:afterAutospacing="0" w:line="420" w:lineRule="atLeast"/>
        <w:ind w:left="30" w:right="0"/>
        <w:jc w:val="left"/>
      </w:pPr>
      <w:r>
        <w:rPr>
          <w:color w:val="595959"/>
        </w:rPr>
        <w:t>一场悄然而至的秋雨已经整整下了十天，雨势不大，带着一丝深秋的寒意，细细密密扑打在一望无垠的原野上。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感受一下，这段的描写给我们的感觉应该是：这个景很大，而且一定是远景。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AA695" w:sz="0" w:space="0"/>
          <w:left w:val="single" w:color="AAA695" w:sz="6" w:space="6"/>
          <w:bottom w:val="none" w:color="AAA695" w:sz="0" w:space="0"/>
          <w:right w:val="none" w:color="AAA695" w:sz="0" w:space="0"/>
        </w:pBdr>
        <w:spacing w:before="0" w:beforeAutospacing="0" w:after="0" w:afterAutospacing="0" w:line="420" w:lineRule="atLeast"/>
        <w:ind w:left="30" w:right="0"/>
        <w:jc w:val="left"/>
      </w:pPr>
      <w:r>
        <w:rPr>
          <w:color w:val="595959"/>
        </w:rPr>
        <w:t>一堆堆深灰色的迷云低低压着大地，已经是深秋了，一片片树林都已光秃，秋雨将老树洗净，但无情地秋天却剥去了它们美丽的衣裳，使它们阴郁地站着，褐色的苔藓掩盖住了它们树皮上的深深皱纹。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再看这一段，看这里描写的具体景物，云、树林、老树，很明显可以看出来这里的顺序是从大到小，由远及近。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color w:val="595959"/>
        </w:rPr>
        <w:t>这场延绵了十天的秋雨也使地面变得格外泥泞，就连官道上也到处是浑浊的水洼和泥浆，使行人寸步难行，只有凭借畜力才能勉强在泥泞的官道上缓缓而行。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最后一段，把视角拉到了地面。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因而大致可以总结出一套</w:t>
      </w:r>
      <w:r>
        <w:rPr>
          <w:rStyle w:val="7"/>
          <w:rFonts w:hint="eastAsia" w:ascii="微软雅黑" w:hAnsi="微软雅黑" w:eastAsia="微软雅黑" w:cs="微软雅黑"/>
          <w:i w:val="0"/>
          <w:caps w:val="0"/>
          <w:color w:val="3E3E3E"/>
          <w:spacing w:val="0"/>
          <w:sz w:val="27"/>
          <w:szCs w:val="27"/>
          <w:shd w:val="clear" w:fill="FFFFFF"/>
        </w:rPr>
        <w:t>写景的套路</w:t>
      </w:r>
      <w:r>
        <w:rPr>
          <w:rFonts w:hint="eastAsia" w:ascii="微软雅黑" w:hAnsi="微软雅黑" w:eastAsia="微软雅黑" w:cs="微软雅黑"/>
          <w:b w:val="0"/>
          <w:i w:val="0"/>
          <w:caps w:val="0"/>
          <w:color w:val="3E3E3E"/>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Style w:val="7"/>
          <w:rFonts w:hint="eastAsia" w:ascii="微软雅黑" w:hAnsi="微软雅黑" w:eastAsia="微软雅黑" w:cs="微软雅黑"/>
          <w:i w:val="0"/>
          <w:caps w:val="0"/>
          <w:color w:val="FF0000"/>
          <w:spacing w:val="0"/>
          <w:sz w:val="27"/>
          <w:szCs w:val="27"/>
          <w:shd w:val="clear" w:fill="FFFFFF"/>
        </w:rPr>
        <w:t>角度上，从六感出发；顺序上，可远近结合，大小结合；内容上，抓主要景物。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7"/>
          <w:szCs w:val="27"/>
        </w:rPr>
      </w:pPr>
      <w:r>
        <w:rPr>
          <w:rFonts w:hint="eastAsia" w:ascii="微软雅黑" w:hAnsi="微软雅黑" w:eastAsia="微软雅黑" w:cs="微软雅黑"/>
          <w:b w:val="0"/>
          <w:i w:val="0"/>
          <w:caps w:val="0"/>
          <w:color w:val="3E3E3E"/>
          <w:spacing w:val="0"/>
          <w:sz w:val="27"/>
          <w:szCs w:val="27"/>
          <w:shd w:val="clear" w:fill="FFFFFF"/>
        </w:rPr>
        <w:t>以上，大致把描写讲解完了</w:t>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鉴于篇幅，我们打算一个一个深入谈，先从小说里最重要的设定——人物设定讲起。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150" w:beforeAutospacing="0" w:after="150" w:afterAutospacing="0" w:line="420" w:lineRule="atLeast"/>
        <w:ind w:left="0" w:right="0"/>
        <w:jc w:val="center"/>
        <w:rPr>
          <w:b/>
          <w:color w:val="BE7763"/>
        </w:rPr>
      </w:pPr>
      <w:r>
        <w:rPr>
          <w:b/>
          <w:color w:val="BE7763"/>
          <w:sz w:val="27"/>
          <w:szCs w:val="27"/>
        </w:rPr>
        <w:t>一、什么是人物设定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人物设定，简称人设。在小说创作中，为了更好的塑造故事中的角色，而对故事里面的人物做一些规划。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一个完整的人物设定除了外貌特征之外，还包括人物的性格，成就此人物的生活背景等描述。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小说写作，实际上是从人物设定开始。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这是因为，剧情的转折和戏剧冲突、场景的转换、时间的更替，都是跟着人物走的。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简而言之，人物是你所有要写的元素的综合载体。故事发展主线，跟主要人物的目的是一致的。戏剧冲突，跟人物的性格和言行都是关联的。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人设的重要性可见一斑。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150" w:beforeAutospacing="0" w:after="150" w:afterAutospacing="0" w:line="420" w:lineRule="atLeast"/>
        <w:ind w:left="0" w:right="0"/>
        <w:jc w:val="center"/>
        <w:rPr>
          <w:b/>
          <w:color w:val="BE7763"/>
        </w:rPr>
      </w:pPr>
      <w:r>
        <w:rPr>
          <w:b/>
          <w:color w:val="BE7763"/>
          <w:sz w:val="27"/>
          <w:szCs w:val="27"/>
        </w:rPr>
        <w:t>二、人设从何而来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这里要提到一本书，关于人物角色方面的指南性书籍《</w:t>
      </w:r>
      <w:r>
        <w:rPr>
          <w:rFonts w:hint="eastAsia" w:ascii="微软雅黑" w:hAnsi="微软雅黑" w:eastAsia="微软雅黑" w:cs="微软雅黑"/>
          <w:b/>
          <w:i w:val="0"/>
          <w:caps w:val="0"/>
          <w:color w:val="3E3E3E"/>
          <w:spacing w:val="0"/>
          <w:sz w:val="24"/>
          <w:szCs w:val="24"/>
          <w:shd w:val="clear" w:fill="FFFFFF"/>
        </w:rPr>
        <w:t>经典人物原型45种：创造独特角色的神话模型</w:t>
      </w:r>
      <w:r>
        <w:rPr>
          <w:rFonts w:hint="eastAsia" w:ascii="微软雅黑" w:hAnsi="微软雅黑" w:eastAsia="微软雅黑" w:cs="微软雅黑"/>
          <w:b w:val="0"/>
          <w:i w:val="0"/>
          <w:caps w:val="0"/>
          <w:color w:val="3E3E3E"/>
          <w:spacing w:val="0"/>
          <w:sz w:val="24"/>
          <w:szCs w:val="24"/>
          <w:shd w:val="clear" w:fill="FFFFFF"/>
        </w:rPr>
        <w:t>》，作者是美国的维多利亚·林恩·施密特。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作者将文学和影视作品中的人物类别进行了总结，最终总结出了45种不同的人物角色原型。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所谓的原型，就相当于模板或分类：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0000"/>
          <w:spacing w:val="0"/>
          <w:sz w:val="24"/>
          <w:szCs w:val="24"/>
          <w:shd w:val="clear" w:fill="FFFFFF"/>
        </w:rPr>
        <w:t>对心理学家来说，原型就像一种心理指纹，能够揭示病人的人格细节。对创作者来说，原型就是构造栩栩如生人物的蓝图，不管是主角还是配角、正面形象还是反派角色。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这本书中的原型总结，还是挺到位的，包括男主、女主、反派人物、配角等等，非常具有代表性。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single" w:color="BE7763" w:sz="18" w:space="7"/>
          <w:left w:val="none" w:color="BE7763" w:sz="0" w:space="0"/>
          <w:bottom w:val="single" w:color="E5E5E5" w:sz="6" w:space="7"/>
          <w:right w:val="none" w:color="BE7763" w:sz="0" w:space="0"/>
        </w:pBdr>
        <w:spacing w:before="150" w:beforeAutospacing="0" w:after="150" w:afterAutospacing="0" w:line="420" w:lineRule="atLeast"/>
        <w:ind w:left="0" w:right="0"/>
        <w:jc w:val="center"/>
        <w:rPr>
          <w:b/>
          <w:color w:val="BE7763"/>
        </w:rPr>
      </w:pPr>
      <w:r>
        <w:rPr>
          <w:b/>
          <w:color w:val="BE7763"/>
          <w:sz w:val="27"/>
          <w:szCs w:val="27"/>
        </w:rPr>
        <w:t>三、怎样做好人物设定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要知道如何做好一个人物设定，我们必须先知道一个完整的人物设定包括哪些。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在之前的文章中我们提到过，玄派网做了一个</w:t>
      </w:r>
      <w:r>
        <w:rPr>
          <w:rFonts w:hint="eastAsia" w:ascii="微软雅黑" w:hAnsi="微软雅黑" w:eastAsia="微软雅黑" w:cs="微软雅黑"/>
          <w:b/>
          <w:i w:val="0"/>
          <w:caps w:val="0"/>
          <w:color w:val="FF0000"/>
          <w:spacing w:val="0"/>
          <w:sz w:val="24"/>
          <w:szCs w:val="24"/>
          <w:shd w:val="clear" w:fill="FFFFFF"/>
        </w:rPr>
        <w:t>人物角色设定辅助工具</w:t>
      </w:r>
      <w:r>
        <w:rPr>
          <w:rFonts w:hint="eastAsia" w:ascii="微软雅黑" w:hAnsi="微软雅黑" w:eastAsia="微软雅黑" w:cs="微软雅黑"/>
          <w:b w:val="0"/>
          <w:i w:val="0"/>
          <w:caps w:val="0"/>
          <w:color w:val="3E3E3E"/>
          <w:spacing w:val="0"/>
          <w:sz w:val="24"/>
          <w:szCs w:val="24"/>
          <w:shd w:val="clear" w:fill="FFFFFF"/>
        </w:rPr>
        <w:t>，它包括</w:t>
      </w:r>
      <w:r>
        <w:rPr>
          <w:rFonts w:hint="eastAsia" w:ascii="微软雅黑" w:hAnsi="微软雅黑" w:eastAsia="微软雅黑" w:cs="微软雅黑"/>
          <w:b/>
          <w:i w:val="0"/>
          <w:caps w:val="0"/>
          <w:color w:val="3E3E3E"/>
          <w:spacing w:val="0"/>
          <w:sz w:val="24"/>
          <w:szCs w:val="24"/>
          <w:shd w:val="clear" w:fill="FFFFFF"/>
        </w:rPr>
        <w:t>人物姓名、人物类型和人格、性别和年龄、人物关系、外貌特征、人物特长、标志和招牌、兴趣爱好、人物出身、拥有的物品、职业等级、渴望&amp;理想等。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完成这些项目的设定，基本一个人物角色便已经非常清晰了，自己对这个人物也有足够的了解。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需要注意的是，对于重要的人物，例如男主、女主、以及重要配角，如智者、反派、死党等，其设定最好有一些</w:t>
      </w:r>
      <w:r>
        <w:rPr>
          <w:rFonts w:hint="eastAsia" w:ascii="微软雅黑" w:hAnsi="微软雅黑" w:eastAsia="微软雅黑" w:cs="微软雅黑"/>
          <w:b/>
          <w:i w:val="0"/>
          <w:caps w:val="0"/>
          <w:color w:val="3E3E3E"/>
          <w:spacing w:val="0"/>
          <w:sz w:val="24"/>
          <w:szCs w:val="24"/>
          <w:shd w:val="clear" w:fill="FFFFFF"/>
        </w:rPr>
        <w:t>有意思(戏剧性)的</w:t>
      </w:r>
      <w:r>
        <w:rPr>
          <w:rFonts w:hint="eastAsia" w:ascii="微软雅黑" w:hAnsi="微软雅黑" w:eastAsia="微软雅黑" w:cs="微软雅黑"/>
          <w:b w:val="0"/>
          <w:i w:val="0"/>
          <w:caps w:val="0"/>
          <w:color w:val="3E3E3E"/>
          <w:spacing w:val="0"/>
          <w:sz w:val="24"/>
          <w:szCs w:val="24"/>
          <w:shd w:val="clear" w:fill="FFFFFF"/>
        </w:rPr>
        <w:t>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一个过于普通的角色，是吸引不了读者的，也对情节没有多大的推动作用。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595959"/>
          <w:spacing w:val="0"/>
          <w:sz w:val="24"/>
          <w:szCs w:val="24"/>
          <w:shd w:val="clear" w:fill="FFFFFF"/>
        </w:rPr>
        <w:t>例如，你的角色是一个普通人，他最喜欢做的事情就是上网，聊天，整天宅在家里。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这样的角色，创造出来，是没有任何可取之处的，读者也不感兴趣，因为这样的人随处可见，他们每天的生活完全可以想象得到，没有任何有趣的地方。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怎么才能让角色变得有意思，或者说更有戏剧性呢？这里提供几个技巧可供参考。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1.为角色添加冲突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冲突是什么？又要强调一个万能公式：</w:t>
      </w:r>
      <w:r>
        <w:rPr>
          <w:rFonts w:hint="eastAsia" w:ascii="微软雅黑" w:hAnsi="微软雅黑" w:eastAsia="微软雅黑" w:cs="微软雅黑"/>
          <w:b/>
          <w:i w:val="0"/>
          <w:caps w:val="0"/>
          <w:color w:val="3E3E3E"/>
          <w:spacing w:val="0"/>
          <w:sz w:val="24"/>
          <w:szCs w:val="24"/>
          <w:shd w:val="clear" w:fill="FFFFFF"/>
        </w:rPr>
        <w:t>冲突=渴望+阻碍。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这个角色渴望什么？有什么因素在阻止他达成心中的渴望？冲突本身就是一种看点，这一点大家都应该十分有体会。这里以人物内心冲突为例：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1"/>
          <w:szCs w:val="21"/>
        </w:rPr>
        <w:t>把主角设定为小明，小明最喜欢做的事情就是上网，聊天，整天宅在家里。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1"/>
          <w:szCs w:val="21"/>
        </w:rPr>
        <w:t>小明的渴望，是想认识更多的人，尤其是女性朋友。但是，他的性格却又是极度内向的，具有社交恐惧症。他只能在网络上才能实现自己内心的那个渴望，每天和许许多多的人进行交流和沟通。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1"/>
          <w:szCs w:val="21"/>
        </w:rPr>
        <w:t>网络上，他是非常外向，语言风趣，知识渊博，女性朋友超多，而在实际生活中，他却是另外一个极端，连和陌生人说句话都会紧张得颤抖，完全靠撸管度日。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他</w:t>
      </w:r>
      <w:r>
        <w:rPr>
          <w:rFonts w:hint="eastAsia" w:ascii="微软雅黑" w:hAnsi="微软雅黑" w:eastAsia="微软雅黑" w:cs="微软雅黑"/>
          <w:b/>
          <w:i w:val="0"/>
          <w:caps w:val="0"/>
          <w:color w:val="3E3E3E"/>
          <w:spacing w:val="0"/>
          <w:sz w:val="24"/>
          <w:szCs w:val="24"/>
          <w:shd w:val="clear" w:fill="FFFFFF"/>
        </w:rPr>
        <w:t>渴望</w:t>
      </w:r>
      <w:r>
        <w:rPr>
          <w:rFonts w:hint="eastAsia" w:ascii="微软雅黑" w:hAnsi="微软雅黑" w:eastAsia="微软雅黑" w:cs="微软雅黑"/>
          <w:b w:val="0"/>
          <w:i w:val="0"/>
          <w:caps w:val="0"/>
          <w:color w:val="3E3E3E"/>
          <w:spacing w:val="0"/>
          <w:sz w:val="24"/>
          <w:szCs w:val="24"/>
          <w:shd w:val="clear" w:fill="FFFFFF"/>
        </w:rPr>
        <w:t>交流，但是他的性格却是他最大的</w:t>
      </w:r>
      <w:r>
        <w:rPr>
          <w:rFonts w:hint="eastAsia" w:ascii="微软雅黑" w:hAnsi="微软雅黑" w:eastAsia="微软雅黑" w:cs="微软雅黑"/>
          <w:b/>
          <w:i w:val="0"/>
          <w:caps w:val="0"/>
          <w:color w:val="3E3E3E"/>
          <w:spacing w:val="0"/>
          <w:sz w:val="24"/>
          <w:szCs w:val="24"/>
          <w:shd w:val="clear" w:fill="FFFFFF"/>
        </w:rPr>
        <w:t>阻力</w:t>
      </w:r>
      <w:r>
        <w:rPr>
          <w:rFonts w:hint="eastAsia" w:ascii="微软雅黑" w:hAnsi="微软雅黑" w:eastAsia="微软雅黑" w:cs="微软雅黑"/>
          <w:b w:val="0"/>
          <w:i w:val="0"/>
          <w:caps w:val="0"/>
          <w:color w:val="3E3E3E"/>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这样一设置，一个普通的人物便拥有了可看性，人们会有兴趣了解接下来小明会发生些什么？能不能突破内心障碍找到现实中的女朋友？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FF0000"/>
          <w:spacing w:val="0"/>
          <w:sz w:val="24"/>
          <w:szCs w:val="24"/>
          <w:shd w:val="clear" w:fill="FFFFFF"/>
        </w:rPr>
        <w:t>所以，人物设定的诀窍之一，便是设定好人物的冲突，可以是人物与外部的人、事之间的冲突，也可以是人物自身的冲突，他渴望什么，有哪些阻力。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2.设定好冲突后，多问几个为什么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仅仅设置好人物的冲突还不够，我们还需要继续挖掘，因为这些阻力和渴望，还显得比较单薄，为了让人物更为立体，我们需要多问几个「为什么」。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如，为什么他有这种渴望？为什么会形成这样的性格？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是他小时候如何如何，还是家庭情况如何如何……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这样一设定，这个角色形象就立刻丰满起来了。这才是一个活生生的人，而不是停留在纸面上的一个路人甲。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每个人都是与众不同的，他们都有自己独特的经历，我们可以这样从上往下，倒推出角色的经历，直到出生，直到他的家庭背景，甚至他的父母的故事。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3.多做几个假如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我们创造人物角色的目的，是为了让他们在故事中出现，甚至直接引出情节，推动情节，让他们和主角进行交互(敌对打斗，友好交流……)。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这个时候，我们之前的设定就起作用了，因为那些设定，决定了在角色和主角/配角交互的时候，说什么话，做出什么选择。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1"/>
          <w:szCs w:val="21"/>
        </w:rPr>
        <w:t>假如网络上一个一直聊得很好的美女，突然之间说来到了小明所在的城市，然后约他见面，小明会如何说，如何做？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1"/>
          <w:szCs w:val="21"/>
        </w:rPr>
        <w:t>假如一个网络上非常好的朋友，突然遇到了麻烦，就在小明家附近，小明会如何说，如何做？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r>
        <w:rPr>
          <w:rFonts w:hint="eastAsia" w:ascii="宋体" w:hAnsi="宋体" w:eastAsia="宋体" w:cs="宋体"/>
          <w:color w:val="666666"/>
          <w:sz w:val="21"/>
          <w:szCs w:val="21"/>
        </w:rPr>
        <w:t>假如小明在网络上喜欢的人，突然之间说要结婚了，小明会如何说，如何做？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这就是根据角色性格而产生的情节灵感。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如果我们想让故事变得有趣，可以尝试构想出让角色陷入麻烦、为难、纠结等状态的情境（即</w:t>
      </w:r>
      <w:r>
        <w:rPr>
          <w:rFonts w:hint="eastAsia" w:ascii="微软雅黑" w:hAnsi="微软雅黑" w:eastAsia="微软雅黑" w:cs="微软雅黑"/>
          <w:b/>
          <w:i w:val="0"/>
          <w:caps w:val="0"/>
          <w:color w:val="3E3E3E"/>
          <w:spacing w:val="0"/>
          <w:sz w:val="24"/>
          <w:szCs w:val="24"/>
          <w:shd w:val="clear" w:fill="FFFFFF"/>
        </w:rPr>
        <w:t>冲突</w:t>
      </w:r>
      <w:r>
        <w:rPr>
          <w:rFonts w:hint="eastAsia" w:ascii="微软雅黑" w:hAnsi="微软雅黑" w:eastAsia="微软雅黑" w:cs="微软雅黑"/>
          <w:b w:val="0"/>
          <w:i w:val="0"/>
          <w:caps w:val="0"/>
          <w:color w:val="3E3E3E"/>
          <w:spacing w:val="0"/>
          <w:sz w:val="24"/>
          <w:szCs w:val="24"/>
          <w:shd w:val="clear" w:fill="FFFFFF"/>
        </w:rPr>
        <w:t>），这样情节便产生了戏剧性的效果。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7"/>
        </w:rPr>
        <w:t>因此，今天的作业是做一个</w:t>
      </w:r>
      <w:r>
        <w:rPr>
          <w:rStyle w:val="7"/>
          <w:color w:val="FF0000"/>
          <w:sz w:val="27"/>
          <w:szCs w:val="27"/>
        </w:rPr>
        <w:t>人物设定</w:t>
      </w:r>
      <w:r>
        <w:rPr>
          <w:rStyle w:val="7"/>
        </w:rPr>
        <w:t>，请参加玄派文学社的朋友在</w:t>
      </w:r>
      <w:r>
        <w:rPr>
          <w:rStyle w:val="7"/>
          <w:color w:val="FF0000"/>
          <w:sz w:val="27"/>
          <w:szCs w:val="27"/>
        </w:rPr>
        <w:t>小密圈</w:t>
      </w:r>
      <w:r>
        <w:rPr>
          <w:rStyle w:val="7"/>
        </w:rPr>
        <w:t>提交一个</w:t>
      </w:r>
      <w:r>
        <w:rPr>
          <w:rStyle w:val="7"/>
          <w:color w:val="FF0000"/>
        </w:rPr>
        <w:t>相对完整的人物设定</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br w:type="textWrapping"/>
      </w:r>
      <w:r>
        <w:rPr>
          <w:rFonts w:hint="eastAsia" w:ascii="微软雅黑" w:hAnsi="微软雅黑" w:eastAsia="微软雅黑" w:cs="微软雅黑"/>
          <w:b w:val="0"/>
          <w:i w:val="0"/>
          <w:caps w:val="0"/>
          <w:color w:val="595959"/>
          <w:spacing w:val="15"/>
          <w:sz w:val="21"/>
          <w:szCs w:val="21"/>
          <w:shd w:val="clear" w:fill="FFFFFF"/>
        </w:rPr>
        <w:t>今天的教程中关于对话的四种形式，说的很全面，勾动了我的小心思，忍不住就第二种形式说一点自己的经验。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t>“前后都有对话内容，中间插入描写”的这种形式，在使用时有其独有的优势，就是“突出重点”。现在网文读者看小说十分熟练，很多人都是一目十行，这时候突出一下重点，就非常必要。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t> 举几个例子：</w:t>
      </w:r>
      <w:r>
        <w:rPr>
          <w:rStyle w:val="7"/>
          <w:rFonts w:hint="eastAsia" w:ascii="微软雅黑" w:hAnsi="微软雅黑" w:eastAsia="微软雅黑" w:cs="微软雅黑"/>
          <w:i w:val="0"/>
          <w:caps w:val="0"/>
          <w:color w:val="595959"/>
          <w:spacing w:val="15"/>
          <w:sz w:val="21"/>
          <w:szCs w:val="21"/>
          <w:shd w:val="clear" w:fill="FFFFFF"/>
        </w:rPr>
        <w:t>第一，突出前半部分</w:t>
      </w:r>
      <w:r>
        <w:rPr>
          <w:rFonts w:hint="eastAsia" w:ascii="微软雅黑" w:hAnsi="微软雅黑" w:eastAsia="微软雅黑" w:cs="微软雅黑"/>
          <w:b w:val="0"/>
          <w:i w:val="0"/>
          <w:caps w:val="0"/>
          <w:color w:val="595959"/>
          <w:spacing w:val="15"/>
          <w:sz w:val="21"/>
          <w:szCs w:val="21"/>
          <w:shd w:val="clear" w:fill="FFFFFF"/>
        </w:rPr>
        <w:t>。 “阴谋！”张三眉毛皱成一团，“李四是个市侩小人。平日里见了我，总要远接近迎，奉高捧低。今日他从王五府中出来，远远看见我竟然神色惊惶，扭头就走，当我是瞎子、傻子吗？”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t>这一段中，后面的那一堆可以用来塑造人物形象，但是就推进情节而言，只有前面那两个字——“阴谋”。它说明张三知道了某事，接下来就要证明某事，或者为某事做准备。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t> </w:t>
      </w:r>
      <w:r>
        <w:rPr>
          <w:rStyle w:val="7"/>
          <w:rFonts w:hint="eastAsia" w:ascii="微软雅黑" w:hAnsi="微软雅黑" w:eastAsia="微软雅黑" w:cs="微软雅黑"/>
          <w:i w:val="0"/>
          <w:caps w:val="0"/>
          <w:color w:val="595959"/>
          <w:spacing w:val="15"/>
          <w:sz w:val="21"/>
          <w:szCs w:val="21"/>
          <w:shd w:val="clear" w:fill="FFFFFF"/>
        </w:rPr>
        <w:t>第二，突出后半部分。</w:t>
      </w:r>
      <w:r>
        <w:rPr>
          <w:rFonts w:hint="eastAsia" w:ascii="微软雅黑" w:hAnsi="微软雅黑" w:eastAsia="微软雅黑" w:cs="微软雅黑"/>
          <w:b w:val="0"/>
          <w:i w:val="0"/>
          <w:caps w:val="0"/>
          <w:color w:val="595959"/>
          <w:spacing w:val="15"/>
          <w:sz w:val="21"/>
          <w:szCs w:val="21"/>
          <w:shd w:val="clear" w:fill="FFFFFF"/>
        </w:rPr>
        <w:t>“这里依山傍水，草木丰茂，咱们也曾来游玩过。往年这节气，正是虫鸣蛙叫的时候，今日却一点声音都没有，那就只有一个可能……”张三面带微笑，一双眼睛却闪着寒光，从树丛河流中扫过，“有埋伏！” 这一段和前面的例子相似，只是把需要突出的重点放在了最后。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t> 从上面两段中可以发现，这些重点是如何突出的呢？我的经验是，通常情况下，</w:t>
      </w:r>
      <w:r>
        <w:rPr>
          <w:rStyle w:val="7"/>
          <w:rFonts w:hint="eastAsia" w:ascii="微软雅黑" w:hAnsi="微软雅黑" w:eastAsia="微软雅黑" w:cs="微软雅黑"/>
          <w:i w:val="0"/>
          <w:caps w:val="0"/>
          <w:color w:val="595959"/>
          <w:spacing w:val="15"/>
          <w:sz w:val="21"/>
          <w:szCs w:val="21"/>
          <w:shd w:val="clear" w:fill="FFFFFF"/>
        </w:rPr>
        <w:t>越短小的部分越突出</w:t>
      </w:r>
      <w:r>
        <w:rPr>
          <w:rFonts w:hint="eastAsia" w:ascii="微软雅黑" w:hAnsi="微软雅黑" w:eastAsia="微软雅黑" w:cs="微软雅黑"/>
          <w:b w:val="0"/>
          <w:i w:val="0"/>
          <w:caps w:val="0"/>
          <w:color w:val="595959"/>
          <w:spacing w:val="15"/>
          <w:sz w:val="21"/>
          <w:szCs w:val="21"/>
          <w:shd w:val="clear" w:fill="FFFFFF"/>
        </w:rPr>
        <w:t>。 除了对话部分外，中间的描述部分，也有用处，可以用来体现人物性格，或者埋伏笔。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r>
        <w:rPr>
          <w:rFonts w:hint="eastAsia" w:ascii="微软雅黑" w:hAnsi="微软雅黑" w:eastAsia="微软雅黑" w:cs="微软雅黑"/>
          <w:b w:val="0"/>
          <w:i w:val="0"/>
          <w:caps w:val="0"/>
          <w:color w:val="595959"/>
          <w:spacing w:val="15"/>
          <w:sz w:val="21"/>
          <w:szCs w:val="21"/>
          <w:shd w:val="clear" w:fill="FFFFFF"/>
        </w:rPr>
        <w:t>总结一句：每种表现形式，都有其独特的优势，这里仅就教程中的第二种浅述几句，算是抛砖引玉。然而小说的三要素，还是人物、情节、环境，小技巧虽然重要，却要为三要素服务，不能喧宾夺主。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both"/>
        <w:rPr>
          <w:rFonts w:hint="eastAsia" w:ascii="微软雅黑" w:hAnsi="微软雅黑" w:eastAsia="微软雅黑" w:cs="微软雅黑"/>
          <w:b w:val="0"/>
          <w:i w:val="0"/>
          <w:caps w:val="0"/>
          <w:color w:val="3E3E3E"/>
          <w:spacing w:val="15"/>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继小说中常用的四种对话形式，今天继续讲写作中的基础常识——小说中常用的表达方式。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本来，写作中有5种表达方式，分别是</w:t>
      </w:r>
      <w:r>
        <w:rPr>
          <w:rStyle w:val="7"/>
          <w:rFonts w:hint="eastAsia" w:ascii="微软雅黑" w:hAnsi="微软雅黑" w:eastAsia="微软雅黑" w:cs="微软雅黑"/>
          <w:i w:val="0"/>
          <w:caps w:val="0"/>
          <w:color w:val="3E3E3E"/>
          <w:spacing w:val="0"/>
          <w:sz w:val="24"/>
          <w:szCs w:val="24"/>
          <w:shd w:val="clear" w:fill="FFFFFF"/>
        </w:rPr>
        <w:t>记叙、描写、抒情、说明、议论</w:t>
      </w:r>
      <w:r>
        <w:rPr>
          <w:rFonts w:hint="eastAsia" w:ascii="微软雅黑" w:hAnsi="微软雅黑" w:eastAsia="微软雅黑" w:cs="微软雅黑"/>
          <w:b w:val="0"/>
          <w:i w:val="0"/>
          <w:caps w:val="0"/>
          <w:color w:val="3E3E3E"/>
          <w:spacing w:val="0"/>
          <w:sz w:val="24"/>
          <w:szCs w:val="24"/>
          <w:shd w:val="clear" w:fill="FFFFFF"/>
        </w:rPr>
        <w:t>。鉴于小说中常用的就是</w:t>
      </w:r>
      <w:r>
        <w:rPr>
          <w:rStyle w:val="7"/>
          <w:rFonts w:hint="eastAsia" w:ascii="微软雅黑" w:hAnsi="微软雅黑" w:eastAsia="微软雅黑" w:cs="微软雅黑"/>
          <w:i w:val="0"/>
          <w:caps w:val="0"/>
          <w:color w:val="3E3E3E"/>
          <w:spacing w:val="0"/>
          <w:sz w:val="24"/>
          <w:szCs w:val="24"/>
          <w:shd w:val="clear" w:fill="FFFFFF"/>
        </w:rPr>
        <w:t>记叙和描写</w:t>
      </w:r>
      <w:r>
        <w:rPr>
          <w:rFonts w:hint="eastAsia" w:ascii="微软雅黑" w:hAnsi="微软雅黑" w:eastAsia="微软雅黑" w:cs="微软雅黑"/>
          <w:b w:val="0"/>
          <w:i w:val="0"/>
          <w:caps w:val="0"/>
          <w:color w:val="3E3E3E"/>
          <w:spacing w:val="0"/>
          <w:sz w:val="24"/>
          <w:szCs w:val="24"/>
          <w:shd w:val="clear" w:fill="FFFFFF"/>
        </w:rPr>
        <w:t>，其他三种几乎用不到，于是今天的重点就是谈谈记叙，明天讲描写。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keepNext w:val="0"/>
        <w:keepLines w:val="0"/>
        <w:widowControl/>
        <w:suppressLineNumbers w:val="0"/>
        <w:jc w:val="left"/>
      </w:pPr>
      <w:r>
        <w:rPr>
          <w:rStyle w:val="7"/>
          <w:rFonts w:ascii="宋体" w:hAnsi="宋体" w:eastAsia="宋体" w:cs="宋体"/>
          <w:kern w:val="0"/>
          <w:sz w:val="27"/>
          <w:szCs w:val="27"/>
          <w:lang w:val="en-US" w:eastAsia="zh-CN" w:bidi="ar"/>
        </w:rPr>
        <w:t>记叙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即把人物的经历和事物的变化发展过程表达出来，就是将事情的前后经过记载下来或说出来的一种表达方式。它是写作中最基本、最常见、也是最主要的表达方式。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叙述的作用大致分为两点：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1.交代背景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7"/>
          <w:szCs w:val="27"/>
          <w:shd w:val="clear" w:fill="FFFFFF"/>
        </w:rPr>
        <w:t>这里的叙述，主要是交代了故事发生的社会环境背景。此外，叙述还可以交代故事发生的时间，有哪些人物，事件的起因结果等等。（</w:t>
      </w:r>
      <w:r>
        <w:rPr>
          <w:rFonts w:hint="eastAsia" w:ascii="微软雅黑" w:hAnsi="微软雅黑" w:eastAsia="微软雅黑" w:cs="微软雅黑"/>
          <w:b w:val="0"/>
          <w:i w:val="0"/>
          <w:caps w:val="0"/>
          <w:color w:val="3E3E3E"/>
          <w:spacing w:val="0"/>
          <w:sz w:val="24"/>
          <w:szCs w:val="24"/>
          <w:shd w:val="clear" w:fill="FFFFFF"/>
        </w:rPr>
        <w:t>记叙六要素：时间、地点、人物、事件的起因、经过、结果）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7"/>
          <w:szCs w:val="27"/>
          <w:shd w:val="clear" w:fill="FFFFFF"/>
        </w:rPr>
        <w:t>我们在写大纲时，一般可直接采用叙述来叙写整个故事情节，到了真正写正文的时候才会用到描写。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2.快速推动情节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叙述还有一个很大的优势就是可快速推动情节，比如这里的主角霍雨浩五年刻苦努力修炼到十级，要是用描写得花大量篇幅来说明，叙述则一句话便可带过，快速推动情节发展。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记叙的顺序：</w:t>
      </w:r>
      <w:r>
        <w:rPr>
          <w:rFonts w:hint="eastAsia" w:ascii="微软雅黑" w:hAnsi="微软雅黑" w:eastAsia="微软雅黑" w:cs="微软雅黑"/>
          <w:b w:val="0"/>
          <w:i w:val="0"/>
          <w:caps w:val="0"/>
          <w:color w:val="3E3E3E"/>
          <w:spacing w:val="0"/>
          <w:sz w:val="24"/>
          <w:szCs w:val="24"/>
          <w:shd w:val="clear" w:fill="FFFFFF"/>
        </w:rPr>
        <w:t>顺叙、倒叙、插叙、补叙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而顺叙和插叙在小说里是最常用的。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顺叙就是按照事件发生、发展的时间先后顺序来进行叙述的方法。大部分小说都是顺叙，这里就不多说了。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插叙是在叙述中心事件的过程中,为了帮助开展情节或刻画人物,暂时中断叙述的线索,插入一段与主要情节相关的回忆或故事的叙述方法。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插叙通常起到对主要情节起补充衬托、解释说明的作用。</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我们就从</w:t>
      </w:r>
      <w:r>
        <w:rPr>
          <w:rStyle w:val="7"/>
          <w:rFonts w:hint="eastAsia" w:ascii="微软雅黑" w:hAnsi="微软雅黑" w:eastAsia="微软雅黑" w:cs="微软雅黑"/>
          <w:i w:val="0"/>
          <w:caps w:val="0"/>
          <w:color w:val="3E3E3E"/>
          <w:spacing w:val="0"/>
          <w:sz w:val="24"/>
          <w:szCs w:val="24"/>
          <w:shd w:val="clear" w:fill="FFFFFF"/>
        </w:rPr>
        <w:t>外貌</w:t>
      </w:r>
      <w:r>
        <w:rPr>
          <w:rFonts w:hint="eastAsia" w:ascii="微软雅黑" w:hAnsi="微软雅黑" w:eastAsia="微软雅黑" w:cs="微软雅黑"/>
          <w:b w:val="0"/>
          <w:i w:val="0"/>
          <w:caps w:val="0"/>
          <w:color w:val="3E3E3E"/>
          <w:spacing w:val="0"/>
          <w:sz w:val="24"/>
          <w:szCs w:val="24"/>
          <w:shd w:val="clear" w:fill="FFFFFF"/>
        </w:rPr>
        <w:t>开始讲起。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中，人物的外貌描写重要吗？并没有那么重要。这里我们要抛开哪些经典的传统小说来谈，我们可以试着回忆一下自己看过的小说，你喜欢的小说，你或许还记得它的主要人物，记得某个有意思的情节，但主角的外貌特征你还能记得多少呢？</w:t>
      </w:r>
      <w:r>
        <w:rPr>
          <w:rFonts w:hint="eastAsia" w:ascii="微软雅黑" w:hAnsi="微软雅黑" w:eastAsia="微软雅黑" w:cs="微软雅黑"/>
          <w:b w:val="0"/>
          <w:i w:val="0"/>
          <w:caps w:val="0"/>
          <w:color w:val="595959"/>
          <w:spacing w:val="0"/>
          <w:sz w:val="24"/>
          <w:szCs w:val="24"/>
          <w:shd w:val="clear" w:fill="FFFFFF"/>
        </w:rPr>
        <w:t>（除非TA身上具有的某个特征被作者反复强调）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4"/>
          <w:szCs w:val="24"/>
          <w:shd w:val="clear" w:fill="FFFFFF"/>
        </w:rPr>
        <w:t>一、外貌描写包括哪些内容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人物的外貌即指的是人的肖像，外貌包括人物的</w:t>
      </w:r>
      <w:r>
        <w:rPr>
          <w:rStyle w:val="7"/>
          <w:rFonts w:hint="eastAsia" w:ascii="微软雅黑" w:hAnsi="微软雅黑" w:eastAsia="微软雅黑" w:cs="微软雅黑"/>
          <w:i w:val="0"/>
          <w:caps w:val="0"/>
          <w:color w:val="3E3E3E"/>
          <w:spacing w:val="0"/>
          <w:sz w:val="24"/>
          <w:szCs w:val="24"/>
          <w:shd w:val="clear" w:fill="FFFFFF"/>
        </w:rPr>
        <w:t>容貌</w:t>
      </w:r>
      <w:r>
        <w:rPr>
          <w:rFonts w:hint="eastAsia" w:ascii="微软雅黑" w:hAnsi="微软雅黑" w:eastAsia="微软雅黑" w:cs="微软雅黑"/>
          <w:b w:val="0"/>
          <w:i w:val="0"/>
          <w:caps w:val="0"/>
          <w:color w:val="3E3E3E"/>
          <w:spacing w:val="0"/>
          <w:sz w:val="24"/>
          <w:szCs w:val="24"/>
          <w:shd w:val="clear" w:fill="FFFFFF"/>
        </w:rPr>
        <w:t>（五官、面容长相等）、</w:t>
      </w:r>
      <w:r>
        <w:rPr>
          <w:rStyle w:val="7"/>
          <w:rFonts w:hint="eastAsia" w:ascii="微软雅黑" w:hAnsi="微软雅黑" w:eastAsia="微软雅黑" w:cs="微软雅黑"/>
          <w:i w:val="0"/>
          <w:caps w:val="0"/>
          <w:color w:val="3E3E3E"/>
          <w:spacing w:val="0"/>
          <w:sz w:val="24"/>
          <w:szCs w:val="24"/>
          <w:shd w:val="clear" w:fill="FFFFFF"/>
        </w:rPr>
        <w:t>身材</w:t>
      </w:r>
      <w:r>
        <w:rPr>
          <w:rFonts w:hint="eastAsia" w:ascii="微软雅黑" w:hAnsi="微软雅黑" w:eastAsia="微软雅黑" w:cs="微软雅黑"/>
          <w:b w:val="0"/>
          <w:i w:val="0"/>
          <w:caps w:val="0"/>
          <w:color w:val="3E3E3E"/>
          <w:spacing w:val="0"/>
          <w:sz w:val="24"/>
          <w:szCs w:val="24"/>
          <w:shd w:val="clear" w:fill="FFFFFF"/>
        </w:rPr>
        <w:t>（高、矮、胖、瘦）、</w:t>
      </w:r>
      <w:r>
        <w:rPr>
          <w:rStyle w:val="7"/>
          <w:rFonts w:hint="eastAsia" w:ascii="微软雅黑" w:hAnsi="微软雅黑" w:eastAsia="微软雅黑" w:cs="微软雅黑"/>
          <w:i w:val="0"/>
          <w:caps w:val="0"/>
          <w:color w:val="3E3E3E"/>
          <w:spacing w:val="0"/>
          <w:sz w:val="24"/>
          <w:szCs w:val="24"/>
          <w:shd w:val="clear" w:fill="FFFFFF"/>
        </w:rPr>
        <w:t>衣着</w:t>
      </w:r>
      <w:r>
        <w:rPr>
          <w:rFonts w:hint="eastAsia" w:ascii="微软雅黑" w:hAnsi="微软雅黑" w:eastAsia="微软雅黑" w:cs="微软雅黑"/>
          <w:b w:val="0"/>
          <w:i w:val="0"/>
          <w:caps w:val="0"/>
          <w:color w:val="3E3E3E"/>
          <w:spacing w:val="0"/>
          <w:sz w:val="24"/>
          <w:szCs w:val="24"/>
          <w:shd w:val="clear" w:fill="FFFFFF"/>
        </w:rPr>
        <w:t>（穿着打扮）和</w:t>
      </w:r>
      <w:r>
        <w:rPr>
          <w:rStyle w:val="7"/>
          <w:rFonts w:hint="eastAsia" w:ascii="微软雅黑" w:hAnsi="微软雅黑" w:eastAsia="微软雅黑" w:cs="微软雅黑"/>
          <w:i w:val="0"/>
          <w:caps w:val="0"/>
          <w:color w:val="3E3E3E"/>
          <w:spacing w:val="0"/>
          <w:sz w:val="24"/>
          <w:szCs w:val="24"/>
          <w:shd w:val="clear" w:fill="FFFFFF"/>
        </w:rPr>
        <w:t>表情</w:t>
      </w:r>
      <w:r>
        <w:rPr>
          <w:rFonts w:hint="eastAsia" w:ascii="微软雅黑" w:hAnsi="微软雅黑" w:eastAsia="微软雅黑" w:cs="微软雅黑"/>
          <w:b w:val="0"/>
          <w:i w:val="0"/>
          <w:caps w:val="0"/>
          <w:color w:val="3E3E3E"/>
          <w:spacing w:val="0"/>
          <w:sz w:val="24"/>
          <w:szCs w:val="24"/>
          <w:shd w:val="clear" w:fill="FFFFFF"/>
        </w:rPr>
        <w:t>（喜、怒、哀、乐）。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外貌描写即对以上的人物外貌特征进行描写，以揭示人物的思想性格，表达作者的情感。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很多新人写手在外貌描写上通常恨不得把人物的每一项五官、穿着的颜色以及品牌都交代得清清楚楚，到头来，花费了大量笔墨，读者对人物的面貌仍然是模糊的。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4"/>
          <w:szCs w:val="24"/>
          <w:shd w:val="clear" w:fill="FFFFFF"/>
        </w:rPr>
        <w:t>二、什么时候描写人的外貌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1.小说开头人物出场时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小说当中人物描写是从人物的出场开始的，这种例子特别多，在开头就描写外貌能让读者第一时间对该人物产生印象，能大致脑补一个人物形象。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我随便在起点上找几篇小说，比如耳根的《一念永恒》，开头就是主角登场，作者就顺带把外貌带出来了。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清晨，村庄的大门前，整个村子里的乡亲，正为一个十五六岁的少年送别，这少年瘦弱，但却白白净净，看起来很是乖巧，衣着尽管是寻常的青衫，可却洗的泛白，穿在这少年的身上，与他目中的纯净搭配在一起，透出一股子灵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忘语的《玄界之门》，也是第一章人物出场就描写外貌。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石牧盯着眼前的青衫老者，缓缓问道。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年纪不过十四的他，因为常年皮肤微微黑红，但浓眉大眼，个头比一般同龄人高出小半个头去，破旧衬衫内，更隐约现出凸起的一块块精壮肌肉，目光深沉，给人一种充满野性的桀骜不驯感觉。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小说中的人物众多，每个人物都给到一定量的外貌描写显然是不现实的，要突出谁，便多下点笔墨写谁，一个围观群众需要细致描绘他长什么样穿什么样吗？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2.人物在特定情境下出现时描写外貌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人物在特定情境下出现时，为了使外貌与情境想融合相映衬时通常都会用到外貌描写，比如人物心情不好时通常皱眉、双唇紧闭的状态，男女角色即将赴约的刻意打扮等，这些情境下的外貌描写是十分必要的。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但是不能动不动人物一出来就描写外貌，假如描写一个美女长发飘飘，如果通篇文字，这个少女一出场就来一个“长发飘摇”之类的文字，那这种文字就反而成了累赘。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3.在想象中描写人物的外貌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这种情况一般就是小说中的人物回忆起某个熟悉的人，会带点那个人的外貌描写，例子一时想不起来了，大家应该都懂的。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C0504D"/>
          <w:spacing w:val="0"/>
          <w:sz w:val="24"/>
          <w:szCs w:val="24"/>
          <w:shd w:val="clear" w:fill="FFFFFF"/>
        </w:rPr>
        <w:t>三、人物描写方法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1.抓住人物的典型外貌特征，其他的统统“藏”起来。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所谓典型特征，传统小说中体现得尤为明显。比如三国中关羽髯长二尺，面如重枣，张飞的豹头环眼，燕颔虎须，西游中孙悟空的尖嘴猴腮，红楼中林黛玉的似蹙非蹙眉，似泣非泣目，神雕中肌肤胜雪，白衣轻纱的小龙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这些经典的小说虽然为我们树立了一个很好的榜样，但事实上却很难模仿。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br w:type="textWrapping"/>
      </w:r>
      <w:r>
        <w:rPr>
          <w:rFonts w:hint="eastAsia" w:ascii="微软雅黑" w:hAnsi="微软雅黑" w:eastAsia="微软雅黑" w:cs="微软雅黑"/>
          <w:b w:val="0"/>
          <w:i w:val="0"/>
          <w:caps w:val="0"/>
          <w:color w:val="3E3E3E"/>
          <w:spacing w:val="0"/>
          <w:sz w:val="24"/>
          <w:szCs w:val="24"/>
          <w:shd w:val="clear" w:fill="FFFFFF"/>
        </w:rPr>
        <w:t>怎么抓这个</w:t>
      </w:r>
      <w:r>
        <w:rPr>
          <w:rStyle w:val="7"/>
          <w:rFonts w:hint="eastAsia" w:ascii="微软雅黑" w:hAnsi="微软雅黑" w:eastAsia="微软雅黑" w:cs="微软雅黑"/>
          <w:i w:val="0"/>
          <w:caps w:val="0"/>
          <w:color w:val="3E3E3E"/>
          <w:spacing w:val="0"/>
          <w:sz w:val="24"/>
          <w:szCs w:val="24"/>
          <w:shd w:val="clear" w:fill="FFFFFF"/>
        </w:rPr>
        <w:t>典型外貌特征</w:t>
      </w:r>
      <w:r>
        <w:rPr>
          <w:rFonts w:hint="eastAsia" w:ascii="微软雅黑" w:hAnsi="微软雅黑" w:eastAsia="微软雅黑" w:cs="微软雅黑"/>
          <w:b w:val="0"/>
          <w:i w:val="0"/>
          <w:caps w:val="0"/>
          <w:color w:val="3E3E3E"/>
          <w:spacing w:val="0"/>
          <w:sz w:val="24"/>
          <w:szCs w:val="24"/>
          <w:shd w:val="clear" w:fill="FFFFFF"/>
        </w:rPr>
        <w:t>呢？比如说我们还是写个美女，</w:t>
      </w:r>
      <w:r>
        <w:rPr>
          <w:rStyle w:val="7"/>
          <w:rFonts w:hint="eastAsia" w:ascii="微软雅黑" w:hAnsi="微软雅黑" w:eastAsia="微软雅黑" w:cs="微软雅黑"/>
          <w:i w:val="0"/>
          <w:caps w:val="0"/>
          <w:color w:val="3E3E3E"/>
          <w:spacing w:val="0"/>
          <w:sz w:val="24"/>
          <w:szCs w:val="24"/>
          <w:shd w:val="clear" w:fill="FFFFFF"/>
        </w:rPr>
        <w:t>不妨回忆下生活中遇到过的那些美女，你见到她们的时候，她们身上哪个地方吸引到你，让你不由得多看几眼至今难以忘怀，是头发？是眼睛？还是笑容抑或美腿之类，这些都是可以入手的点，实在生活中没有可以取材的，多看点影视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外貌看上去是你所塑造人物的客观特征，但从作者的角度看，它就是作者主观的一种行为，作者想突出什么，读者看到的就是什么。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2.少用形容词堆砌描写外貌，特别注意描写细节。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很多新手作者在外貌描写上非常喜欢用形容词堆砌，尤其描写美女帅哥时，不吝溢美之词，事实是，你用那么多词汇，你所说的美和帅在读者脑中并没有建立起人物形象，还不如一个细节来得精妙。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个细节可以是什么呢？我们前面说建议大家回忆让自己印象深刻的美女，就将这些让你印象深刻的特质赋予到你笔下的人物，在写作的时候，不妨就设定一下她所在的环境，她脸上的表情，手中的动作，说话的腔调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比如我们写一个女孩子可爱，瞎编一段，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安静的林荫小道上，只看见一个约莫十七八岁的少女，清秀可爱的脸蛋，扎着高高的马尾，焦急的等待着的孟宇到来。终于看着奔跑而来的孟宇，夏晓立即起身微笑对着孟宇，眨着眼睛道：“孟宇，你迟到了哦！我们快点一起去吃东西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如果我们改一改，带上细节。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安静的林荫小道上，夏晓坐在一旁的公共座椅上，满怀喜悦的等待着孟宇的到来。现在正值5月，天气虽还未大热，但夏晓怕热，已经将一头微卷的长发扎成了高高的马尾。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夏晓略微等得有些着急，不时站起身来张望，终于看着奔跑而来的孟宇，夏晓立马跳到孟宇跟前，这时头上的马尾便顺势荡了起来。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孟宇一脸抱歉的看着脸颊微微泛红的夏晓，只见夏晓在他跟前捋了捋额前的留海，眨了眨眼睛道：“孟宇，你迟到了哦！快点说说今天带我去吃什么？等了你这么久我肚子已经不争气的叫了好几次了呢！”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在贴吧看到有网友放了一段江南在《九州缥缈录》里面的外貌描写，觉得最后的头发从帽中钻出的细节很可爱。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读过书的姬昌夜不同于姬野，知道贵族人家要知礼，贸然注视陌生的女孩自然是失礼的。可是他又忍不住不看，长这么大，他从未想过世上会有这样明净如玉的女孩，肌肤晶莹得像是敷了粉，可是敷粉之后却没有那样柔和自然的嫩红，眉宇清晰如画，一缕细细的淡金色头发从她雪白的帽兜中不老实地钻了出来，在面颊边淘气地卷起来，一颤一颤。</w:t>
      </w:r>
      <w:r>
        <w:rPr>
          <w:rFonts w:hint="eastAsia" w:ascii="宋体" w:hAnsi="宋体" w:eastAsia="宋体" w:cs="宋体"/>
          <w:color w:val="666666"/>
          <w:sz w:val="24"/>
          <w:szCs w:val="24"/>
        </w:rPr>
        <w:br w:type="textWrapping"/>
      </w:r>
      <w:r>
        <w:rPr>
          <w:rFonts w:hint="eastAsia" w:ascii="宋体" w:hAnsi="宋体" w:eastAsia="宋体" w:cs="宋体"/>
          <w:color w:val="666666"/>
          <w:sz w:val="24"/>
          <w:szCs w:val="24"/>
        </w:rPr>
        <w:br w:type="textWrapping"/>
      </w:r>
      <w:r>
        <w:rPr>
          <w:rFonts w:hint="eastAsia" w:ascii="宋体" w:hAnsi="宋体" w:eastAsia="宋体" w:cs="宋体"/>
          <w:color w:val="666666"/>
          <w:sz w:val="24"/>
          <w:szCs w:val="24"/>
        </w:rPr>
        <w:t>昌夜的心也随着那个细细的发卷起伏，他侧着眼睛，咬了咬嘴唇。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3.注意描写顺序，并抓住主要特征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描写外貌最好给自己一个描写顺序，不要眉毛胡子一把抓，不然便显得杂乱无章。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她轻挑了眉，媚眼如丝，只一下便叫他失了魂，衣服紧贴着婀娜丰腴的身子，酥胸半露，浑身散发着一股妩媚娇柔的气质，真真是一个天生的尤物。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从眉、眼到胸，分别是从上到下，从外到内，最后用一句话来形容整体，这是从部分到整体。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碧水寒潭之上，出尘如仙，傲世而立，恍若仙子下凡，令人不敢逼视。一袭紫衣临风而飘，一头长发倾泻而下，紫衫如花，长剑胜雪，说不尽的美丽清雅，高贵绝俗。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7F7F7F"/>
          <w:spacing w:val="0"/>
          <w:sz w:val="24"/>
          <w:szCs w:val="24"/>
          <w:shd w:val="clear" w:fill="FFFFFF"/>
        </w:rPr>
        <w:t>“碧水寒潭之上，出尘如仙，傲世而立，恍若仙子下凡，令人不敢逼视”</w:t>
      </w:r>
      <w:r>
        <w:rPr>
          <w:rFonts w:hint="eastAsia" w:ascii="微软雅黑" w:hAnsi="微软雅黑" w:eastAsia="微软雅黑" w:cs="微软雅黑"/>
          <w:b w:val="0"/>
          <w:i w:val="0"/>
          <w:caps w:val="0"/>
          <w:color w:val="3E3E3E"/>
          <w:spacing w:val="0"/>
          <w:sz w:val="24"/>
          <w:szCs w:val="24"/>
          <w:shd w:val="clear" w:fill="FFFFFF"/>
        </w:rPr>
        <w:t>是整体描绘，紫衣、长发，长剑是部分，从整体到部分，最后又回到整体描绘。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除了以上三点，巧用</w:t>
      </w:r>
      <w:r>
        <w:rPr>
          <w:rStyle w:val="7"/>
          <w:rFonts w:hint="eastAsia" w:ascii="微软雅黑" w:hAnsi="微软雅黑" w:eastAsia="微软雅黑" w:cs="微软雅黑"/>
          <w:i w:val="0"/>
          <w:caps w:val="0"/>
          <w:color w:val="3E3E3E"/>
          <w:spacing w:val="0"/>
          <w:sz w:val="24"/>
          <w:szCs w:val="24"/>
          <w:shd w:val="clear" w:fill="FFFFFF"/>
        </w:rPr>
        <w:t>修辞</w:t>
      </w:r>
      <w:r>
        <w:rPr>
          <w:rFonts w:hint="eastAsia" w:ascii="微软雅黑" w:hAnsi="微软雅黑" w:eastAsia="微软雅黑" w:cs="微软雅黑"/>
          <w:b w:val="0"/>
          <w:i w:val="0"/>
          <w:caps w:val="0"/>
          <w:color w:val="3E3E3E"/>
          <w:spacing w:val="0"/>
          <w:sz w:val="24"/>
          <w:szCs w:val="24"/>
          <w:shd w:val="clear" w:fill="FFFFFF"/>
        </w:rPr>
        <w:t>也是一种，但是我觉得要把修辞用好用妙主要是自身阅读积累和对日常生活的感知，我讲不出什么大道理。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尤其要注意的是，外貌描写一定要符合人物设定的性格背景。</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今天要讲的主题也是网文中一个特有的概念——金手指。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关于金手指，玄派曾经推送过两篇相关文章，今天这篇也是想尽量可以讲的系统全面一点。相信很多刚入网文行业的新人对这个概念一开始会有点懵逼，但是喜欢玩游戏的朋友可能有所耳闻。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金手指这个概念最早金手指的词源来自于古代传说中点石成金的手指，后来被某款游戏修改软件使用，是修改游戏文件数据中的一种修改工具，类似于电脑游戏使用的修改器，可以使很难的游戏变得很容易，使游戏菜鸟瞬间变成高手，说白了就是开挂，作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我们现在引申到网文领域，含义是不变的，只是从游戏变成了小说里面，为小说中的人物赋予特殊能力，而且这种是别人没有的，或不容易获得的天赋或者状态。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在网文中，金手指几乎是一个必不可少的东西。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一.金手指分类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在了解了金手指的含义后，我们来讲讲金手指有那些类型。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在之前的文章中也有提过，我们大致把它分为两大类，有形和无形，外部和内部。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有形与外部大致可以归为一类，指的是不是人物天生就具有的能力，而是来自外界意外获得。比如法宝、秘笈、或者直接愿意帮助主角的导师级人物等。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如《凡人修仙传》的小瓶子，《仙逆》的石珠，《斗破苍穹》的药老。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但有一种，如果是主角天生就拥有一种宝物，比如贾宝玉生下来就有一块玉（虽然这块玉在《红楼梦》里面并不是金手指），这种另当别论。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无形和内部也大致可以归为一类，可以解释为主角天生就拥有的能力，比如经验记忆、资质异能等，经验记忆类通常在穿越和重生小说中用的比较多；资质异能则往往是主角拥有某某血统，是某某后裔，有某某特殊体质，资质超级天才等等的设定，比如</w:t>
      </w:r>
      <w:r>
        <w:rPr>
          <w:rFonts w:hint="eastAsia" w:ascii="微软雅黑" w:hAnsi="微软雅黑" w:eastAsia="微软雅黑" w:cs="微软雅黑"/>
          <w:b/>
          <w:i w:val="0"/>
          <w:caps w:val="0"/>
          <w:color w:val="3E3E3E"/>
          <w:spacing w:val="0"/>
          <w:sz w:val="24"/>
          <w:szCs w:val="24"/>
          <w:shd w:val="clear" w:fill="FFFFFF"/>
        </w:rPr>
        <w:t>《</w:t>
      </w:r>
      <w:r>
        <w:rPr>
          <w:rFonts w:hint="eastAsia" w:ascii="微软雅黑" w:hAnsi="微软雅黑" w:eastAsia="微软雅黑" w:cs="微软雅黑"/>
          <w:b w:val="0"/>
          <w:i w:val="0"/>
          <w:caps w:val="0"/>
          <w:color w:val="3E3E3E"/>
          <w:spacing w:val="0"/>
          <w:sz w:val="24"/>
          <w:szCs w:val="24"/>
          <w:shd w:val="clear" w:fill="FFFFFF"/>
        </w:rPr>
        <w:t>遮天》的主角是荒古圣体，《帝道至尊》主角是大势力的继承人兼天赋惊人。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无形的金手指还包括作者给主角的各种刻意安排，比如总是在关键时刻突破等级，各种大难不死 ， 属于剧情设计范畴。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除了以上两大类，此外还有系统流和各种特殊属性的金手指。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二、金手指的作用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1.满足读者YY，让读者爽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现实生活中，我们大多都是平凡人，凡人就有着许多想做但做不到的事情。但到了小说中，这些只需要作者开个金手指就能做到，读者在阅读这类开挂的小说中，自然而然把自己代入其中，获得前所未有的快感。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这一点，有些新作者可能会疑惑，开了金手指让主角变得无敌强大不是会破坏读者的代入感吗？这一点我认为杨晨阐释得很好，我就直接借鉴他的观点了。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试想，普通人想要成为世界首富，想要成为马云那样的牛人有多难？现实中没有金手指，牛人都是凭借天赋才能、努力与对机遇的把握才能获得成功，这三点显然普通人身上也都或许具备，但是却很难复制牛人的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果没有金手指，要成为马云便难于上青天；但有了金手指，同样是一开始平凡的人，重生一次、穿越一次就可以成为马云，一个本身牛逼闪闪却是通过自己奋斗得来的成功，和靠“机遇运气”就能得来的成功，普通的读者会选择哪种代入就可想而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2.推动情节发展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金手指作为人物或者情节设定中的一种，其根本用途还是拿来推动情节发展的。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这里以斗破为例，主角穿越后被人欺辱，主角想要反击，但实力不够，这时候需要金手指。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但也不能直接给个宝物让他迅速报完仇，这里的设置是主角需要药材去炼药来提升修为，在寻找药材的过程中，便发展出一些丰满的情节。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提升实力完毕去找对方报仇，这也可以发展出一段丰满的情节。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一般来说，如果金手指不是作为主线存在，那么金手指是是作为推动情节的一种手段，就不能单纯只依靠金手指来推动。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反之一些系统流小说，比如最近很火的《超级怪兽工厂》，纯靠金手指来推动情节，这就要看作者对设定体系的把控，把控得好就没有什么问题。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记住这一点，金手指是为推动情节发展而存在，而不是单纯为了爽，为了爽开金手指就很容易乱套，比如都市异能小说，给主角赋予异能，让主角凭借这个异能胡乱行事，由着自己性子想干什么干什么，没有特定目标，这种金手指的设置其实是不合理的，读者也并不会觉得爽，只觉得假大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3.提升读者期待感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主角天资平庸，你凭什么叫读者坚信，你的主角必将在短时间内，让这种现状得到改变？ 主角面临危机，又凭什么让读者坚信主角一定能化险为夷？无疑都是金手指。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第一种读者期待的是主角反转逆袭，第二种读者期待的是主角如何脱险。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金手指的作用，就是这样一个坚定读者信心，转折后文的理由，让读者明知道有金手指但还是会期待后事究竟如何。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三、如何给主角设定一个合理而牛逼的金手指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合理的金手指有几个特点：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唯一性即指赋予主角的金手指必须是主角一个人拥有的，这样才能显示出主角的独一无二，增加主角光环。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如《凡人修仙传》的小瓶子，《仙逆》的珠子。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2.拓展性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金手指必须可升级，具有拓展性的金手指才能不断推动情节发展，给人期待感。</w:t>
      </w:r>
      <w:r>
        <w:rPr>
          <w:rFonts w:hint="eastAsia" w:ascii="微软雅黑" w:hAnsi="微软雅黑" w:eastAsia="微软雅黑" w:cs="微软雅黑"/>
          <w:b w:val="0"/>
          <w:i w:val="0"/>
          <w:caps w:val="0"/>
          <w:color w:val="444444"/>
          <w:spacing w:val="0"/>
          <w:sz w:val="24"/>
          <w:szCs w:val="24"/>
          <w:shd w:val="clear" w:fill="FFFFFF"/>
        </w:rPr>
        <w:t>设</w:t>
      </w:r>
      <w:r>
        <w:rPr>
          <w:rFonts w:hint="eastAsia" w:ascii="微软雅黑" w:hAnsi="微软雅黑" w:eastAsia="微软雅黑" w:cs="微软雅黑"/>
          <w:b w:val="0"/>
          <w:i w:val="0"/>
          <w:caps w:val="0"/>
          <w:color w:val="3E3E3E"/>
          <w:spacing w:val="0"/>
          <w:sz w:val="24"/>
          <w:szCs w:val="24"/>
          <w:shd w:val="clear" w:fill="FFFFFF"/>
        </w:rPr>
        <w:t>定合理的升级体系，可以增加故事的曲折性，以及故事的整体平衡。金手指其实无所谓强大与否，包括万能金手指，都可以通过增加升级体系的方法，让小说中的人物势力保持整体平衡。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3.限制性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金手指必须有一定限制，不能一开始就很强大，一开始就很强大的金手指到后面很容易崩文，比如《凡人修仙传》的小瓶子，有时间限制。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而如何限制，需要跟着小说的节奏来，主角需要一个契机来获得较大成长的时候，金手指开大一点，根据情节来把握，应遵循一个从简单到复杂的过程。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4.保密性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最好不要有第二个人知道你的金手指。为了增强主角安全，增加爽点，除了读者和作者，最好在书中没有第二个人知道。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5.简单性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金手指不要设计的太复杂，要让读者一目了然，知道这是什么东西。这样，更容易在读者的脑海中形成一个完整的概念，增强印象。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四.金手指注意事项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1.金手指不宜开得太多太大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而如果一开始，金手指就特别强大的话，读者可能一时看得爽，那后期，这篇文就要崩掉了，完全无法写下去了。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很多作者把金手指当成一个万能大礼包，动不动给主角增加金手指，导致的结果是，金手指一多，就丧失了特色，金手指的爽点不在多，而在于金手指本身能够升级。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循序渐进，不疾不徐，可以稳定的留住读者，不让读者流失。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2.不能依赖金手指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网文的核心是主角个人能力的提升，金手指只是为主角服务，最好的金手指是可以跟随主角的成长而成长。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3E3E3E"/>
          <w:spacing w:val="0"/>
          <w:sz w:val="24"/>
          <w:szCs w:val="24"/>
          <w:shd w:val="clear" w:fill="FFFFFF"/>
        </w:rPr>
        <w:t>五、金手指设定辅助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大家可以根据以下问题对自己小说的金手指进行设定。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br w:type="textWrapping"/>
      </w:r>
      <w:r>
        <w:rPr>
          <w:rFonts w:hint="eastAsia" w:ascii="微软雅黑" w:hAnsi="微软雅黑" w:eastAsia="微软雅黑" w:cs="微软雅黑"/>
          <w:b w:val="0"/>
          <w:i w:val="0"/>
          <w:caps w:val="0"/>
          <w:color w:val="FF0000"/>
          <w:spacing w:val="0"/>
          <w:sz w:val="24"/>
          <w:szCs w:val="24"/>
          <w:shd w:val="clear" w:fill="FFFFFF"/>
        </w:rPr>
        <w:t>●主角的金手指是什么？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●一个还是多个？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●是暂时性的还是贯串整部小说的？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●金手指有成长性吗？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●一开始就是一个完善的系统，随着主角的成长而慢慢露出面目？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●刚开始是个残缺的，是随着主角的升级+修补，金手指也逐渐升级进化？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●金手指的限制是什么？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FF0000"/>
          <w:spacing w:val="0"/>
          <w:sz w:val="24"/>
          <w:szCs w:val="24"/>
          <w:shd w:val="clear" w:fill="FFFFFF"/>
        </w:rPr>
        <w:t>●重复是有会有什么副作用？</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小说中的描写，这应该是最后一篇教程了！在前面的教程中，我们已经分别讲了对话、打斗和外貌描写，只剩下</w:t>
      </w:r>
      <w:r>
        <w:rPr>
          <w:rStyle w:val="7"/>
          <w:rFonts w:hint="eastAsia" w:ascii="微软雅黑" w:hAnsi="微软雅黑" w:eastAsia="微软雅黑" w:cs="微软雅黑"/>
          <w:i w:val="0"/>
          <w:caps w:val="0"/>
          <w:color w:val="393939"/>
          <w:spacing w:val="0"/>
          <w:sz w:val="24"/>
          <w:szCs w:val="24"/>
          <w:shd w:val="clear" w:fill="FFFFFF"/>
        </w:rPr>
        <w:t>心理描写</w:t>
      </w:r>
      <w:r>
        <w:rPr>
          <w:rFonts w:hint="eastAsia" w:ascii="微软雅黑" w:hAnsi="微软雅黑" w:eastAsia="微软雅黑" w:cs="微软雅黑"/>
          <w:b w:val="0"/>
          <w:i w:val="0"/>
          <w:caps w:val="0"/>
          <w:color w:val="393939"/>
          <w:spacing w:val="0"/>
          <w:sz w:val="24"/>
          <w:szCs w:val="24"/>
          <w:shd w:val="clear" w:fill="FFFFFF"/>
        </w:rPr>
        <w:t>了。所以今天我们就一起来聊聊心理描写~~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何为心理描写？百度百科上是这么解释的，</w:t>
      </w:r>
      <w:r>
        <w:rPr>
          <w:rStyle w:val="7"/>
          <w:rFonts w:hint="eastAsia" w:ascii="微软雅黑" w:hAnsi="微软雅黑" w:eastAsia="微软雅黑" w:cs="微软雅黑"/>
          <w:i w:val="0"/>
          <w:caps w:val="0"/>
          <w:color w:val="333333"/>
          <w:spacing w:val="0"/>
          <w:sz w:val="24"/>
          <w:szCs w:val="24"/>
          <w:shd w:val="clear" w:fill="FFFFFF"/>
        </w:rPr>
        <w:t>心理描写就是指在文章中，对人物在一定的环境中的心理状态、</w:t>
      </w:r>
      <w:r>
        <w:rPr>
          <w:rStyle w:val="7"/>
          <w:rFonts w:hint="eastAsia" w:ascii="微软雅黑" w:hAnsi="微软雅黑" w:eastAsia="微软雅黑" w:cs="微软雅黑"/>
          <w:i w:val="0"/>
          <w:caps w:val="0"/>
          <w:color w:val="393939"/>
          <w:spacing w:val="0"/>
          <w:sz w:val="24"/>
          <w:szCs w:val="24"/>
          <w:shd w:val="clear" w:fill="FFFFFF"/>
        </w:rPr>
        <w:t>精神面貌</w:t>
      </w:r>
      <w:r>
        <w:rPr>
          <w:rStyle w:val="7"/>
          <w:rFonts w:hint="eastAsia" w:ascii="微软雅黑" w:hAnsi="微软雅黑" w:eastAsia="微软雅黑" w:cs="微软雅黑"/>
          <w:i w:val="0"/>
          <w:caps w:val="0"/>
          <w:color w:val="333333"/>
          <w:spacing w:val="0"/>
          <w:sz w:val="24"/>
          <w:szCs w:val="24"/>
          <w:shd w:val="clear" w:fill="FFFFFF"/>
        </w:rPr>
        <w:t>和内心活动进行的描写。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为什么写文章、写小说需要心理描写呢？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从</w:t>
      </w:r>
      <w:r>
        <w:rPr>
          <w:rStyle w:val="7"/>
          <w:rFonts w:hint="eastAsia" w:ascii="微软雅黑" w:hAnsi="微软雅黑" w:eastAsia="微软雅黑" w:cs="微软雅黑"/>
          <w:i w:val="0"/>
          <w:caps w:val="0"/>
          <w:color w:val="393939"/>
          <w:spacing w:val="0"/>
          <w:sz w:val="24"/>
          <w:szCs w:val="24"/>
          <w:shd w:val="clear" w:fill="FFFFFF"/>
        </w:rPr>
        <w:t>作品本身</w:t>
      </w:r>
      <w:r>
        <w:rPr>
          <w:rFonts w:hint="eastAsia" w:ascii="微软雅黑" w:hAnsi="微软雅黑" w:eastAsia="微软雅黑" w:cs="微软雅黑"/>
          <w:b w:val="0"/>
          <w:i w:val="0"/>
          <w:caps w:val="0"/>
          <w:color w:val="393939"/>
          <w:spacing w:val="0"/>
          <w:sz w:val="24"/>
          <w:szCs w:val="24"/>
          <w:shd w:val="clear" w:fill="FFFFFF"/>
        </w:rPr>
        <w:t>的角度看，其目的更多还是为了塑造人物。没有揭示人物内心世界的人物形象只是一具空壳，这样的人物便无法深入人心。相对于外貌与语言描写，心理描写能够直接叙写人物的七情六欲，把单靠外部形象难以表现出的人物内心感受揭示出来，从而使人物更加饱满立体真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而从</w:t>
      </w:r>
      <w:r>
        <w:rPr>
          <w:rStyle w:val="7"/>
          <w:rFonts w:hint="eastAsia" w:ascii="微软雅黑" w:hAnsi="微软雅黑" w:eastAsia="微软雅黑" w:cs="微软雅黑"/>
          <w:i w:val="0"/>
          <w:caps w:val="0"/>
          <w:color w:val="393939"/>
          <w:spacing w:val="0"/>
          <w:sz w:val="24"/>
          <w:szCs w:val="24"/>
          <w:shd w:val="clear" w:fill="FFFFFF"/>
        </w:rPr>
        <w:t>读者</w:t>
      </w:r>
      <w:r>
        <w:rPr>
          <w:rFonts w:hint="eastAsia" w:ascii="微软雅黑" w:hAnsi="微软雅黑" w:eastAsia="微软雅黑" w:cs="微软雅黑"/>
          <w:b w:val="0"/>
          <w:i w:val="0"/>
          <w:caps w:val="0"/>
          <w:color w:val="393939"/>
          <w:spacing w:val="0"/>
          <w:sz w:val="24"/>
          <w:szCs w:val="24"/>
          <w:shd w:val="clear" w:fill="FFFFFF"/>
        </w:rPr>
        <w:t>的角度来说，适当的心理描写，是让读者与小说中的人物产生共情，这也是一部作品能打动人的重要因素。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那么在我们在了解了心理描写的定义及其作用后，接下来的重点就是，要如何描写人物心理？甚至说，如何生动的描写人物心理？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shd w:val="clear" w:fill="FFFFFF"/>
        </w:rPr>
        <w:t>1、直接描写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顾名思义，直接描写就是对</w:t>
      </w:r>
      <w:r>
        <w:rPr>
          <w:rFonts w:hint="eastAsia" w:ascii="微软雅黑" w:hAnsi="微软雅黑" w:eastAsia="微软雅黑" w:cs="微软雅黑"/>
          <w:b w:val="0"/>
          <w:i w:val="0"/>
          <w:caps w:val="0"/>
          <w:color w:val="3E3E3E"/>
          <w:spacing w:val="0"/>
          <w:sz w:val="24"/>
          <w:szCs w:val="24"/>
          <w:shd w:val="clear" w:fill="FFFFFF"/>
        </w:rPr>
        <w:t>人物的内心活动</w:t>
      </w:r>
      <w:r>
        <w:rPr>
          <w:rFonts w:hint="eastAsia" w:ascii="微软雅黑" w:hAnsi="微软雅黑" w:eastAsia="微软雅黑" w:cs="微软雅黑"/>
          <w:b w:val="0"/>
          <w:i w:val="0"/>
          <w:caps w:val="0"/>
          <w:color w:val="393939"/>
          <w:spacing w:val="0"/>
          <w:sz w:val="24"/>
          <w:szCs w:val="24"/>
          <w:shd w:val="clear" w:fill="FFFFFF"/>
        </w:rPr>
        <w:t>进行直接叙述、交代和说明。这是最为常见也是运用最广泛的一种人物心理描写法。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93939"/>
          <w:spacing w:val="0"/>
          <w:sz w:val="24"/>
          <w:szCs w:val="24"/>
          <w:shd w:val="clear" w:fill="FFFFFF"/>
        </w:rPr>
        <w:t>它的标志通常就是句子中包含一些关键字眼，诸如“想”“寻思”“暗叹”“嘀咕”“盘算”等明显的心理动词。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夫人抬起头来，冷冷看了他一眼，心想从穷乡僻壤来的破落少年，居然不被京都盛景所吸引，直接来到府上谈婚事，实在可笑。——《择天记》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“想”这个词是被用的最多的，如果文中的心理描写全部是“xx想”，这样看来确实是十分单调乏味的，因而建议大家使用“想”的一些近义词，我上面说的寻思、暗叹、盘算等词汇都是可以的。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shd w:val="clear" w:fill="FFFFFF"/>
        </w:rPr>
        <w:t>2、内心独白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所谓内心独白，就是指</w:t>
      </w:r>
      <w:r>
        <w:rPr>
          <w:rStyle w:val="7"/>
          <w:rFonts w:hint="eastAsia" w:ascii="微软雅黑" w:hAnsi="微软雅黑" w:eastAsia="微软雅黑" w:cs="微软雅黑"/>
          <w:i w:val="0"/>
          <w:caps w:val="0"/>
          <w:color w:val="3E3E3E"/>
          <w:spacing w:val="0"/>
          <w:sz w:val="24"/>
          <w:szCs w:val="24"/>
          <w:shd w:val="clear" w:fill="FFFFFF"/>
        </w:rPr>
        <w:t>人物以自思、自语的方式，在心里（内心）自己对自己（独）说话（白）。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从形式上来说，有第一人称的内心独白，比如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 我思忖着，他这时辰还不睡，却专程来我居处要同我说个秘密，显见得十分苦闷。我若不听，委实不够兄弟。便憋屈着点了一回头。——《三生三世十里桃花》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也有第三人称的内心独白，这种就是有作者介入的人物独白，比如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陈长生很不理解今天发生的事情。明明自己是来退婚的，怎么最后却变成了这种局面，他更想不明白，神将府明明有很多方法可以解决这场婚约，为什么看着很精明的徐夫人却选择了这种最愚笨的法子？——《择天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从内容上看，内心独白又可分为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1）人物自己跟自己说话。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他看了看两只显得苍白的手，片刻，才在桌椅前坐下，解开身上的衣服，这具身体...没有弹孔。开什么玩笑？自己明明记得那么多子弹对着自己射过来的，前前后后都有啊，难不成是做了整形手术？不对，这具身体都不是自己的，所有的特征都在表现出这个迹象，特别是在他照了铜镜之后，看见镜子里的那个影像，就能更加确认这一点。——《赘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3E3E3E"/>
          <w:spacing w:val="0"/>
          <w:sz w:val="24"/>
          <w:szCs w:val="24"/>
          <w:shd w:val="clear" w:fill="FFFFFF"/>
        </w:rPr>
        <w:t>2）人物心里和别人说话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666666"/>
          <w:spacing w:val="0"/>
          <w:sz w:val="24"/>
          <w:szCs w:val="24"/>
          <w:shd w:val="clear" w:fill="FFFFFF"/>
        </w:rPr>
        <w:t>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他吸了一口气，随后吐出来。大手笔啊，唐明远你弄这个得花多少钱才行？——《赘婿》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shd w:val="clear" w:fill="FFFFFF"/>
        </w:rPr>
        <w:t>3.多角度呈现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从人物的</w:t>
      </w:r>
      <w:r>
        <w:rPr>
          <w:rFonts w:hint="eastAsia" w:ascii="微软雅黑" w:hAnsi="微软雅黑" w:eastAsia="微软雅黑" w:cs="微软雅黑"/>
          <w:b/>
          <w:i w:val="0"/>
          <w:caps w:val="0"/>
          <w:color w:val="3E3E3E"/>
          <w:spacing w:val="0"/>
          <w:sz w:val="24"/>
          <w:szCs w:val="24"/>
          <w:shd w:val="clear" w:fill="FFFFFF"/>
        </w:rPr>
        <w:t>神态、外貌、动作、语言</w:t>
      </w:r>
      <w:r>
        <w:rPr>
          <w:rFonts w:hint="eastAsia" w:ascii="微软雅黑" w:hAnsi="微软雅黑" w:eastAsia="微软雅黑" w:cs="微软雅黑"/>
          <w:b w:val="0"/>
          <w:i w:val="0"/>
          <w:caps w:val="0"/>
          <w:color w:val="3E3E3E"/>
          <w:spacing w:val="0"/>
          <w:sz w:val="24"/>
          <w:szCs w:val="24"/>
          <w:shd w:val="clear" w:fill="FFFFFF"/>
        </w:rPr>
        <w:t>等多种细节角度来衬托，传神的揭示出人物的心理活动。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以《甄嬛传》华妃之死的片段举例：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她见我只带了小连子进来，只道：你胆子挺大的，冷宫也敢一个人就进来。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我泰然微笑：这个地方，我比你来得多，当初余氏，我就是在这里看着她死的。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她的嘴角轻轻向上扬了扬，你也要看着我死么？她本是丹凤眼，斜着看人愈加妩媚凌厉：你这身打扮，不像是来送行，倒像是没见过世面的村野妇人赶着去办喜事。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我不以为忤，笑道：能亲眼见你去西方极乐世界，怎能不算是大喜事呢。何况活着的村野妇人总比死了的人好些。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她冷笑，你有什么好得意的，不过是设计陷害我！她暴怒起来，我从没指使过肃喜放火！她喘息：他虽是我宫里的人却不是我的心腹，我怎会这样去指使他！她狂怒之下，猱身就要扑上来掐住我的脖子。我也不避，在她快要接近我的一刹那，小连子反拧了她的双手，将她抵在墙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2"/>
          <w:szCs w:val="22"/>
          <w:shd w:val="clear" w:fill="FFFFFF"/>
        </w:rPr>
        <w:t>这一段，华妃还未知晓真相，刻薄的语言、凌厉的眼神，甚至扑上去掐甄嬛的脖子皆表达出她对甄嬛的愤怒心理。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她的脸孔因愤怒和惊惧而扭曲得让人觉得可怖：你信口雌黄！那香是皇上赐给我的，怎么会……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我连连冷笑：怎么不会？！要不是皇上的意思，怎么会没有太医告诉你你身体里含有麝香！且不说你不孕，你以为你当时小产是端妃的安胎药么？端妃不过是替皇上担了虚名而已，你灌她再多的红花，也灌不回你的孩子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她整个人怔在了当地，手中紧紧攥了那枚香囊，似要捏碎了它一般。良久，狂笑出声，痴痴问道：为什么？为什么？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心中有一瞬的不忍，很快却刚硬了心肠，一字一字道：因为你是慕容家的女儿、汝南王的人，若你生子，他们挟幼子而废皇上……我没有说下去，其中的利害她自然知道。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华妃的衣襟皆是泪水。过得片刻，她没有再哭，脸颊泪水干涸，只仰天大笑，身子剧烈地颤抖：皇上——皇上他害得我好苦！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笑音未落，只听得砰地一声响，温热的血倏然溅到我脸上。我迅速闭目连连后退两步。再睁开眼时她的头正撞在墙上，整个人软软倒在地上，手中只攥住了那枚盛着欢宜香的香囊，至死，未曾放开。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这一段，华妃知晓真相后，又哭又笑的神态，简短的悲鸣之词，直至最后撞墙而死的行为，深刻地表现出了人物的绝望心理。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i w:val="0"/>
          <w:caps w:val="0"/>
          <w:color w:val="C0504D"/>
          <w:spacing w:val="0"/>
          <w:sz w:val="24"/>
          <w:szCs w:val="24"/>
          <w:shd w:val="clear" w:fill="FFFFFF"/>
        </w:rPr>
        <w:t>4.环境衬托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好的环境描写，绝不单纯只是为了描写环境，景与情一般有着直接的关系，以乐景写乐情，以乐景写哀情，景物对所抒之情起着重要的渲染烘托作用。而这种情，既可以是一种气氛，也可以就是人物的心理。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30" w:right="930"/>
        <w:jc w:val="both"/>
      </w:pPr>
      <w:r>
        <w:rPr>
          <w:rFonts w:hint="eastAsia" w:ascii="宋体" w:hAnsi="宋体" w:eastAsia="宋体" w:cs="宋体"/>
          <w:color w:val="666666"/>
          <w:sz w:val="24"/>
          <w:szCs w:val="24"/>
        </w:rPr>
        <w:t>黑的牛,黄的马,白的羊,浩浩荡荡奔驰在蓝山绿草间,正如十万大军长驱挺进!小鱼儿远远地瞧着,脸上闪动着兴奋的光,眸子里也闪着光,这是何等伟大的景象!这是何等伟大的天地!由薄暮,至黄昏,由黄昏,至黑夜,他就那样呆呆地站在那里,他的心胸己似突然开阔了许多。——《绝代双娇》</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接下来我们试想一个新人尝试写作可能会历经的所有流程，按照每一个流程，按照这个顺序来推荐可能会用到的工具。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420" w:right="420" w:firstLine="0"/>
        <w:jc w:val="both"/>
        <w:rPr>
          <w:rFonts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FF0000"/>
          <w:spacing w:val="0"/>
          <w:sz w:val="24"/>
          <w:szCs w:val="24"/>
          <w:shd w:val="clear" w:fill="FFFFFF"/>
        </w:rPr>
        <w:t>一、世界观释义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最早接触世界观这个名词，应当是哲学中表示对这个世界的某种看法或者观点。但到了游戏”“小说”“影视剧等领域，“世界观”一词已完全失去了其本义，而表示的是一种类似“故事背景”或者自然法则的意思，是游戏或所属其余文艺作品中假设成立的客观规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从这个意义上来讲，“世界观”类似于数学证明中的“题设”或者公理化方法中的公理。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用一个来自百度百科举的例子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我们小时候玩的俄罗斯方块，这款游戏也是有其世界观的：“这是一个幻想的世界，天空中经常会出现四个一组的宝石，在和现实世界一样的重力作用下下落到一口井中。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当宝石接触到井的上沿时，这个世界就将毁灭。如果宝石将井的一层全部填满，那这一层的宝石就会全部消失，堆在上面的宝石也将落下，填补空间。这时一位勇者出现了，他能用自己的念力控制空中的宝石旋转并改变位置，他的任务就是将宝石放到适当的地方来阻止世界的毁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这是游戏规则，也是这个游戏的世界观。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任何一部独立幻想的文学作品，其设定的根源都来自我们的现实世界，这里的现实世界指的不仅仅是我们身边的实象，还包含着前人们的文学、艺术、生活等。或者说，设定的根源是人类文明的集合与我们所能观察到的自然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对于世界观的要求除了要基本达到逻辑自洽，还应足够支撑起一部小说的情节发展。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FF0000"/>
          <w:spacing w:val="0"/>
          <w:sz w:val="24"/>
          <w:szCs w:val="24"/>
          <w:shd w:val="clear" w:fill="FFFFFF"/>
        </w:rPr>
        <w:t>二、常见的经典小说世界观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一个好的世界观给文章增彩，而一个能够自圆其说的世界观是成文的基础。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不同类型的小说有不同的世界观设定。不如玄幻，都市，武侠，网游等，相同类型的小说世界观设定也可能有很大差别。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修真类设定：最早来自于还珠楼主的《蜀山剑侠传》，将其发扬光大的《缥缈之旅》，奠定了修仙的经典设定体系。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人界分为世俗界和修真界，修真界同世俗界一样分布在无边宇宙中的修真星球上。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当修真者的修为达到化神期就可以飞升灵界，灵界是人界的修真者最终到达仙界、神界、妖界、魔界和鬼界（冥界）的必经特殊界面。修真者根据自己修真功法的不同而飞升到不同的界面。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洪荒流设定：构架于介绍洪荒的《山海经》和《封神榜》两部作品，梦入神机《佛本是道》开创。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小说中往往把大道、天意、鸿蒙运转作为关键词。其中修炼者大多以成圣（天道圣人）作为最终目标。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盘古三清、西方二释、圣母娲皇，这六位天道圣人成了这类小说中的代表性人物，以大道（鸿钧）作为最高存在。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洪荒流小说大多为某青年穿越、重生于洪荒初期，混沌初开的年份，随后不断修炼升级的故事。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无限流设定：由zhttty的《无限恐怖》开创。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无限流小说一般都是现世所未知的科技创造的独特空间，把现世之人召唤过去并且人送往由此空间创造的一个个虚拟空间进行历练等。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一般的虚拟空间就是一些电影、动漫或游戏的剧情世界，来解读各种世界人性与人的内心。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Style w:val="7"/>
          <w:rFonts w:hint="eastAsia" w:ascii="微软雅黑" w:hAnsi="微软雅黑" w:eastAsia="微软雅黑" w:cs="微软雅黑"/>
          <w:i w:val="0"/>
          <w:caps w:val="0"/>
          <w:color w:val="FF0000"/>
          <w:spacing w:val="0"/>
          <w:sz w:val="24"/>
          <w:szCs w:val="24"/>
          <w:shd w:val="clear" w:fill="FFFFFF"/>
        </w:rPr>
        <w:t>三.怎样设定一个世界观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为小说设定世界观对于一个脑洞大的作者来说是一件充满吸引力的事情，因而存在不少沉迷于设定的设定党，但事实上，要构建一个全新的世界是一件十分困难的事。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因而我们建议新手要设定的话，最好基于现实世界进行微创新，而不是构建一个完全的新世界。像神机的《龙蛇演义》虽然被认为开创了国术流，但却是基于民国时期的武林社会。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从现实世界入手的好处，一是能让读者尽快代入，二是因为世界观如果产生了一点变化，对各种现象影响巨大，既容易把自己绕进去，也容易坑读者，尽给小说逻辑挑错而忽视情节。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下面我们具体说说搭建一个世界观的具体方法原则。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1.做足够的储备阅读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确认自己要写什么类型的小说，在同类型里找几部最当前比较火的大致看一遍，了解这类小说世界的大致轮廓，然后加入自己的新想法。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这里不建议大家去查找太多的资料，因为资料太多了，有的时候你收集着收集着就会忘记了自己原本要创造一个世界这种事情。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比如写修真类小说，可以去看忘语的《凡人修仙传》，耳根的《仙逆》等大神的著作。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2.从细节入手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要完全做一个全新的设定，比如日本动漫中的《海贼王》《死神》，对作者要求比较高，我们可以从细节入手，以《修真世界》为例，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他随手拿起身旁的音圭，朝里面注入灵力。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音圭是时下修界最流行的法宝之一，由一个底座和一个圆盘玉圭构成，设有符阵，能够收听到大型符阵的传音。左莫的音圭是最简陋的一品，一个方形楠木底座，托着一个竖立的巴掌大小圆形玉圭。注入灵力后，玉圭表面光芒闪动，色彩变幻，悠扬的声音从里面传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这里的音圭是收音机，作者从日常生活的物品出发，带领读者进入他构造的全新世界，比起生硬的给读者解释自己的设定，能让读者更好接受与融入。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3.把设定融入情节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我们在介绍自己背景设定的时候，不应大段大段单一的介绍，而应把设定融入故事情节之中，一来不显得突兀，而来读者比较好接受，不容易产生厌烦而弃书。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节选《佛本是道》为例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“咦！元气有一丝波动，有人在使用法术！”能引天地元气入体，自然对元气比较了解，虽然只是细微的波动了一下，周青还是感觉到了。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Style w:val="7"/>
          <w:rFonts w:hint="eastAsia" w:ascii="宋体" w:hAnsi="宋体" w:eastAsia="宋体" w:cs="宋体"/>
          <w:color w:val="666666"/>
          <w:sz w:val="21"/>
          <w:szCs w:val="21"/>
        </w:rPr>
        <w:t>现代社会，无论修道者，还是妖魔鬼怪，都溶入了都市之中，相互牵制，更有几个较大的门派在人间都有自己的产业，毕竟现在的资源不如古代了，古代修者炼制一柄飞剑可以自己寻找铁矿，收集五金之英，玉石等原料。现代矿产都归国家了，想要！好，拿钱来买。真是没有钱连神仙都当不得。而极品天才地宝几千年来早就被各大门派收刮了个干净。修道这东西，性价比极其低廉，往往一支生长了上千年的灵药，碰到了修道者几口就吃得干净。僧多粥少啊！偶然出现一件，那为抢夺打架是免不了的，凌云就是因此丧了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140" w:right="1140"/>
        <w:jc w:val="both"/>
      </w:pPr>
      <w:r>
        <w:rPr>
          <w:rFonts w:hint="eastAsia" w:ascii="宋体" w:hAnsi="宋体" w:eastAsia="宋体" w:cs="宋体"/>
          <w:color w:val="666666"/>
          <w:sz w:val="21"/>
          <w:szCs w:val="21"/>
        </w:rPr>
        <w:t>调好朱砂，在胸口画了一道隐逸符，藏住气息，一道神行符贴在了腿上，周青朝波动地点悄悄的赶去。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最后要说到的是世界观的基本要素，大致可分为两大模块，自然和人文。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自然一般包括：地理位置，地形（主要山脉、河流的走势、沙漠等）、植物气候等等。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right="420" w:firstLine="0"/>
        <w:jc w:val="both"/>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4"/>
          <w:szCs w:val="24"/>
          <w:shd w:val="clear" w:fill="FFFFFF"/>
        </w:rPr>
        <w:t>人文一般包括：国家政治结构，经济体系（钱币交换），社会阶层、职业系统、种族/民族、宗教/文化等。</w:t>
      </w:r>
    </w:p>
    <w:p/>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1.作者培训—书名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这次培训的内容对书名进行重点培训：书名书名的几个要素：简单全汉字组成响亮好记不宜过长（三到六个字）不宜太文艺书名要体现作品的特点，最好是能体现出作品的主要YY点比如：《梦回大清》 穿越文，清朝背景，类型一看宫斗，那么基本本文的格调确立了，读者的印象和看点就出来了（这都是挺老的了，现在的好多书名在这方面做得更好）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不会起书名怎么办？比较好的做法是将书里能够吸引读者的卖点一一整理出来，然后对它们进行归纳和加工，看看哪一个或哪几个亮点或卖点点能体现在书名中，最后根据上面的六大要点，定下个好书名。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书名和内容不符的情况：比如，明明是很正统的作品，却使用了太低俗的书名，或者明明是简单低俗的作品，却要用看似高雅深奥的名字，这种挂羊头卖狗肉的行为，只会造成读者的困惑，能够喜欢这部作品的读者看到书名就被吓跑了，而靠书名吸引来的读者，在看了正文后也同样会跑掉（除非是大神）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还有种书名，对于作者来说，却也是可以考虑的。比如使用哗众取宠的怪异书名，包括恶趣味的书名和流行的、广为人知的名词。（要适度）这种书名一般是不推荐使用的，因为这对作品的长远发展是不利的，这样的书名难登大雅之堂，也会连累作品到不了太高的高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不过，对于艰辛创业、努力谋取出头的新人来说，这也是可以考虑的备用选项，毕竟，这种书名很容易在初期带来点击。（书名虽然恶趣味，但是内容一定要保证质量）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意：不太建议使用过于情色化的书名，虽然在初期，它却能吸引到更多的人气，但是这样的书名同样会限制作品的进一步发展，而且，获得官方推荐的机会也会相应减少许多，过分情色化的书名，甚至会使作品失去本该有的封推机会，后期发展损失是无比巨大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而且这两年官方对网文限制比较多，去年扫黄，这里我们网站目前还没有出现这类型的书名。 目前我们网站的书名情况是：书名整体显得特性不够，女频的书名质量比男频要高，青春言情小说书名略显文艺。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目前网站出现的问题是：作者不清楚，编辑不注意，不过整体重视的情况要比之前好很多，值得鼓励。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无忧作者的《灵动巅峰》，类型修改，书名修改 《重生之谁说爱情哭了》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类型为青春校园，简介还不错，书名稍显别扭，青春校园的书名和都市言情糅合，还有现在的书名最好不要出现重生等字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《重案组》更名《谍情重案组》，书名太通俗，无亮点 《逍遥》没特色 《梦忆录》更名《《蝶媚天下》 个人认为比较好的书名：《爱卿有理，爱妃请起》《呆萌总裁的可爱娇妻》《龙尊灭世》《校园修仙传》《幻界之诛神封魔》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前面这些书名偏俗，后边书名虽是青春校园，却偏文艺或者古典风味，但抓住了读者的兴趣点，即我们所说的萌点。所以是比较成功的。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2.从标题党看小说起名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什么是标题党？相信有混过论坛的网友大部分都知道，那种标题看了很吸引人，可是一进去会很想揍作者的，就叫做标题党。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标题党，其实就是一种诱惑性创作的手法。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有很多作品，其实写得不怎么样，但是成绩很好，主要是他们的书名、简介写得很不错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在整本书里面，书名、简介，还有封面，就是一本书的标题。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当你看到一本书名是《我和我的七个小姨子的故事》简介是，老婆不爱我，可是七个小姨子很喜欢我，封面出了一个丰乳肥臀的美女用诱惑的眼神，那么，不管书好不好看，你都会点进去瞧一瞧。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因为这个标题满足了点进去看的人的好奇心，也就是说，这些读者受到了诱惑，进去看了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当然了，我们不排除有人不喜欢看，但，那是特例。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类似的还有，作品点名了题材的，比如《黑道XX》《仙路XX》《重生XX》之类的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这些点明了题材或者主线的作品，它们必然会吸引对该类题材感兴趣的作者。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所以说，取一个好的书名，可以让你事半功倍。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当初《飘渺之旅》正红的时候，有人取了个书名《缥缈之旅》，结果那本书冲上了起点新书榜的第一位。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不可否认这种行为有点……过分，但是的确有点用处。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标题说完说简介，一个好的简介，能够让你的读者第一时间了解你的作品，如果这简介够吸引人，那么他会持续看下去。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如果你很老实的写：本书慢热，要看高潮的，从第三十六章看起。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哪怕你写得很好，也会因为这个简介走一批读者。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就好像一个黑道小说，简介写着：穷困少年误入黑道的生涯。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这个简介其实有点标题党了，它点明了黑道这个主题。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不过呢，如果再加上四个字：左拥右抱。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那么吸引力是不是又强了若干呢？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大家其实很多时候都在干着标题党的事情。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但是相信很多人不会有意识的采用诱惑性的创作手法，而诱惑性的创作手法，如果对刚才那个笑话有所研究的话。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那么聪明一点的作者，已经知道如何在文章里面，采取这种手段了。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从小的方面讲，在塑造主角性格的时候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我们可以采取，主角利用诱惑性的话语，使得敌人被误导了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这个敌人也可以是心仪的美女。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从大一点的布局：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我记得曾经有一个作者，很喜欢埋设一些彩蛋。，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彩蛋在小说里面的应用，就是埋伏笔的时候，结局极度出乎人意料，让人忍俊不住。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记忆比较深刻的，应该是那个打针或者针灸，房外有人在偷听的时候，感觉好像是两个人在偷情。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这个情节，这就是诱惑性创作了。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标题党的应用，其实不止是诱惑性创作。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它可以预告情节的发展，甚至误导情节的发展，让但是呢，真正的结局却不是读者想的那样。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读者通过作者在文章里面的布局，误以为是某种结局。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这样子一来，读者因为作者这个布局设计合理，情节尽在情理之中，结局又是意料之外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那么就会对作者产生一种敬服。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为什么有一些读者，变成作者的疯狂粉丝，其实就是这种敬服在心中滋生。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如果想要拥有一批质量高的粉丝读者，那么作者必须要想办法，让自己变得神秘，变得知识渊博，变得可敬可佩。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当你认为一个作者其实就是邻家少年的时候，你是不会对他的作品产生多大兴趣的，点在我的家人身边已经得到了验证，相信大家也有遇到过才是。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诱惑性创作只是创作的手法之一，但是我们从标题党这种标志性的诱惑性创作，可以看出，其实只要我们有意识的在文章里面加入这么一些写作技巧，那么文章的可读性，就会提高很多。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当然了，我希望大家不要听了这个培训后，明天更新的标题全是：别，很痛、对不起，我不是处女之类的标题党。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真正的标题党，他要做到，让人恨不得咬你一口，却又不得不喜欢你的作品。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这其中的奥妙，就必须我们经常去揣摩一下一些标题党的表达方式了。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下面说一下标题党的一些禁忌。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第一，千万不要有过分色情的东西存在，这样会导致你的作品印象分下降。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甚至因为你的标题，而导致你的文章被人盯上！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第二，标题党可以用，但是不能轻用，多用：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很简单的一个问题，没有人喜欢自己老是被人调戏，当作者天天用诱惑性标题来吸引人，结果每一次都是被人骗，那么，到最后他会放弃的。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第三，标题党应用的时机要对头：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你写了一个悲伤的情节，然后突然插入一些喜感的东西。整体作品的氛围就会被打乱。总体来说，诱惑性的创作手法，是一个比较容易出成绩的创作手法，通过作者布局，骗主角的敌人，甚至骗看书的读者，吸引他们阅读你的作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作为一个比较资深的老网虫，我在论坛上最喜欢做的事情，就是当标题回复党。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用标题吸引你的读者，利用隐藏关键情节或图片，来吸引你的读者回复。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这隐藏关键情节，就是今天我要讲的第二个内容：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很多作者写东西的时候，给人一种很平淡很流畅的感觉，就是没有高低起伏，这种作者，他其实是不会隐藏关键情节。用比较通俗的话就是掐高潮。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如果一本书，不会掐高潮，让读者有看下一章情节的冲动的话，那么这本书是很难红的，因为它缺乏了一种期待。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有很多新人写手，写东西总想交代清楚，有很多新人写手，写东西总想交代清楚。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那么，怎么样才能隐藏关键情节？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比较简单的手法，是切换镜头。比较拙劣的手法，就是掐掉高潮部分，放到下一章。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比较复杂点的手法呢，就是不用顺着情节走，而是通过别的视角或者别人的话语，把你的高潮部分写出来。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我举个例子，甲拿刀劈向了乙。按照正常作者的创作方法，是直接写出战斗场景，然后结局。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有的作者则是在这个情节后面，多了一句，突然间一阵闪光。然后本章结束……下一章写战斗和结局。有的作者呢，则是把镜头转到一个茶馆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通过茶馆喝茶的人，把原本要直叙的情节，用旁白的方式说出来，旁边还有一个追问的人，通过不停的追问，把整个战斗情节，还原出来。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后者自然是比前两者，在情节起伏和煽动读者情绪上，强了许多。而且还能偷偷的灌水。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读者呢，为了了解刚才那场战斗，就会不得不继续看下去，只要作者基本功底不错，读者就会不得不看完。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这个其实就是标题回复党的应用了。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标题作者不一定有标出来，但是读者知道标题是：主角杀了敌人没有。为了知道答案，读者得在作者隐藏的地方寻找，才能得到答案。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通过这样的方式，一环接着一环，只要节奏把握得好，读者就会沉迷在我们创作出来的故事里面。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而沉迷，其实就是网络文学赚钱的一个秘诀了。当你的读者，为了要了解你接下去的情节，不得不去充钱看书，不得不一天等你一次两次的更新。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那么，他就已经沉迷在你创作的世界里面了。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作者呢，则是要不断的创作好的情节，让读者有沉迷下去的可能。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标题党，乃至于标题回复党，其实只是作者为了丰富情节，制造悬念，埋设伏笔，让读者沉迷的一种手段而已。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当作者有意识的尝试在自己的文章里面，加入类似的手段，就能够提高作品的可读性，作品读起来有意思了，自然会有读者沉迷，有读者沉迷了，还怕我们创造的文字没人看吗？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3.分类小说取名须知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我们的小说一般是用电脑写，在互联网上发布，依靠网站的收费获得稿酬。外界称我们写的小说为网络小说或者网络原创幻想小说。专业术语，这叫电子出版。　　所以，如果你的书签约了，以后有人再问你，你的书出版了没？你一定要说，出了，最新潮的出版——电子出版。别发笑，“电子出版”一词已被有关部门认可了。电子出版是一种非常新型的出版模式，一共也就十几年的时间，对于电子出版的内容、运营，所有人都在摸索。在这里，恭喜诸位，你们是这个行业的先驱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也许，等这个行业具有百亿级量的时候，你们中就有人是行业的标杆。好了，扯远了，拉回来。正因为网文还处于摸索中，内容等方面没有定论。我在这里提出网文的四种呈现形态，没有任何的学术依据。完全是多年的网文呈现形式，简单总结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认为书名、简介、章节名、正文，是作品的四种不同的呈现方式，他们是一体的。（章节名，背后对应着大纲）今天，重点说的是书名和简介。究竟什么样的书名才能算是原创幻想小说好的书名？究竟什么样的书名才能算是原创幻想小说好的书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估计群里大多数人都遇到过这个问题，甚至有作者还跟编辑较真过，我的书名究竟哪里不好啊？究竟什么样的书名才叫好？但肯定没有一个人获得心满意足的回答。因为书名的好与坏的判断，是非常主观的，具体到某本书的书名时，总会“打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虽然主观，人多了，总会有一些共性的东西出来。因此，编辑如果给你起书名，肯定是符合大众的名字。（包括我）这里，我先说一下比较受欢迎的作品的书名，他们具有哪些共性特点。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1、简单直白，很少有生僻字。也很少有生僻的词汇。男作者喜欢生造新词。　　《错跟总裁潜规则》（女性）、《跟我玩，阴死你》（都市职场）、《七界第一仙》（玄幻-仙侠）、《大明1937》（历史）。　　这些都是简单直白的书名的典型。你们如果仔细看17K的点击周榜、总榜。不管是哪个类型，你们会发现：榜单靠前的，很少有生僻字。都是常用字、词汇。所以书名首先要简单直白，让人一眼看懂这本书要写的是啥。当然，书名受制于字数，有时候，无法完全表达清楚内容的精华。这时候，简介就起作用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2、书名突出你要写的重点，这种突出能够激起读者的好奇心。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点，比较难。估计很多人做不到。我跟很多新作者、老作者甚至是知名作者，都聊过这个问题。发现，都会在这里犯难。主要原因还是对自己要写的故事及文的亮点，没有概念，或者说是比较模糊。因此，在想书名的时候，就很难突出重点、亮点。这个会在聊大纲的时候，重点说。这里说一下小技巧。就是说，你不清楚，你要起什么书名，你又想获得一个好书名。那么，从主角、主角身份、故事、故事背景、最大的故事悬念着手。具体的，你可以参考网站的点击榜上的所有靠前的书。记住了，是参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3、书名要和简介、正文内容吻合。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前面说过，书名、简介、章节名、正文内容，四者是一体的。也就是说，他们要表达的是同一个意思。只是一步步扩展开的。但是，在实际过程中，我发现很多新人为了获得一个好书名，完全不顾自己写的东西。随便添加了一个自认为很受欢迎的书名。结果导致书名和内容严重不吻合。除了在一开始骗几个想看书名对应的那个类型文的读者的点击以外，基本没什么收获。当然，也有一些作品本身的故事不错，虽然书名和正文内容不吻合，也取得了一些小成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你有想过没？如果你的书名和内容吻合的话，会是那么一点点的成绩吗？我了解到，很多人之所以出现书名和正文内容严重不符合的情况。主要是受到了外界力量的干扰。比如，读者、其他作者、网编、甚至是正式编辑，跟其说，你的书名不怎么样啊。比如，读者、其他作者、网编、甚至是正式编辑，跟其说，你的书名不怎么样啊。这时候，有作者心就慌了，我换！但大多数这样的作者，都没有真正想清楚，究竟要起一个什么样的书名才是最好的。所以，我的建议是，当你听到别人说，你的书名不好啊，你最好换一个。这时候，先不要急先让自己静下来。然后仔细想一下，自己究竟要写一个什么样的故事。最后，再去考虑新书名。做不到前面两步，直接跳到最后一步的，大多数会换一个失败的书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关于书名，我先泛泛地讲三点：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1、书名要简单直白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2、书名要突出自己要写的重点（故事情节、思想等）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3、书名要和简介、正文吻合。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下面，我讲具体的书名：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按照类型来说吧。都市、玄幻、军史、网游、灵异和女性言情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都市小说包容的东西很广的，大多数人写的时候，都是侧重于一个点来写。因此，都会在书名里突出这个点。　　下面请大家看一下17K都市周榜top40和总榜top40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被我变色的词汇就是都市里的热点，有的是职业、类型、有的是风格~ 　　暧昧、混、官场、美女、**、风流杀手、学生（落榜生、校园天才、插班生）、教师、医生、校园、黑客、重生、枭雄、保安……还有农民（农民、村长）、特工、保镖……这些对应的就是一个题材　　里面还有一些被我整体变色的，那是整个书名表达一个类型。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比如：一路高升——很明显是写主角混官场的YY小说。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女房男客——写合租暧昧的。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混在美女如云的办公室——写办公室暧昧的。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从小就是天才——校园天才学生（需要跟简介和章节名结合才能得出来）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跟我玩，阴死你——职场厚黑的。（跟简介结合，会很好看）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在这两个榜单里，也并不是每个书名，都突出了一些东西。比如，橙红年代。单从书名对读者的吸引力角度来说，这个书名并不吸引人。他是靠内容取胜的。因此，不要学这个书名。这样的书名的书，如果没有网站全力支持的话。在前期几乎不可能出成绩。因此，需要靠作者自己坚持。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下面说玄幻。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玄幻的书名，大家注意到没？突出三点：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1.大气。七界、逆天、玄天、尘缘、人途、天元、创世、异界、星辰、九转、无上、无双、深渊、末世、星际、法则、混沌……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2．突出身份或职业，典型文的基本特点。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灵剑情缘——灵剑，带有仙尘的味道七界第一仙——修真仙侠龙魂斗神——斗神，玄幻（偏东方玄幻多一些）屠龙——玄幻，带有很强的西方玄幻的味道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如果仔细总结的话，大家会发现：龙、神、仙、异界、剑、灵、魂、魔……是玄幻小说的书名里最常见的字眼。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书名会隐藏升级。或者说，玄幻的书名很大气、也很有特点。这时候，给出来的书名大多数都是目标。主要要奋力达到的目标。所以，很多作者，会在接下来的简介里突出主角一开始是什么样的人，如何一步步（概述）达到这个目标的。一步步达到，就会给出升级。玄幻的升级小说，就是这样来的。当然，在我上面给出来的书名里，细心的人估计也看到了。有部分，背景色被我标黄的。比如，家里养个狐狸精、合租奇缘、我的美女老师。这些书名，我觉得他们更像是都市的书名。他们具备都市小说吸引读者眼球的元素。在大玄幻里，属于特例。因此，如果你是写玄幻的话，一般情况下，不要参考这些书名。他们以及对应的正文，并不是玄幻的主流。这里也是想告诉大家，榜单一定要参考，但不能迷信，要学会判断。吸引之后，加上作品内容不错，就会一直在榜单上，就会一直吸引人去阅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玄幻，我大体也说了三个点。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下面说军史。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军史的书名很直接的。历史突出朝代，而且非常集中。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周榜上，三国、唐、抗日、明。总榜上，还有一些小众的，比如五胡（南北朝时期）等。架空突出主题思想。部分穿越的，也会突出主题思想。一般这一类的，写好了，会成为精品。比如，家园、边戎、指南录等。架空历史的，大众类的文的书名，跟都市玄幻比较接近。突出主角身份或主角要奋斗的目标。当然是用历史的方式。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背景色被我标黄的，属于都市类书名。妻妾成群、江山如此多骄。前一个，呃~走的是都市类书名，后一个是走一本很热的H书的擦边书名。这里多说一句，江山如此多骄，这个“骄”字用得非常的棒。因为这本书写的是主角重生为“纸上谈兵，骄傲自满失败”的赵括身上。榜单上，大多数还是符合类型主流的书名。上面还有一本书，被我变色了，叫天风。这是一个很挫的书名。到现在也是如此认为的。这本书是08年6月开始在17K写的。到了10月才开始慢慢出成绩。作者用了四个月，三十万字，才慢慢出成绩。所以，对自己内容有信心的作者，如果你们的书名不吸引人，你们能做到四个月不出成绩，你还在按照自己的大纲一直往下写，稳定的更新吗？做不到的话，就想一个好一些的书名，写一个好一些的简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网游类的，我不说了。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灵异类　　它从来没有在互联网原创书站里真正火过。它是靠简体出版带动的。尤其是06、07年时候，出版界的盗墓风潮。鬼吹灯、盗墓之王、盗墓笔记。因此，灵异类的书名，会偏向实体书一些。用网络原创幻想的路子来套，不是很符合。而且，17K赚钱最多的一本灵异作品《诡案组》，也是靠出版和影视改编。　　我的意思是灵异类的书，在写的时候，最好考虑一下能否出版。我的意思是灵异类的书，在写的时候，最好考虑一下能否出版。不然的话，就考虑将灵异的一些元素揉入都市、玄幻小说中。写都市、玄幻小说。　　女性小说　　看一下我标出来的。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所有的书名中，女性言情的书名是最具有故事性的。因为女性言情文的目的比较单一——爱情。就是为了看到女主如何和男主在一起的。所以，会在形式上不停地变化。也就是过程中不断的变化，让其曲折。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女性言情的书名大多体现，这个过程的艰难。这样一来，书名的对立性味道非常的浓。比如，《错跟总裁潜规则》、《总裁的二手新娘》、《冷总裁的退婚新娘》、《洞房失宠妃》等等。通过对立性的词汇，一下子点名了男主和女主，最终要走到一起，会走一段非常曲折的路。这就是作者要写的东西了。上面有一本书，叫《冷公主和酷王子》，冷和酷，代表男女主各自的性格。这样性格的两个人如何最终走到一起，这就是书名留给读者的期待。还有，薄情、冷清、邪魅、妖魅、暴君等等字眼。一方面是用来突出男主的性格，一方面也是给两个人最终在一起制造困难。当然，这些言情小说就是大家所说的言情小白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玄幻类作品大多追求的是霸气，《遮天》《武动乾坤》《永生》《圣王》《斗破苍穹》《斗罗大陆》《盘龙》《神印王座》《傲视九重天》等等大多数爆红的玄幻文都有一个很霸气的名字，多用遮、苍穹、圣、王、神、天、龙、乾坤等之类的霸气词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暧昧和热血永远是都市类作品的核心。 如果是暧昧为核心，就多用“美女”、“校花”、“贴身”、“全能”、“泡妞”、“老婆”、“同居”、“极品”、“高手”、“保镖”、“特工”、“家有”“养”、“警花”、“狐狸”、“大小姐”“风流”等之类暧昧词汇作为书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如果是黑道为核心，就多用“黑道”“龙”“超级”“巅峰”“帅”“枭”等热血词汇作为书名。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1.编辑教你写简介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创网文里，简介，是对书名的补充，是对正文内容的概括。简介是否吸引人，才是真正决定读者会不会点开第一章。这里，我先给几个，我觉得不错的简介范本。然后，我再用报名帖里的一个简介，具体分析一下，它究竟有哪些优缺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《跟我玩，阴死你》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情场女人：很傻很痴情；职场男人：很黄很阴险。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当人们看见你成功的光芒，就会忘记你手段的黑暗！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都市青年贾明鎏，忍辱负重，处心积虑，逆境奋起，借助身边一个又一个的女人，在一次次险恶的阴谋斗争中屡屡化险为夷，书写了一段情场得意、职场高升、商场沉浮的奋斗传奇……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言情小说：《错跟总裁潜规则》　　啊~~~你是谁？她大喊，自己身旁竟躺着一个陌生的男子。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我才要问你谁吧！男人大怒，爬到我床上想干什么？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我勾引的人不是你啊！她解释。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但是你吃干抹尽的却是我！男人大吼。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她…她…居然爬错了床…为保住工作，她本想勾引暗恋已久帅气的设计部副部长，来一把潜规则，但没想到进错房间，她的第一次就这么白白浪费了。对方竟是总裁大人，不妙不妙，自己被他识破了，还怎么在公司混。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后穿越历史小说：《大明1937》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大明五日游。现在一日，明朝一年。主角到了明朝后，才发现：时间不对——1935？！而且，北方还是清朝的天下……北清是君主集权，南明是君主立宪。北清首都离边界有1000公里，南明首都离边界只有1000米。但是，南明有主角。20世纪明朝人穿什么？挣多少钱？20世纪的东厂和锦衣卫是什么样子的？20世纪的大明皇室和内阁，谁听谁的？明、清之间的坦克战怎么打？大明潜艇如何封锁日本列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修真仙侠：《七界第一仙》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梁夕因为一次突发的善心而拥有了万年真力，加入天灵门从而踏上正式的修真道路。翻手为云覆手为雨，谈笑间强敌灰飞烟灭。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我的愿望很简单，无非就是种种花养养草，泡泡妞炼炼宝。只手遮天下，很好很强大。梁夕看着匍匐在自己脚下的七界众生，强调一下，我是一个贞操观念很强的男人。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我保证，这本纯情得一塌糊涂。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老牙的风格依旧纯情，老牙的键盘依旧犀利。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新书上传，全本免费，求支持~~~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首先，他们的简介都是在告诉读者，这是一个什么样的故事。这样的简介好处是——你可以因为个人兴趣爱好不喜欢看这一类文，但是不会出现你看不懂简介要讲的故事而放弃。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其次，他们的简介，在讲清楚要写的是一个什么故事的同时，还充满了趣味性。比如，错跟总裁潜规则的简介。跟我玩，阴死你的简介也是。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历史穿越：《云的抗日》　　拥有千万平方公里余的土地、四万万的人口、几百万的军队，这样一个泱泱大国，苦战八年，军民死伤两千多万，最后却只换来一场不尴不尬的胜利：外蒙没了，合理的战争赔偿放弃了，民生更加凋零——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中日之间的实力差距真有这么明显吗？或者，这就是中国作为战胜国唯一的结局吗？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你我有幸经历这场战事，能不能让中国摆脱这尴尬的命运？把二战比作一场大戏的话，中国无疑算的上是主角，不过，就好像在好莱坞混的中国名角一样，不管他们付出了怎样的努力，片酬最高的却永远不可能是他们——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这是非常大气磅礴，又很热血的简介。因为抗日，本身就是一个很热血的事情。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再次，简介是最容易典型文风的。就是你这本小说上热血的还是猥琐的~这一点，看看七界第一仙的简介。他在简介里叙述故事的时候，没有带出风格，但是在最后两句话，带出了主角的猥琐。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梁夕看着匍匐在自己脚下的七界众生，强调一下，我是一个贞操观念很强的男人。我保证，这本纯情得一塌糊涂。”看完这一段，你就会明白，这绝对不会是一个正人君子型的主角。很可能会出现很多打闷棍、背后拍板砖的情节。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当然，我对大家的期望是，先做到简介是在讲述一个有趣的故事。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盯着书站首页的图推的推荐语。仔细看。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游之仙境传说》作者：陌默李小枫意外得到游戏公司大奖，进入到游戏后，借着强悍的天赋和无敌的气运，获得隐藏职业，习得破煞金刚诀，手持秋水无痕剑，邂逅众多美眉，带领着无敌小队，纵横游戏逍遥无双。热点图推的书。这个，就可以看成是简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好了，下面我找一本报名帖子里的书名和简介，来分析一下他的优缺点。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我就用《听说蝴蝶来过这地方》这本书的简介吧。因为这个简介比较典型。包含了简介里常见的所有问题。　　作品名：《听说蝴蝶来过这地方》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简介：　　不管曾经是为了什么，也不管究竟会有多辛苦，我一直都要坚持着过自己想要的生活，可是如今我却不了，我也卑微的向现实向生活低了头。　　我以为自己是活在世俗生活里的清高女子，我也以为自己是过在现实社会里的精神派小妞，可是一切都是我以为……就像我总想像着会有一个如果一样。　　如果，我是说如果，如果有来世了，我再陪你一起疯，不论天涯或海角。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［慢热型豪门恩怨，随时爆发。。。］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你的温柔只给她一人，我的笑靥只为你倾城。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这个书名有些文艺，但还不够文艺。说它文艺，是因为书名用了意象化的词汇。蝴蝶、来过这个地方。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都是文学中常见的意象化词汇。说它不够文艺，是因为这个书名不够精炼。当然，读起来很顺口。这一点，其他作者也注意一下。给作品起名字的时候，在口中多读几遍。看看顺不顺口。所以，这个书名在原创幻想网文里是比较失败的，她属于心情类原创故事。从这个角度来说，说的简介故事不够，是否有些苛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这个角度来说，说的简介故事不够，是否有些苛求了。那么，只能用故事性的简介来要求他了。所以，这个简介，很难吸引那些为了看故事的读者。网上又是以爱看故事的年轻读者居多。所以，这个简介很难获得好成绩的。所以，上面有很多人说，读完了，不懂，没意思，不想看。就是因为这个简介并没有激起读者的好奇心。就是因为这个简介并没有激起读者的好奇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作者犯了一个很大的错误。这个错误是我想跟大家说的。就是他每一段都是一个长句。简介，尽量用短句。短句表达的意思简单集中。对很多读者来说，可以一眼看懂。长句需要细细品味。在简介里出现是一个非常糟糕的现象。因为读者知道简介很短，给自己的预期就是很快地看完。我不知道蝴蝶有没有研究过那些出版的畅销散文。他们的封面或简介，都是很短促的几个词组。所以，你这个简介句子太长了。这也是很多作者犯的毛病。这是第一个简介上的缺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二个，简介里尽量避开用一个字——我。因为读者会困扰，这是第一人称小说，还是作者喜欢唠叨？这也是为什么很多人觉得第三人称好写，故事性强。这也是为什么很多人觉得第三人称好写，故事性强。那么，一定要写出故事性来。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《女房男客》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遇上一个美女，　　而且是个寡妇，　　而且我还住进了她的家，　　与她朝夕相处…… 　　只可惜她偏偏对我若即若离，　　道是无情却有情…… 　　管她的，我身边又不乏美女…… 　　且看我在阴谋与应变之中，　　脚踏几只船…… 　　这是《女房男客》的简介。　　《似奶年华》　　高中的某一天　　一个暴发户的儿子抢走了我的女友，并把我打进了医院。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面对他的后妈和妹妹，我该不该下手。　　...如三聚氰胺般纠结的人生　　这是《似奶年华》的简介。这也是第一人称的青春小说。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所以，简介中尽量避开用“我”如果避不开，就要突出故事性来。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个问题就是，很多人读完后，为什么说没意思或者说看不懂呢？是因为大家不知道究竟要表达一个什么中心含义，大家不知道你究竟要表达一个什么中心含义。这也是为什么很多人觉得故事性的简介好理解。这个问题，也是共性问题。很多新人的简介让人摸不着头脑。不知道他究竟想说啥。说了一堆，但究竟要突出什么，不知道。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蝴蝶的那个简介里，出现的最后一个问题，［慢热型豪门恩怨，随时爆发。。。］这是最傻瓜式样的说明。很多新人经常犯这个错误。本书慢热，请耐心看三十万字，三十万字后故事就精彩了。然后，我看看，那本书一共不到十五万字。好吧，那我X掉。换一本。以后，我讲正文的时候，我会提到这一点——既然前面几章很无聊，为什么不直接删掉？你说的任何理由，我都不接受。因为你是写给大家看的。你说后面再NB，也没用，因为我不看了。　　补充说明：本文提及到的一些榜单，讲课时多有提及。书中无法一一罗列，请参阅本站排行榜榜单。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2.小说简介通用写法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写作方法之简介怎么写 一篇小说，给读者留下第一印象的有两点，一个是书名，另外一个就是简介。 简介看似只有几十个字，却是除书名之外，你能加深读者印象，吸引读者来看内容的一个至关重要的地方。如果把书比作一个人的话，书名是名字，那么简介就是外貌了。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写简介之前，首先要对自己的文有一个十分清晰的了解，然后才能为她配上一个合适的简介。 一个合格的简介，应该包含以下四项内容：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1、背景 2、主要人物形象 3、冲突 4、悬念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当然，不是所有好的简介，都包含上面四项内容，但是能在简介中体现这些内容，就会给读者留下良好的第一印象，不至于让读者在未点开内容的时候就弃文。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背景，自然就是文章的背景，虽然没必要在简介中将背景具体到年代季节，但是总要体现出是古代背景，还是现代背景，或者是架空，玄幻，仙侠，异世大陆等等，活动的主要场所是在哪里，是宫廷，江湖，大家族，还是校园，仙山等等。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主要人物形象，就是给你的主角第一次展示个性特色的地方，这里不是用来说女主貌若娇花扶风弱柳一笑倾城再笑倾国，有多少权倾朝野世间少见的美男帅哥拜倒在她裙下什么的，而是要展现出主角独特的个性。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人物性格形象如何塑造，前面几位编辑已经讲解地很清楚了，从性格到容貌都[***]到极致的人，只会让读者产生距离，重点要突出的，还是这个人物身上所独有的个性气质，要突出这个人物身上让读者产生代入感的东西。 冲突悬念，小说开头主要冲突和悬念是很重要的，同时，这也要表现在简介中。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的作者喜欢在简介中展示自己的才华，将大段大段的诗词运用其上，每一句都和书中的分卷相契合，觉得这样就可以显示出自己的独特。可是，这样的简介，只会让从没有读过小说内容的读者觉得一头雾水不知所云，不知道这篇文究竟要写什么，勉强点开，如果你的开头依旧无法吸引读者，那么，也许大部分的读者都会因此而放弃这篇文。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简介，一定要留有未尽之言，简介不是大纲，大纲是为了给人看你这篇文大概要写什么内容，而简介的最大任务，是吸引读者来看这篇文的具体内容。简介是吊钩上的鱼饵，没有鱼饵，你也没有姜太公的本事，是没有鱼上钩的，如果鱼饵太大，鱼咬一口就走了，根本不会咬到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简介中有了冲突和悬念就够了，结果如何，是不需要写明的，如果将简介写的如大纲一般，主线情节都标明，甚至连故事的结局都在简介中写出来，文章本身也就失去了吸引力。试想，读者都知道你的故事最终会是一个什么样的结局，知道了主线走向是怎么样的，那么还有什么兴趣来看你的小说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后，简介中不要塞入大量的信息，区区几十上百个字，有主要人物即可，不必连配角一二三，路人甲乙丙都要写一笔，丰富的人物情感脉络，可以等到文中再一一展开，简介只是餐馆的招牌，不是满汉全席的菜谱，只需要告诉大家这家的菜特色是什么，没必要具体到每一样菜是什么样子什么味道。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比如《玉氏春秋》的简介：她在乱葬岗上重生了。因为一本《鲁班攻城十器》，她被心爱之人利用，又被他的女人谋害了。 在这个人命如草的春秋战国，来自现代的她，只是一个有着干净清丽外表的普通少女。她没有练武的天赋，她的数学只是处于及格边沿，她动手能力低下。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可是，她必须活下去。 她还要舒服地活下去。 于是，她用三脚猫的经商能力谋生，她用囫囵看过一遍，连名字都记不全的三十六计行事，她一步一个脚印，开始在这个崇向武力，战火纷纷的世界中走出一条路来。 背景是春秋战国，主角的形象特点也很明确，没有练武天赋，数学不好，动手能力也低下，只记得不全的三十六计，冲突自然是女主在战火纷纷的世界中如何舒服地活下去。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悬念便是女主是从乱葬岗上醒来的，是被心爱的人利用又被谋害的。 看了这样的简介，读者自然迫不及待想看书中的具体内容。 再比如《千斤后娘》的简介：穿越前，她有个后娘。穿越后，她成了后娘，又肥又胖的小后娘，人称千斤小姐。 她的夫君，家世好，且英俊潇洒，却是一个声名在外的断袖。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上有公婆，身旁有虎视眈眈的小受，下有两个不满四岁的儿女，该怎么办？ 且看肥女费娇娇精彩纷纭翻身计。 女主又肥又胖，夫君虽英俊潇洒却是断袖，而且还有拖油瓶，悬念和矛盾马上就出来了。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1.开头的具体写法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所有的作者都会写开头，但是，有谁知道，你所采用的这个开头，是什么原理，能够产生什么样的效果，是否有更好的方法代替或者改善呢？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一本小说开篇的好坏，其实决定了一本书的命运，为什么呢？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其实很简单，你绝对不会对一个鼻孔朝天，牙齿龅出，口角歪斜，眼睛突出，满脸青春痘的异性产生一见钟情的想法。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所以，如何写好小说的开头，是非常重要的一件事情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我曾经讲过《如果让你优化你的前六万字作品，你打算从几个方面入手？》这么一个课程。大家可以去参考一下，这个课程对我们的创作有什么帮助。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现在要讲的，就是分析如何开篇。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最最常见的开篇，叫做家破人亡复仇法，射雕英雄传就是其中的一个典型。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如果现在要这样写，我估计已经没人看了，为什么呢，太老套了。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同样老套的开篇，还有主角失恋、仇杀、打斗、高手出场等等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什么叫做老套：就是你刚写几个字，读者已经猜出了你后面要写什么，这就是老套。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怎么样才能让自己的文章不显得老套？那就多看书吧，看个三五千本书，你自然知道什么是老套，什么不是老套。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话归正传，开始讲解开篇的几种写法。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第一，先抑后扬，开始很惨，很普通，甚至是废柴的主角，通过自己的努力，慢慢的爬上世界最高峰。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这在凡人流、废柴流小说里面最常见。特点就是代入感强烈，由于开头压抑得厉害，后面一点点的进步，就能带给读者快感。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第二，先扬后抑，就是先把主角捧上云端再摔下来，这一般是那种天才转废柴流的作品采用。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由于失落的跨度太大，加上主角之前有天才经验，可以作为金手指，这类型的小说，还是蛮受欢迎的。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第三，复仇报恩，这是比较老套的写法，大家基本上都看过，就不多说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第四，烘托法，开始主角并没有出场，但是呢，几乎所有的描写的目的，就是为了引出主角。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这里介绍一本书更俗的《枭臣》，采用的就是这种开篇写法。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虽然在前面两章主角没出现，但是读者会把所有的注意力都往不出面的主角身上聚集。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第五，楔子伏笔法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先以一个简短的楔子或引子，稍微点出文章最主要的伏笔或者背景。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比如夺宝情节，秘籍、宝贝等贯穿全文的线索；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比如都市仙侠这种双背景的小说，由于背景变幻交叉，所以可以在前面先把高层次的背景交代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我个人就比较喜欢这类型的写法，可以先把读者的胃口吊起来，再慢慢的叙述我们的故事情节。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不过这种写法，可不能像某些作者，楔子引子一出就是三五章十几章。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一定要简单精练，用尽可能少的文字来叙述。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我举例子：古老的楚留香传奇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闻君有白玉美人，妙手雕成，极尽妍态，不胜心向往之。 今夜子正，当踏月来取。君素雅达，必不致令我徒劳往返也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就这么一句话，埋下了白玉观音，写这句话的盗帅楚留香，还有一个激烈的偷盗故事。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作为一个作者，开头三百个字，如果不能体现出一些信息和伏笔的话，那么，我想问这个作者：你到底想告诉读者什么？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像那些写了十几二十章，还没有进入正文，然后告诉读者：大家在第三十九章开始看，最精彩的部分从这里开始。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我就郁闷了，为什么你不把前面的三十八章去掉，从三十九章直接开始呢？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当然了，以前也有慢热的书，最典型的是宅猪的《重生西游》写了八九十万字才突然间火起来。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但是，当年是当年，当年的网络文学创作环境，是现在不能比的。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所以慢热的书，能火，但是更多的可能是扑街。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接下来说说玄幻小说最常用的穿越桥段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首先，穿越桥段是要换背景的，哪怕是穿越到三天前，背景也是已经换了的。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换背景最忌讳的，就是铺垫太多。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我见过很多作者，穿越前啰啰嗦嗦写了三四万字，“比由”的一声穿越了，前面写的东西全部丢掉。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我就问过一个作者：你穿越前的这些描写，跟穿越后有什么关系呢？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他说：“没关系，就是一个人失恋、失败、失意了，然后穿越。”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“后面的情节跟前面这些一点关系也没有。”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我就心里头郁闷了：尼玛这不是坑人吗？你写了三五万字，最后跟我说没关系，那我不是白看了？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我宁愿看你这样写：某人，男，失恋，失业，失意，跳楼自杀后穿越。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写开头，有三个地方要注意：一万字，三万字，六万字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这一万字，至少要点出一个比较重要的伏笔，主角就算不能在一万字出场，也必须有足够的铺垫，让主角出场，把所有的焦点都聚集在主角身上。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一万字也就是三章左右，这三章，人物名字不建议超过五个，为什么？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我想问作者，你看一本三百万字的小说，开头一万字，你能记住几个人物名字？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预期你写几十个名字，读者一个都记不住，不如写一个名字，让读者对这个名字记忆深刻。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如果作者是新手，文章的控制能力有限，我建议主角第一章第二章出场。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写开篇其实大家都会写，但是一定要记住，开篇千万不能太过复杂，形容词太多，只会让读者感觉阅读起来很累，而不是你的文笔很好。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另外呢，开篇的时间跨度，尽量不要太大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简单的说，就是如果童年的故事没有多大吸引力，那就别写童年。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有的作者从主角出生开始，写到了十七八岁，然后小说进入正文了，那读者会有多憋屈？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如果是主角出生时候的异象，是一个金手指，那么可以做为一个引子楔子来写，但是千万不要在三五万字内，把主角的童年写一遍。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当然了，穿越重生回过去的小说，由于卖点不同，所以不在此例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现在的网文，处于吸引眼球的时代，如果不是特别吸引眼球的话，那么你的作品很可能会沉寂在茫茫书海之中，别说十年前的小说成功经历，就是一年前的小说成功经历，都不应该成为我们网络写手模仿的对象。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很多很多的作者跟我说，你说长句长段不要，人家谁谁就是这样写的；你说开头别交代太多背景，人家谁谁就是这么写的；你说错别字不要太多，人家谁谁就是这么写的；你说武侠不能火，人家金寻者沧月几个人不是火得很滋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我就不说反驳的意见了，当年他们是怎么火的，现在的情况和当年一样么？当年三五千个人写小说，现在呢？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所以说，写小说，能够用技巧去第一时间吸引到读者的，我们不妨试一试。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也许别人三十万才火起来，但是我们三万字就拥有很多忠实粉丝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两相比较，谁的成绩会更好一点？这应该不用考虑才是。。。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2.文章的开头如何吸引读者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最近审核了几本要上架的飞库作品，发现一个比较大的问题，就是在文章的开头，我看不到作者想要告诉读者的重点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因为在文章的开头几万字里面，作者把很多背景的东西，推动情节的对话的东西，全部都交代出来，使得作品的主要线索被掩盖住。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我经常问作者：三千字，你最慢能看多久，能记住多少东西？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这个问题，我想问一问在座诸位，然后再请大家看一看你的开头三千字，有多少东西，是必须要记忆的，有多少东西，是没有必要存在的。那些需要记忆的东西，是否明显的指出来了？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为什么这么问呢？我们看书，都是从开头看的，没有任何一个读者会从中间开始看，哪怕他看了感觉有兴趣，也会从头开始。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也就是说，在开头，我们要让读者记住一些东西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那么，你想让读者记住什么？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第二：主线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第三：伏笔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第四：开场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个人以为，这四个东西，是我们需要让读者记忆的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先说主角：在开头，我们想要让读者记住主角，让读者在读者的心理产生代入感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当读者对你的人物产生了代入感，他才会继续追看下去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可是呢，很多作者，开场弄几十个人上百人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几十个人物名称出现，试问一下：你能否从好几个人名里面，找到谁是主角？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如果开场出场人物，有姓名的超过五个，试问，读者会不会有代入感障碍？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如果作者给主角弄了几十个形容词，身高马大，鼻若悬胆，目如朗星，帅得惊天动地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试问：读者能否从这些形容词里面，找出主角特有的特征？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所以说，如果想让读者记住主角的样子，请记住两点：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第一，死跑龙套的尽量少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第二，专门点出主角最特异性的特征即可，别整一大堆形容词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第二：主线，第三伏笔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想要让读者记住你的主线和伏笔，那么，开头的细节和场景，就不能太多，否则会把你要交代的东西冲淡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主线，也不能交代太多，点出重点的就好了，你后面有的是机会，交代清楚一切。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所以说，开头洋洋洒洒写了一大堆背景的人，其实都是很悲惨的，因为你写的这些，把重要的淹没了，反而让读者无法读到你的重点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请记住，不管你文章写得好不好，最好是前三章，读者闭上眼睛就已经有了主要人物的脸谱。有了一点稍微清晰的主线，还有你埋伏在开头的伏笔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这样的文章，是不是比开场三章几十个人名，大量的背景，详细的细节的小说好呢？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而在七成以上的新人作者里面，他们都是详细刻画大场景，人物多到令人发指。。。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第四：开场，开场决定着小说的吸引力，好的开场可以让作者马上就获得一群忠实读者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开场，就是在介绍了主要人物伏笔后的第一个矛盾冲突，比如家破人亡，比如被人欺凌，比如资质测试之类的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开场呢，最好写的就是对比，很多人用很鲜明的对比来刻画开场矛盾，特别是凡人流，他们利用主角平凡但坚韧的特性，来对比别人资质好却懒散的特性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这样子对比下来，我们对人物的印象，就出现了，闭上眼睛还可以勾勒出人物的形象。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当我们闭上眼睛可以勾勒出一个人物形象的时候，我们就已经有了代入感了，这种代入感，会让我们愿意天天等更新，愿意花钱看小说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其实我们想让读者记住的东西还很多，但是总的来说，还是以刻画主角鲜明特色，以及增强主角代入感为主。至于其他的东西，完全可以丢在后面的东西补充。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只有读者对你的作品有了期待，他们才会持续追看。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你想让读者记住的东西，就是告诉他们：这些东西能否让你们期待呢？如果可以，那么你就成功了。</w:t>
      </w: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第一人称小说创作优劣详解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第一人称很多新作者都会写，但是写个三五十万字，发现写起来很吃力，问问写小说的前辈们，他们都说，别写第一人称的小说，为什么呢？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我曾经也写过一本近30万字的第一人称小说，这是我第一本出版的书，《灵幻奇侠》。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但是现在我回头看《灵幻奇侠》这本书，如果当初写的是第三人称，我估计可以多赚个几万。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这个多赚几万，也许就是第一人称小说和第三人称小说的差别所在。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花同样的精力，第一人称小说所能产生的效益，远远比不上第三人称小说作品。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这就是性价比。有不少写第一人称小说成神的网文作者，都觉得如果第一人称换成第三人称，那么效益肯定会提高很多。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什么是第一人称小说，就是主角以“我”的视觉和口吻去描述，我看见什么就是什么，我听到什么就是什么，哪怕这看到的，听到的，都是不合理的。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对于刚学写小说的人，第一人称小说有很大的优势，比如代入感很强，比如YY感很强，还有就是描述方便，只需要以一个视角去描写，连语气转换、修饰的功夫都可以省去，实在是太过方便了。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毕竟我们在学校学的，也大多是第一人称描写，这种写法比较熟悉。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而且大家看那些轻小说，甚至很多知名的作品，都是以第一人称来写的。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但是，问题在于，第一人称小说，无法承受太大的篇幅和布局。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想问一问所有的作者，你们有没有看到过，百万字以上的第一人称小说，有能够真正获得成功的吗？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三十万字，是第一人称小说的坎，基本上大家看过的实体小说，第一人称作品，一般都在15-25万字左右。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有谁看过超三十万字以上的第一人称小说，卖得很火？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第一人称作品，有2个坎，一个是30万字，一个是50万字，这两个地方的困难过去，基本上别的困难也不会难倒作者了。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超过30万字的第一人称，写作的压力至少是第三人称的十倍以上，当然，你可以无视写作压力，但读者同样也可以无视你的作品。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第一人称作品，一般都是作者情感倾注最多的，而一个作者，写东西的时候带入太多作者个人情感，其实是不好的。写完之后，作者就会意识到这一点。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几乎所有我认识的老作者，只要写过第一人称的，问他们：还写第一人称不？回答都是一个字：不！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第一人称好写，好入戏，这只是在文章的前面；到了文章的后面，写得越长你越难写，漏洞越来越多，到最后读者看吐了，作者也写吐了。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最常见也最搞笑的第一人称漏洞，当属上帝视角：我转身离去，却没有看到他嘴角那丝阴狠的冷笑。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又或者：我没有看出他是女扮男装。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这种视角错误，可以在所有的第一人称作品里面找到。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为严谨起见，可以更换为“几乎可以”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镜头单一则是第一人称的败笔，你无法描写主角人不在现场的场景，当然，作者可以通过旁白，通过推断等方式，来还原这个场景。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因此第一人称最常见的，也就是推理类的小说。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其次，第一人称最让人诟病的就是情节发展缺乏动力，人物尤其是配角缺乏个性。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新手写作，很多是受到第一人称经典名著影响，以为这种视角的写法是最好的。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但是新手们却没有注意到，这些经典名著，“我”却不是文章的主角，只是一个配角，一个观察者，一个引领整个文章布局发展的关键点而已。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而第一人称，很难写低潮，为什么呢？因为读者把自己代入到“我”这个角色之中后，如果看到“我”突然间出了什么危机，是不是感觉很郁闷难受呢？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这就导致主角一帆风顺，文章失去了高潮起伏的看点，后续内容用脚趾头都能猜出来。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第一人称小说，缺点很多很多。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但这个缺点，是在长篇小说里面产生的，如果是中短篇小说，反而变成了优点。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很多在市场上热卖的小说，第一人称好看的小说，都是第一人称的短篇。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这个短篇，是指网络文学意义上的短篇。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网络小说，100万字不算多，200万字不嫌少，三百万字刚刚好，五百万字实在爽，一千万字跟得累，三千万字我就跑。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刚完本的《仙逆》，六百多万字，如果用第一人称来写，读者不看到吐，作者也写吐了。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所以，如果有志于网络小说创作的，千万不要把自己的小说写成第一人称。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下面，是一些作者总结的第一人称禁忌：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一：布局庞大，气度恢宏的大背景小说，忌用第一人称。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二：主角语言过多的小说，不宜用第一人称。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三：15万以上长篇，慎用第一人称。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四：出场人物过多，需要转换场景和视角，忌用第一人称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那第一人称真的是一无是处了吗？第一人称写法的好处难道一点也没有吗？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不，小说第一人称的好处其实很多。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以第一人称开始写作的作者，锻炼作者心理情感描写，锻炼作者代入感写法,锻炼作者挫折感，是很有帮助的。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在我看来，如果有一个作者，能够写一本三十万字左右的第一人称小说，那么对于这个作者的成长，是很有帮助的。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而且可以让作者注意琢磨视角上的问题，场景的转换问题，注意配角刻画问题，文章布局问题等等。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大家有时候看书，应该会看到一种书，那就是以主角的第一人称视角，但却不是用“我”来描述的小说。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这种类型的小说，我称之为“伪第三人称”，说实话，这种作者的成长潜力，远不及用第一人称练笔的作者。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因为这种作者很难发现自己到底错在什么地方——而对于一个创作者，在无法知道自己哪里错了，那他就没有进步的机会了。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还是那句老话，如果写小说，只是为了玩，不考虑读者，不考虑钱，你想写啥就写啥。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如果呢，想得到读者认可，那就必须想办法避免一些读者不喜欢的错误。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很多很多的读者，看到第一人称作品，第一个念头就是点叉，把书关掉。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第一人称拿来练笔，我非常赞成。如果是纯商业目的的创作，就必须考虑，除了作者你本人，还有多少人喜欢看几百万字的第一人称小说……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如何用性格突出角色，用角色吸引读者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我们写小说，其实最大的目的是自己爽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自己写得爽了，还要读者看得爽，读者看得爽了，就会掏钱看书，有钱给作者，作者自然就爽了。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因此，我们创作的最终目的是自己爽，为了达到这个目的，我们要先让读者爽。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当然了，那些希望能够写出惊世文章，希望名留千古视钱财如粪土的清高作者，请马上离开这个群。。因为你们永远只考虑作者爽，不考虑读者爽。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话归正题，什么样的创作才能让读者感觉到爽呢？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单靠文笔，肯定不行，单靠情节呢？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网络小说，情节第一，更新第二，由此可见情节的重要性。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但由于写的人太多，情节难免和别人重复了，重复的情节有吸引力吗？那肯定没有。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现在更新的小说每天好几万本，剧情创新的难度之高可想而知，而且最要命的是，大家模仿速度实在是太快了，早上你刚想出一个好的情节，下午在别人的文章里面就出现了。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不知道大家有没有发现现在的电视剧电影，其实都是很老套很老套的故事桥段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但就是这些老套的故事，观众读者大部分看过类似的故事，却是收到了非常好的效益。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追根究底，这些老套的情节，却是由一个个有血有肉有个性的角色，撑起来的。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是的，也许你一辈子看过无数本书，你能记住所有的剧情吗？不能。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但你可以记住其中的某一个人物角色。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一部小说，情节好不好暂且不说，如果看完这本书，却记不住里面的某个角色，那么，这本书有前途吗？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说这么多，只是要向大家说明一件事情，如果你能够善于利用老套的情节，塑造出一个或者几个有独特个性的人物，让读者能够认同欣赏，甚至代入到人物的命运之中，那么，恭喜你，你已经成功了。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如何塑造这样的人物呢？那就是今天的主题：用性格突出角色，用角色吸引读者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目前网络小说的人物和情节创作方式主要有两种：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一种是以角色塑造为主，剧情桥段都是为了突出角色性格而服务的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另一种是以情节推动作品，角色的性格不怎么清楚，书的主题和情节的架构是核心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后者是当下很多小说采用的，情节快，爽，新意很多，但是人物面谱化严重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就好像我写的作品里面，所有的主角差不多都是一个面谱，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好在那时候写书的人少，我的情节算是比较好一点，所以成功了。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两者的优劣暂且不说，也说不清楚。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但是我希望大家在创作的时候，适当考虑安排一些情节，来突出角色性格。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一个角色的性格是如何凸显的？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主要有三个方面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一、专门为角色设计的对话、口气、台词、口头禅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二、特异行为动作表情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三、在某些事情里面，有着让人感觉到惊奇的处事方法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大家回去可以想一想，你的人物，是否都可以制作出一个人物卡出来，通过这个人物卡，我们可以知道这个人物的外貌、形象、性格、脾气、习惯等等特征性的东西呢？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很多新人作者在创作的时候，前面的主角是一个样，到中间是一个样，到后面又是一个样。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事实上这样写其实没有错，高手也是这样写的，但问题在于，高手在处理角色的时候，是顺理成章，前后响应，一个人的性格转变，是有征兆有原因的，而不是突然变化的。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在高手的创作手法里面，这个写法叫做：用情节突出性格，用性格突出角色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记得经常看到那种平凡的主角，不知道为什么吸引了大批的MM和他发生性关系的小说。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相信在座的也有人这样写。问题在于，凭什么美女就要和你的主角发生关系？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这就是要用到：情理之中、意料之外这个写作方式了。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不管作者给出的理由是否完全合乎现实情理，但是起码作者给出了理由，哪怕是歪理，也可以让读者接受。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我们在创作的时候要注意一点，人物的性格塑造，发生变化的时候，一定要给个说法，或者用某个情节来推动性格的转变。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一个老实的人为什么会变成穷凶极恶的杀人狂？因为他老婆被坏人给轮了，疯掉了，儿子被坏人车撞死了，老爸被扔河里，老妈瘫在床上。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你说这样的情况，会不会变成杀人狂？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这就是用故事情节来合理塑造人物性格的一个典范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呵呵 你不要说话 听他讲 我要好多的问题要问他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我们不要用哪种大量的形容词，来塑造人物角色的形象，因为现在的人不喜欢看你刻意堆砌来的形容词。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我们可以通过以下几个方面，来加强人物形象的塑造。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1、强化印象法：反复用某几个特点的词汇，动作，表情，口头禅，不断的提出来，强化读者的印象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这点在金庸的很多作品里面可以看到：喜欢喝酒的令狐冲，傻傻的郭靖，精灵古怪的黄蓉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大家可以去查一下，作者反复多次的去形容去塑造这样的人物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真正用来形容他们外貌的描述，反而很少。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2、情节突显性格，我们可能永远不会记住南京老太曾经是怎么样一个人，但我们永远记住她的事迹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在南京徐老太这个事情上，她的做法，突出的表现了她的性格和内心。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其次是很多军文里面，为了兄弟挡刀的情节，也是为了突显人物性格而描述的。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3、场景代入气氛，气氛强化人物心情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这个相对就难了，大家在创作的时候，如果有兴趣可以玩一玩，但是不要每一个场景都要写出气氛，那是没人看的。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这个最明显的代表作是覆雨翻云里面的浪翻云，当时明月在，曾照彩云归，用场景，酒，月，小舟，把一个绝世高手的落寞活生生的描绘出来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这有点像是华丽的辞藻没有直接推到一个美女来得强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4、旁人的品评，强化读者印象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这个就是现在的广告用的方法了，广告其实一点用没有，但是一直播放，就会给读者带来深刻的印象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作者在设定角色性格时，最好给角色设置一个到两个突出的地方，然后在以后经常从不同人口中提到。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甲说：主角是个傻逼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乙说：是吗？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丙说：是的，我也感觉主角是傻逼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乙：原来主角就是傻逼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在这里，我建议作者，查查看你们的角色，有没有一个独特的性格特征呢？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假设你设置了主角的额头有伤疤，不时的提到这个伤疤，或直接描写，或间接叙述。那么这个主角是不是会像脑白金一样，深入到读者的印象里面了？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接下来要说说开头人物的出场人数，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曾经有一个作者拿新书给我看，开头三万字，三十三个人物的名字，总出场人数七十多，包括没有名字的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试问：主角是哪根葱啊？女主角是哪根蒜啊？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也许作者的创作能力强，能够把主角突显出来。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但请问一下，是五六个人的名字里面记一个名字容易呢？还是三十个人名里面记一个容易？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写作初期，一次性不要设定太多角色。最好在开篇将角色人数限制在一个比较小的范围，一开始就    写很大场景，很多人物，读者看得累，作者也写的累。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其次，主角不能太晚出场，最晚三章，三章后读者还看不到主角，其实你已经失败了。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因为读者已经习惯了你这几章写的角色，你却又突然跑出主角来，这让读者如何接受？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这点在那些喜欢家破人亡的作品里面，经常可以看到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写一下老爸老妈儿子多么和谐的家庭，然后坏人来了，破坏了这个家庭。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问题是，这么一个桥段，是否应该用最宝贵的开头三章来写呢？能否变成主角性格蜕变的线索，是否可以减少描写呢？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在这个高速快节奏的社会，没几个人有耐心看你慢慢的才把主角弄出来。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三章之内，最好是让主角出场，并且安排一个可以表现主角性格的小高潮。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这样子，读者接受这个主角，是不是比你三章后再出现强多了？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至于多主角。。。我只能说自求多福了，黄易写《大唐双龙传》这本书差点写哭，以他的笔力写得如此，新手……嘿嘿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总的来说就一句话：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登场要快，要尽快安排突显某个特征性性格的情节桥段，不断的重复强调这些特征性性格，强化这个性格在读者脑海里的印象。不时安排一些情节，作为主角性格的变化，不时安排一些配角，强化主角存在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两个问题: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1,你说强化主角性格可以像广告那样轮番轰炸,广告是大家不得不看,不知道书里会不会引起读者反感?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2很喜欢金大虾的射雕英雄专,那主角出场也很晚,可是百看都不严啊!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1.YY小说103个经典桥段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这个玩意，见有益大伙写小说。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所以，贡献出来了，乃们觉得有用，便自行钻磨吧。当然，不可否认有许多人见过哈。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所以，本贴献给新人写手嘀。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不得不承认，这以下桥段对于装逼打脸，扮猪吃老虎而言，还是很不错的。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1,别人为求一件上刀山，下油锅的宝物，主角那里摆地摊似地送，要多少有多少，一群大官贵族艳羡，眼气，嫉妒的要死，但是还不能不巴结。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2，小有名气的时候被人冒名顶替，结果被主角遇到，其中幽默情节自不必说。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没有名气的时候（或许只是个扫地的，看图书馆的。）却有很多大的帮派或者人物对他毕恭毕敬。（隐藏身份）可是顶头上司却看不上他。最后出事的时候站出来，遭到上司呵斥，可是对方的敌人却被他吓的慌张撤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4．释放绝技时，周围人的震撼，可是结束以后却淡淡的一句：一会去哪嫖娼？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5．有了属于自己的团队。感情绝对的深厚。深厚到别人嫉妒，在外人面前展现出来的那种友情无人能及。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主角其中的一个朋友突然失踪了，主角心里很明白是谁搞的鬼，于是过去找，脸上带着笑容，可是眼里丝毫没有笑意。对方疯狂的问：“你还回来干什么？”主角：“你绑了我家的孩子，我能不回来？”其他的几个朋友都想尽办法拉住主角，因为他们很清楚，主角是真的怒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被绑架的人对着其他朋友拼命使眼色，意思让主角消消气。他很清楚，主角要血洗这里了。而对方刚好是一个势力老大的儿子。可是谁也拦不住，最终主角一个人全杀了，就在要杀凶手的时候，被绑架的人过来拉主角入怀里，说：“好了好了，我这不是没事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看了一圈，确定他真的没事，脸上依旧是带着笑容，可是只有这几个人知道，他是真的没事了。这才绕了凶手一条狗命并且主角说：“我不管你是哪里的少爷，就算是天皇老子来要人，也绝对不可能抢走我们家的孩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7．别人的病痛或其他，可以让人物或是读者对主角寄予希望，让人觉得主角可以救他，希望主角动手，可主角自己却不知道。或是别人很难突破的关口主角就可以帮着突破。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8，朋友亦解不亦结，痛快点交点痛快的聪明人，当然前提是他不能做出什么伤害过自己的事，人也必须是一个拿得起放得下的主，还有就是必须拥有一定的实力。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9，由一些功法融合而成提取厉害之处，创一套全新的功法，让那些原有的人都大叹奇妙，或是让他们求着主角指导。融合后的功虽然只有简短的几招，里面却是千变万化。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10:每个人出现都必有其价值，不出现废物，在之前写一个神秘或普通短暂出现的人，或牛逼出现又有特别的地方，而后再将一神秘而强大的人或具有神话等类的人物让你想不透，最后再将两人写成同一人，让人大跌眼睛。让读者慢慢猜测最后公布答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11:用一个物品或其他奇怪的东西召唤他人，东西会突然凭空出现或是飘荡着，也可非实物，还有一个怪人专爱收集宝物或药物或其他物，却对主角很有用处，被主角一直剥削。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12：一个个别人都很尊敬的人物，可是一看到主角的出现就都乖乖的低首，与之前的叱咤风云的高傲大相径庭。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可以是一个大地方的小老大，去到一个小地方，却在那里败得心服口服。一直都期待着主角可以出去带领他们。而后主角来到他们门派，刚好在收人，却被他们的手下当成是拜师门的新人没好气的对待。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13．设一个主角要全力或是用一种残忍的方法来训练一个人，在方法上要出众，让人期待着这种方法下训练出来的实力。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14：YY不是每次都需要主角特意去做，而是写手刻意的安排，可以是意料之外发生的事，或者是别人的出现帮他Y（详如学校的私人舞会，请得巨星出场并献吻，）最主要的是Y之前跟之后的效果，写成一个天差地别的效果，感染到越多越牛的人才好，同时感染的人物情绪也是一重点，不需要每个人都相信，不可思议，以外，惊喜。。。更具效果，欺负的人越多越牛越残忍手段越独特越爽，不欺负小辈去降身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15：对战的时候主角只是拿了一把破刀子，而对手拿的却是一把削铁如泥的宝刀。大家都以为主角会败，不成想那刀却被主角给搞断了。一把厉害的刀厉害的不在与它本身，而在于使用它的人。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16：慈悲是你最好的武器。主角说着就一刀下去，说道“我这是在帮他脱离苦海”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17：跟正派的人打架，别人都以为他会用光明正大的手法，谁知道他却用阴的手段打。还一脸的引以为傲。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18：带着自己的部下处处去帮忙，可每次都是等到别人打完了才出场，喊着口号冲出去一副拼杀的态度，而出去并不是真正的杀人，而是去检便宜，搞到最后那些正派的人看他一来就大叫，我们不打了下次再打，然后个个都开始抢地上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19：拿着很普通的东西，把它说得意义很重大很贵重而且是独一无二，一副非常舍不得的表情，让人感动不敢乱接，又要为他做事。最后才知道，那玩意，主角已经不知道送出了多少。——参考方世玉他老妈送儿媳妇手镯那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20：一个连主角都羡慕的组织，可主角却怎样都比不上，最后却成了这组织的主力，带着这个组织创造更多的辉煌。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21：说别人的手段方法恶毒，他却高兴的用那手段，放倒了不知道多少人。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22：把一个人从最低位，拉到最高位，无疑是最爽的，多帮一些人等着他们报恩，主角的强大不一定要是他自己，帮别人变强也爽。一个在别人面前呼风唤雨的最他一手提拔上来的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23：一些重要的人物高调，或神秘的出现，的人物先后分开，然后再需要的时候再度重聚。让事情多了很多转折性和突发性。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24：设一些隐藏的危险，或无奈或无法解决的事，让主角着急，读者也着急，迫切的想让主角变强来解决事情。——参考斗破苍穹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25：人物做一些事必须让别人欣赏，佩服，为他骄傲，让读者也想交到那种朋友。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26：．所有人都认为主角是一个小白，一直瞧不起他，而一群人正处于困境，后主角发威，稍露一点实力，让所有人对他的看法一下改观，仰仗他。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27：跟一群性格古怪，实力强悍，别人一直都尊敬的老头称兄道弟的。而主角某日在街头遇到的偏巧是老头的孙女。于是一边交友一边泡妞。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28：能力不怕多，东西不怕多，最重要的是他们的价值，爽快，YY，往大处去利用。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29：一层层的叠加高手，最少存在两个目标，才能有前进的动力跟分明，或是装备等级的限制，需要主角提高等级，描述下装备的重要用途，跟价值。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30：．最烂最没用的东西，到了他手里却全成了宝，或是改成了宝，拿去坑人，或是扭转乾坤改造成真正具有价值的东西。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31：扮猪吃老虎，就象皇帝微服一样，去异界开个制服诱惑的鸡店，或是服装店。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32：傻子也是可以装的，平凡也是可以装的。。。各种能力不一定要用在正道上，也可以歪用，小用，乱用，。。。如超人用飞翔送快餐。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33：遇到一只猫，收养，或者是一块龙蛋石，原本以为只是小动物，却不知道在异界，猫比虎还猛，块头比虎还强大，而且长得相当快，可他的猫却不见长，最后才发现那是王猫，可以随意变形。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34：有钱却不知，别人都惧怕的，比不上的，被骂也不敢开口，他出头，人人都以为他自不量力，同伴对他也没信心，看不起他，后来他表现的实力，却出人意料的强。震撼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35：隐藏身份，别人不知道，都当他是小人物，可有些明白的人又期待他可以站出来。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36：不劳而获，或是斯文的抢别人东西。揣进自己口袋。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37：该流氓的时候就流氓，彪悍的流氓，让很多去他地盘的贵族气的口不择言，但是又无可奈何，不知道该说什么好。主角大嘴一咧，嘿嘿一笑，面上还说：“X爵，您请坐啊”。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38：善待下属，为手下谋福利，偏袒维护，护短。让别人对他的态度从不服到畏惧到敬畏，再到依赖，最后发展到到发自内心的产生出以跟他为荣的心理。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39：出人意料这点是最重要的，主角看似危机，却又从危机中得到强大的能力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40：主角和一个比他高很多很多等级的人打架，只为了闯进去救一个兄弟或者是自己的女人。殊不知女主角或兄弟并非被绑架，而是因为那个传说的门派是他们自己的家族。被拉回来当接班人的。（尽管兄弟或女人自己并不想继承家族。只想和主角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41：打到激烈的时候，主角根本不是对手，几乎被人抬抬手就放倒了，放倒后，主角依旧站起来，在被打倒，又站起来，如此反复，周围的人开始哄堂大笑，女人或者是兄弟在暗中看的两眼含泪。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42：到了最后笑声越来越小，当主角第101次站起来的时候，四周鸦雀无声，那个打人的人手都有些抖，他对眼前的人执着的信念和顽强的生命力震撼了。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43：从小得不到好的对待，但是对自己的父亲或母亲却依旧不怪，全心全意，出了名了也得不到一句赞扬，直到最后帮父亲或母亲解开了心结，让父亲觉得愧对于他，可是他却淡然一笑说：我的生命是您给的，您永远是我的父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44：别人拿自己儿子的优点来鄙视主角，却不知道他儿子的能力却是主角的功劳。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45：收服的手下最好都是拥有强大的势力，实力，钱财，，绝不收废物。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46：为了从主角身上得到什么好处，一些大的组织或者是人物，纷纷都让自己手下的美女，或者是儿女去纠缠着主角。儿女却是被逼无奈，撒气到主角身上，最后主角明白了以后，找到了解决办法，让他们不用再被迫和自己在一起，可是那时候他们却爱上了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47.借力打力，让一些原本轻视，在主角面前飞扬跋涉的，想羞辱主角的家伙，在主角手下的几个低级小弟来到后一脸的吃惊跟不可思议。让他们后悔轻视了主角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48。.各种奇怪的攻击方式，比如兽血里的一条脱毛、脱皮！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49．能让读者感兴趣的不管是主角还是情节，只要让人有一种激动迫切想知道结果的心去追看，这就是代入感。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50：。质不行，就以量取胜，人海政策也能堆死你。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51：不管是谁都不知道原委，而主角早就知道了这一切，正看小丑一样的看着他们的表演。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52：做什么事之前一定要先强调别人想不到，或是做不到，着重描写他们困难性或是深奥性，然后让主角来完成，让别人都自叹不如，或是看走眼。以此提高读者对主角的成就感。与一些事情的前后效果影响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53：设置出几个强大的门派，一开始可以是敌对，后来想要仰仗主角的力量而归顺。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54：安排一些人物出场客串，或小角色形象出现，然后设置一些恐怖的或是隐秘的人出现，让这些人之间都有那么一点迹象可以让人猜测，而后又让读者想象不到。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55：爱玩皮鞭的小辣妹，手法虽然独到，可是本门的内功心法却已丢失，无内力的皮鞭威力弱了百倍不止。而主角获得的力量或是心法可以帮她拥有，让人迫切的想要主角动手。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56：．短时间内完成别人快要绝望的事。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57：夸大那件事的不可能性困难性，误导读者进入那种感觉（越真实越好），使其自己也觉得失望，可是主角却突破云层，破釜沉舟，直看的人心血沸腾。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58：一痴情女子一直被欺骗被利用，拼命保护男的东西，甚至死都没后悔，到死心都没改，死时抓着那男送的礼物，说了句我一直都在等你回来。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59：看着恶心的画面吃肉，各种各样的事故画面，死人话面。杀人之前试着动了下手，惹恼对方之后就说了一句这样更刺激，然后继续亲热，最后杀了那男的。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60：出丑了还说得自己很厉害，还很臭P的说只要大家肯用心努力，总有一天会到达他那样的出色，不学无术的家伙，但是却很有钱，别人说唐太宗姓李，他说是姓唐，说别人骗他，痛扁。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61：不按常理出牌，让人始料不及，一直吃亏。出手也不按江湖规矩办事，奉行着胜者王，败者寇的原理，再说没命了谁还他妈管什么道义，不过竟然没有人知道他的实力，因为一直以来他都还是一招致敌的。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62：收服一票子的女杀手，个个如花似玉的，个个性情古怪，嗜血成性（一个个的收服，从中又产生很多的误会，差点就自己人杀了自己人）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63：近乎无限的成长空间，修炼的武功创始者以为已经达到最高限度，可是却一次地的被超越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64：快到连电子摄像头拍摄下来都需要用超高的速度才可以破解，而在外人看来他的出手只是动都没动。连警察都无法定罪。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65：被人打死之后，别人都以为他已经死了，没想到他却再一次复活了过来，全体巨震，士气打到巅峰。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66：身体上的变异,如:背后长出铁链.那铁链能长能缩,可以攻击如触角一般,也可以抓墙壁或树飞行,动作灵活,跟生命连为一体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67：.光芒汇聚,如雪花般,尽量让场面夸张华丽,搞些别人想看喜欢看或是幻想看的画面,可以是美的震撼,也可以是杀伤时的震撼。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68：不择手段，挑拨离间，玩弄诡计设置一些小缺陷，如小气，但对朋友却大方。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69：主角的女人被人追，主角甚至连看都不看一眼，淡淡的说：我相信她。结果那女人果然没让主角失望。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70：对读者来说，猪脚干坏事，怎么也得得到利益，不然白干，他们不喜欢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71：角色被人瞧不起——其实角色拥有大能——对他人的恶意，角色只是淡淡一笑，对他来说，这就好像蚂蚁挑衅人类一样——坏人谋害猪脚——猪脚随手反驳一击，但不杀死坏人，让他们活着永受煎熬——猪脚又开始装不起眼的小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72：美女，花五万字的剧情，写某个美女和猪脚互动，着重描绘出美女与众不同的个性，等读者觉得这妞不再是花瓶了，在安排推到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73：将别人视为不可抵挡的致命一击轻松的化解，如把别人释放来的魔法光球揉捏成团当球踢还，或是拿他的法力来玩，如用他用本命真元放出的三位真火做烤肉。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74：给主角安排一个特长，如烹饪，如雕塑，等等……这个特长也许平时不会有什么，但是关键时刻总能帮主角一把。例如《冰火魔厨》中，天堂的样子最缺乏的就是食物。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75：恶搞法术或武或是人名绝招名，将好好的一个大名改得不伦不类。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76：为国家做一些重要的事，为中国争得脸面权威，而别人又完成不了。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77：经过努力，付出血汗去得到的回报更有看头，更加有说服力。而不是一味的狗屎运和一味的巧合。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78：以压缩的气弹攻击，然后化出的是一个大的，跟别人说对付他们不需要这么大，来掩饰自己的目的，有时间去压缩。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79：所做之事所带来的影响，搞笑一类的，如我在《此书禁读》中所写，猥琐男罗霸道，高科技罪犯，多次利用法国三十一家银行服务器的金融漏洞获取钱财，数额高达三十多亿欧元。将英国总署的服务器里塞满色情电影，躲到美国去又为了5000美元的赌注，闯入了美国宇航局服务器，调动三颗军事卫星和一颗气象卫星来监视一男一女做爱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80：人物做一些事必须让别人欣赏，佩服，为他骄傲，让读者也想交到那种朋友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81：傻傻的用蚂蚁之力斗大象，看得别人都在取笑他的不自量力，最后不但没有受到伤害，还得到好处。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82：让主角每次惨淡后都是因祸得福。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83：无意，巧合，善意的救了一个落迫，无望的人，没想到最后他却帮自己搞了个极有威信的门派，还奉他为尊。而主角一直都还不知道。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84；谁都以为主角是个老头，或着很难看，却没人知道他是个帅哥，出人意料才爽。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85：很多强大的个体，却是一个隐蔽帮派下的产物。而这些都默默之中让主角拥有，让主角去揭开，或者可以预先渲染下那些个体的强大。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86；.平凡中见不平凡，比如每次考试都只考60.一分不多，一分不差。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87：主角和人斗，每次都只赢别人一点点，仅仅是那么一点点。别人却无论如何也追不上。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88：代入感就是读者对主角存有期望并愿意和他一起追随作者的笔触去经历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89：作者要去关注读者关心什么？每天迫不及待打开网页迫切看到什么？了解清楚这个对写作来说太重要了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90：至于谋杀、诬陷、阴谋等等，只要加入了“为了自己的利益”，就只是写出了个阴险的小人。用俯视众生的视角，将所有人当成提供乐趣的工具，无关爱恨善恶，这样的疯子，才让人觉得是最阴暗的人。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91：发放魔法的花样,神奇又快速转动光彩夺目形态多变数量众多.。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91：某个反派跪求苍天：“神啊，你们怎么能让这样的恶魔活下来，简直是我们的噩梦啊，快把他弄走吧。”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苍天上的神呸的吐了一口口水，对着反派就是一个雷。“你要死就死，别啦上我们。”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92：从小被放入兽栏，见惯了各种厮杀，甚至被当成野兽培养，丢进一个大坑，只有一个能活着出来，主角弱小的身体，硬是打败了所有的野兽。唯一一个活下来的。成为人类以后，也被尊为兽王。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93：聪明人都会叫自己身边的人或主人别去惹主角，推出一个强大的人物说宁愿得罪那强大的人也不能去惹到主角。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94：其他人不解，跃跃欲试，回来以后死活不肯说自己的经历，从此以后他也这样教导所有手下。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95：扶起一个阿斗效忠自己，但是其实谁也不知道背后的主导者是主角。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96：设计一个厉害的女人当女主，从一开始这个女人就声名远播，是所有男人心中的神，可是却由于太过厉害没有人能碰得，最后却被主角降服。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97：所拥有的东西对自己来说并没多大用处，或自己不懂得他的价值，但是却是别人一生苦苦追求的东西。别人求都求不到,可是那些拥有的人切强求他要收下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98：一个以监狱为家的老大，出来逛完之后又想回去，说什么监狱可以吃免费钱，又有老大的位置，但是在他背后又隐藏了很大的秘密，做个小案想回就回想出就出。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99：刻苦是YY最重要的部分。只要刻苦，出关以后所做的大事是读者第一期待的要务。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100：可以有小聪明，但是小聪明和大智慧一定要搞清楚。大智若愚才是最高境界。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101：自己有着强大的背景，可是隐瞒身份从底层做起。。发展了自己的势力，最后在家族有难的时候，施以援手。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102：给主角开一个金手指，可以是锻造方面的才能，也可以是改造身体所得，平时绝不显露，关键时刻保命绝招。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103：变不可能为现实，变废为宝，变被动为主动，变落魄为尊贵。（陈二狗的妖孽人生中有一句话，咬过，跪过，低头过，所以荣耀！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2.对话技巧详谈：引号开头对话流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【网文创作技巧】29、对话技巧详谈：引号开头对话流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一，什么是对话流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对话流就是以大量的对话，来推动情节和故事的发展，从文章篇幅来看，超过百分之六十的对话，就能称之为对话流。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二、引号开头对话流算不算问题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引号开头不算问题，用对话推动情节也不算问题，对话流更不算问题，只要读者愿意看，就不是问题。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算问题的是：如果稍微变化一下对话的使用方法，就能让小说看起来更舒服，更不会有对话推动情节的感觉，那为什么不用呢？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就好像标点符号你一个都不加读者也能够清楚的了解你所说的每个字的真正含义但是如果加了是不是更能让读者轻松简单的阅读呢？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三、对话流的几个常见错误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1、人物身份不明确，由于大量的对话，导致了读者无法了解说话的这些人的具体身份，常见的是三人以上对话，没有任何的人物身份指示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“吃饱了？”————————小明对小红说：“吃饱了？”——————————“小红，你吃饱了吗？”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“吃饱了！”————————小红拍拍肚子：“吃饱了！”——————————“吃饱了，小明你呢？”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“我们一起上学吧”  ————“我们一起上学吧”小明拉住小红的手。—————小明点头：“我也吃饱了，我们一起上学吧？”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“好的。”—————————小红点点头：“好的。”————————————“好的。”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三种对话，一种是让读者猜，猜说话人的身份，一种是简单直接的点出来，加上动作表情，哪一个让读者更轻松呢？第三种则是把人物身份信息融入到对话里面。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2、对话的标点格式出错，比如表情动作后的对话没有加冒号，之类的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这是小毛病，不过出这种毛病的作者大多为新手，建议增强自己的标点符号使用规范知识。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3、引号开头的段落太多，导致读者看起来有不舒适感。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也许有作者或者评论者会说，没事，我没这种感觉。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OK，请这些人自己去找本80%以上对话的小说，然后花点时间，把所有的对话都改成引号开头，再去读看看。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四、为什么要求对话形式不要太单调，要多样化。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很简单，把一个以引号开头的句子，复制20遍，放在记事本文档里面，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如果没感觉出不舒服的话，可以忽视对话要求。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对话形式有三种：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“……”甲对乙说。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甲对乙说：“……”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“……”甲对乙说，“……”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要加强对话形式多样化，有好几种，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第一，上面的对话形式变化是一种。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第二，在对话中，穿插表情，小动作，场景，细节，描写。利用这些描写，增强对话中人物的心理活动。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第三，作者要控制对话的数量，尽量不要完全以对话推动情节发展。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第四，对话的细节描写，其实是灌水的最好时机，也是塑造人物形象的最好的地方。</w:t>
      </w: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1.起点培训之人物设定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对于故事的主角而言，她（他）的设定有两个必要条件：移情作用和欲望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是移情作用。这指的是，主角必须让读者产生认同感，即感觉到，这个人物和“我”有相像，或者是和我身边的人很像。这样，才可以让读者将自己的感情，“转移”到主角的身上，和主角一起来经历故事的发展。换句话说，就是主角必须要“真实”。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人物移情作用的刻画有一些很常用的技巧。主要是两种：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第一是着力刻画人物的某种缺点。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第二是强调人物的某种习惯或者嗜好。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次是强烈的欲望。这是主角必不可缺的一个剧情特点。因为主角的“欲望”，直接决定了故事的主线走向。比如在励志类的剧情中，主角的“欲望”就是达到目标，实现梦想；在言情类剧情中，主角的“欲望”是和所爱的人在一起。主角还可能有潜在的欲望，也就是实际的真实欲望。比如，主人公的表面欲望，是彻底扳倒男主角，而真实的欲望则是两人相爱。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由此而来，从主角的欲望是单纯的还是分表面欲望及真实欲望，就可以将故事的编剧线索分为两个大类：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第一类，是主角拥有单纯的欲望，男主角推进女主角，共同实现这个愿望。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第二类，是主角拥有潜在欲望。在这种设定中，男主角一般会处在阻碍女主角实现表面欲望的地位。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具体设定一共有三部分：总体设定，性格设定和目标设定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先讲总体设定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对于主角的总体设定，应该分为两个部分：第一是背景设定；第二是现实生活设定。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是背景设定。背景设定包括了主角的出身是怎样的？她拥有什么样的家庭背景？她在小说故事发生以前，经历过什么事？这些内容主要是故事以外的，当然也可以用于回忆或者背景交代。设定故事外的内容，主要是为了更加明确主角的性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一般，主角的背景设定可以分为三个大类：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一类是心灵创伤型。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另一类是温情关怀型。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最后一类则是寻求存在感。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在三个背景设定和常规的人物模式下，也可以交叉组合从而产生出不同感觉的人物。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现实生活设定，三种状态下的表现：职业生活、个人生活、私生活。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职业生活：指的是和故事的主线情节直接交叉的部分。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个人生活：包括和朋友间的关系，和家人间的关系。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私生活：在小说中最多地体现为内心的独白。这一部分是最体现人物深层个性的部分。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上述三个部分：职业生活、个人生活、私生活，共同构成了读者直接在小说中看到的人物形象。这三者缺一不可，因为部分描述的缺失，会大大降低人物的可信度，使剧本显得粗糙。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利用上述方式，可以构建出一个多层次，具备故事展开可能性的人物。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背景设定是为了让读者更加了解人物的内心世界。然而作为戏剧冲突的原则，人物应该拥有和内心相反的表面性格。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比如，如果我们决定了人物本质上来说，是一个寂寞沉静的人，那么她的表现就应该是比较阳光开朗的。这样，当她禁不住一个人痛哭的时候，才会具有张力。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以冲突的方式来构建人物，在主角的塑造中可以不被采用。尤其是在校园文中。因为作者的驾驭能力有限，如果主角处理成具有矛盾性格的人，很可能会写得不伦不类。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然而在偏情感的故事中，人物自身性格的冲突就是不能缺少的。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男主角的个性塑造中则恰恰相反，人物设定往往会更加强调男主角性格本身的冲突，因为双重个性更容易体现神秘感。所以有着悲惨过去的男主角，一般都会长着一张开朗活泼的脸，好像他周围的一切都是幸福的；而如果一个男主角表现地很冷漠不近人情，那他的内心就应该是细腻而敏感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在性格的设定过程中，有一些常用的技巧。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一个技巧是突出角色的明显缺点；这对于塑造比较活泼的角色，可以起到增强亲和力的作用。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也可以对一些细节进行明确的设定，比如口头禅、特殊爱好、习惯动作等。但是一般对于青春校园小说，细节的设定不宜过多。过多的细节设定反而会使人物的性格轮廓模糊。细节的设定需要和小说整体的情绪相一致。一般在青春校园的小说中，可以设定一些增加轻松可爱氛围的细节，比如，喜欢吃可爱的甜品、有特殊的收藏癖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故事的主人公必须有强烈的“欲望”，而实现这个“欲望”，就是故事的最主要的线索。因此，主角“欲望”的设计，直接决定了故事的走向和其他主角、反派、配角的设定。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一般而言，主角的“欲望”有两种类型：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一种是达成某个具体事件的欲望。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主角“欲望”，可以引导出的，一般是以事件贯穿的故事，事件的线索非常容易理清。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以事件为导引开展起来的故事，立刻会面临一个很棘手的问题——事件的线索中，并不存在情感；也就是说，主角的情感线索会和事件线索脱离，造成故事混乱。原因在于，一般以事件、悬念为导引的故事，原型并不是少女文学，而是推理小说这类更加面向男性的文学类型。在这类小说中，情感只是调味剂，而故事的逻辑结构才是最重要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所以主角的“欲望”必须和另一个主角相关。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另一种则是情感上的欲望。比如，我要改变自己、我要寻找心灵依靠、我要不再孤独。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拥有强烈情感欲望，则可以清晰地导出一跟情感线索。对于这样的类型，故事的段落结构并不是很清晰，所有的故事桥段都是为人物情感脉络而服务的。这一类型的人物“欲望”，比较常见的是在都市和言情类的小说中。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类的线索比较容易导致故事结构松散。一般的处理方法，是在开头的部分，着力营造主角的心理、她的内心需求，人物背景和关系。处理的重点是将读者代入这样一种心境之中。而在承段，逐步引入一个较强的事件线索，加强节奏。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在一个故事中，两类的欲望是可以并存的。比如最常见的，在励志类的小说中，主角希望成为某种成功的人，而她的内心欲望则是改变，寻找更有存在感的自我。但是两者必须有主次，这样才不致于使文章混乱。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2.浅谈小说人物形象塑造的重要性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摘要：真正的小说关心的是人，作家通过对人物形象的塑造来帮助读者认识社会、认识自己，而读者则通过对小说的理解领悟人生经验和智慧，对自身产生极积正面的影响。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了解一本小说最重要的是了解小说中所塑造的人物形象，本文将通过对人物形象的肖像描写、语言描写、动作描写、心理描写、环境描写等描写方法的分析让读者更好的理解小说内容、认识文学。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关键字:人物形象、描写方法、情感分析、内容解读、小说价值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书山有路勤为径，学海无涯苦作舟。书本中的故事伴随着我们成长，孩提时代翻看童话、寓言故事；青少年时读读散文、看看名著；成年以后书看的杂了，便通通归为小说。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年轻的时候往往沉溺在作者华美的文笔中；执着于故事的结局；激动于小说跌宕起伏的情感纠葛，也正因为如此，我们对小说的理解仅停留在比较轻松的感悟方式，缺少理性的内在力量。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感悟往往被小说众多的现象所阻挡，从而使我们局限于情节甚至故事当中，我们将优秀的文本降格，成为仅可以满足我们日常好奇心的通俗读物。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董学文编著的《文学原理》中有段话对小说人物作出精辟的定位：“在小说中，人物是灵魂，只有扣紧灵魂才能制服小说庞大有力的文本，产生更为有效的解读。把握住人物和小说复杂的语境、结构，小说所描述的丰富的生活内容就开始变得清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文学作品中，小说能多角度、全方位地刻画人物，它可以凭借各种艺术手段，从各个角度对人物进行肖像描写、语言描写、动作描写、心理描写和环境描写，既能展现人物的音容笑貌、言谈举止和衣着服饰等外在形态，也能呈现出人物心理和思想感情等内在活动，还能完整展现人物与环境互为作用的关系，从而塑造出丰满而成功的人物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把握人物形象则需要我们对人物的肖像描写、心理描写、语言描写、动作描写和环境描写有一个清晰地认识。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一、肖像描写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肖像描写是指用精确、生动、形象的语言描绘人物外形各个方面的特点。如容貌、服饰、姿态、神情、风度等。成功的肖像描写不仅能够使人物凸现在读者眼前，而且可以表现人物的身份、地位、经历、遭遇，从而揭示人物的性格特征。肖像描写关键在于以形传神，做到形神兼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海明威的《老人与海》在文首有这样一段肖像描写：“老人消瘦憔悴，脖颈上有些很深的皱纹。腮帮上有些褐斑，那是太阳在热带海面上的反光所造成的良性皮肤病变。褐斑从他的两侧一直蔓延下去，他的双手常用绳索拉大鱼，留下了刻得很深的伤疤。但是这些伤疤中没有一块是新的。他们像无鱼可打的沙漠中被侵蚀的地方一样古老。他身上的一切都显得古老，除了那双眼睛，它们像海水一般蓝，显得喜洋洋而不服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这段肖像描写采用了先抑后扬的手法，作者越是强调老人的孤独、衰老和屡次失败，便越能显现出老人和茫茫的大海、强壮的马林鱼、一群群贪婪的鲨鱼的巨大反差，就越能表现 “硬汉”形象的突出特点，并对作者之后表达老人勇敢、坚强、充满力量的形象做好铺垫。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二、动作描写和语言描写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动作描写与语言描写是通过对人物的动作和对话的描述来具体表现人物的精神面貌、思想感情和性格特征的描写方式。动作描写给读者鲜明的视觉印象使人物生动形象、具体可感。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语言描写则能表现动作所不易察觉出来的细微情感、态度等。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动作和语言两种描写方法相互联系共同塑造人物角色形象。动作描写指描写人物在特定情境下的动作，它包括人物的举手投足，跑跳坐卧。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作者描写人物动作要善于抓住表现人物个性的富有特征性的动作，并且通过对人物系列动作的描写充分表现人物的性格，展示各种不同人物形象的风貌。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国古典小说中的人物，凡是在人民群众中有深刻影响的都和他们的动作有关。《水浒》中一讲到武松，人们便会想到武松打老虎的系列动作。他到酒店如何三碗又三碗再三碗地喝酒，如何看告示，如何上岗，如何打老虎等，这一系列动作的描写生动地刻画了武松这个英雄人物的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语言描写对揭示人物思想，体现人物品德有着十分重要的影响，它是人物思想性格的反映，要求作者通过人物的对话表现人物的内心世界，突出人物的性格特征。通过对不同语言的应用还能体现出意想不到的效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如同汉语里有方言和普通话一样, 《飘》中并不是所有人都说一口标准的英语, 黑人语言的运用让读者耳目一新。书中写到黑人保姆反对斯嘉丽和巴特勒的婚事, 斯嘉丽说结婚是她自己的事, 叫Mammy回到塔拉庄园去。Mammy说“ 我不想去的地方, 你别想让我去。即使回庄园, 也要我们一起回去, 我不能丢下埃伦小姐的女儿不管，我也不会让那个破白人来扶养埃伦小姐的孙子。我就在这儿, 就要呆下去。”这一番义正词严、不卑不亢的话出自Mammy之口一点也不显得突兀，虽说她只是个黑人女佣，她却始终维持着自己作为埃伦小组陪嫁女佣兼保姆的身份, 性格刚烈、忠诚事主，即使女主人已故, 她也仍要对她的女儿、孙女负责, 这一番话更是体现了她为女主人奉献一生的精神。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三、心理描写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作者在刻画人物的时候，用心理描写来揭示人物在特定环境中的内心活动，如感觉、知觉、情感、体验、愿望等。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描写人物不但要表现其外部特征，如肖像、动作和语言，还要深入到人物心灵深处，触及人物内心的奥秘。人物的语言和动作其实是内心世界的反映和外露，要准确而深刻地刻划人物、塑造形象就要把人物的外部形态与内心世界有机地统一起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鲁迅的《阿Q正传》有这样一段心理描写：“阿Q在形式上打败了，被人揪住黄辫子，在壁上碰了四五个响头，闲人这才心满意足的得胜的走了，阿Q站了一刻，心里想，‘我总算被儿子打了，现在的世界真不象样??’于是心满意足的得胜的走了。”这段心理描写虽然很简洁，但很好的揭示了人物的性格特征，将阿Q的精神胜利法活化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四、环境描写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小说中的环境描写为人物提供了活动的物质空间，提供了故事情节发生发展的具体场所，通过对自然环境的描写可以交代清楚人物活动、事情发生发展的自然条件，烘托人物心理，渲染气氛。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如《边城》对湘西淳朴优美的自然生态环境的描写，一开始由“茶峒”写起，写到酉水、河街、吊脚楼，用了很长的文字作为翠翠出场的铺垫。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然而，这种对自然环境的描写本身并不是作者的目的，写自然是为烘托人事，对人物性格形成和命运轨迹起决定性作用的是社会环境，它包括社会政治制度，经济生活，民情风俗，地域文化，人际关系等。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总而言之，小说人物形象的塑造方法不是孤立的，而是密切联系的，各种方法要综合运用才能收到完美的效果。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莫泊桑的《米龙老爹》在刻画米龙老爹的形象时，先用特写镜头凸显肖像，接着通过与普军团长的对话，呈现出米龙老爹高尚的气度和杀敌前后的心理，然后在环境的变换中描写他杀敌的机智行为，最后仍以肖像描写表现他敢作敢为、视死如归的气慨。各个角度的细致描写，各种方法的交叉作用，使米龙老爹这一爱国英雄的形象跃然纸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有一句话说的好，文学是人学，离开人就无所谓文学，尤其是小说。它不仅表现作者的思想、感情，而且直接以文学语言塑造人物形象为己任。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如果读者忘掉了小说的故事情节，忘掉了书中塑造的人物形象，文学的教化作用就无所依托，没有了基础的大楼很容易倒塌，没有人物作为基础的小说很快会走向虚无，变成令人遗忘的精神垃圾。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阿诺德·贝内特说：“优秀小说的基础就是人物塑造，此外再没有别的什么东西是有价值的，情节是有价值的，观点的新颖独创是有价值的，但是，它们中间没有一项像塑造令人信服的人物那样有价值。”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仔细想想，我们在读过一本书后先记住的是人，才是故事。小说人物形象的塑造无可替代、必不可少。可不可以说小说人物形象对我们的影响是巨大的，作者通过对人物进行肖像描写、语言描写、动作描写、心理描写和环境描写塑造出一个饱满的人物，把自己的生活中的一点一滴传达给读者，作品描写尽可能精细、准确、生动、逼真，叙述尽可能客观、真实、入情、入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将人物刻画得像会呼吸一样站在读者面前，让读者通过阅读进入小说的世界，与人物一起喜一起悲。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最后，我用一句话作结，塑造一个成功的人物形象完全可以造就一个时代，让我们通过对小说人物形象的了解走进丰富的小说殿堂。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3.如何写好小说人物性格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xml:space="preserve">如何写好小说人物性格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一般来说，一个小说应该是讲述一个人或一个时代的载体。既然这样，就不免的有多种表现形式。而如果将一个小说表现好的方法，是众多网络新人写手苦苦求索而不得的东西。在这里，我就讲几点自己的想法。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说起来，一个小说就是讲一个人或一件事。怎么才能吸引人，无外乎就是精彩的剧情和魅力出众的角色。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在这里，咱不谈剧情，因为小说来源于生活。不论是奇幻，都市还是军文，这几类没有足够的生活履历能写好的，一般都是那些被称为天才的写手。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问题是，这个世界上天才不多，而写书的天才就更不见有多少了。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写书累，写网络书更累！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这样一说，留给我们这些小白写手的就只能选择角色塑造这一条路了。很多新人写手，天真的以为塑造角色，就是给主角一副逆天的面孔，一个嚣张另类的性格。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我想说，完全错了。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这里，我主要拿历史类来讲讲。因为历史类虽然大家都说难写，但现有的记载对历史上那些知名人物都有比较详尽的叙述，不论是性格还是其他的。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说到角色塑造，其实也需要现实生活经验，所以我认为一个历史小说，因为有现成的人物性格应该比较好塑造一些。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但，太多的写手无视现实，认为架空就是篡改历史，无极限的篡改。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这一点，更是错上加错。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写一个人，大家首先要考虑，我们写的是一个人！而不是一个精灵或者一个神！太多的人把主角和那些配角当成神或者邪神来写。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不否认，这样做可能会吸引一些小白的眼球。但绝对吸引不了我或其他绝大部分人的眼光。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讲这些，主要意思就是说，写历史架空的也应该尊重历史，用客观的眼光看待那些已经过去的事实，最忌讳在文中夹带写手的个人因素。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毕竟大家是写手，写的是小说，作者就应该站在一个中立的角度，而不是一味的偏爱主角。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打个比方，一部历史小说，主角是穿越，那么肯定会有和他敌对的人。太多的作者将那些和作者敌对的人描写成大**大恶，罪无可赎的恶徒，甚至在他们的身上找的到一丝人性的光彩。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我笑，我觉的这么多确实衬托了主角的光辉形象，但一个无趣的人和一群NPC有什么好看的。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要知道，一个大忠大义的反面人物通常比一个邪恶的反角更能打动人。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那么，我们如何能在文中体现这些东西呢。我就说说我自己的见解吧，主角的性格塑造因为不同的写手有不同的想法，我就不在这里献丑。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对于反角，我举个例子，如果有看过《浪客剑心》的人都应该知道志志雄。做为一个反角，特别是曾有着被牺牲的过去和本身巨大的野心。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但就是这样一个枭雄，对人才同样极度渴望和爱惜，所以才能培养宗次郎那样的高手；而同样，这样一个枭雄对敌人却有难以想象的包容。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敢留用剑心这样的敌人在身边，这需要多大的勇气和胆识。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抛开其他的不说，剑心之所以吸引我，可以说就是因为有志志雄这样一个真实的对手来衬托他。从某种意义上来说，没有志志雄，就没有剑心。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如果把一部小说比喻成一个任务，那么主角是任务的完成者，而反角就是任务的发布者。正是有深入人心的反角才有更吸引人的主角。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经常看生活类电视剧的朋友，一定对那些阻碍男女主角感情发展的老婆婆很厌恶吧。不谈别的，就拿一部大家都看过的古装剧，穷聊（穷极无聊）阿姨的《还猪格格》来说，上面的容嫫嫫很多人讨厌她吧，甚至当时还恨她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这样就证明她成功了，既然要表现几位女角的悲惨经历，当然要把她设计的狠一些。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可当我看到她为皇后求情那段时，我也突然觉的不恨她了。站在一个中立的角度来看，她也只是个人，她要保护她熟悉的皇后。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这对人性来说很合理，就我们大家来说，你是否也会为保护自己的亲人而敌视她（他）的敌人，我想答案是肯定的，只不过手段和激烈程度不同而已。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4.人物刻画的几点心得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写网络小说如何刻画人物形象？网络小说刻画人物的方法有哪些？刻画人物的作用主要是哪些方面？今天就来讲讲刻画人物的手法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《人物刻画的几点心得》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小说能够得到读者的认同，也许是靠文笔，也许是靠情节；但是要让读者真心喜欢一本小说，则是要靠人物。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只有让读者喜欢的人物，才能真正获得读者的青睐。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那么，什么样的人物，读者才会喜欢？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一个字，活！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曾经有个朋友，跟我说很喜欢无限恐怖，但是他觉得自己不知道喜欢这本书的哪一点。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我笑了，问他，你记得书里面的人物名字吗？他说：记得啊，楚轩、郑吒……然后他开始叽里呱啦的说了一大堆。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我就问他，那么你到底喜欢的是人物还是情节，他想了一会，说是人物。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是的，无限恐怖用的是同人类的背景，但是却有非常多的读者喜欢，其实源于它的人物塑造。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人物塑造有多重要，效果有多好，我就不多说了，免得大家说我灌水。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我想说的是，如何把人写活。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在这里，要跟大家说的是，那些眉若青黛，肤若凝脂，这样文绉绉的描写，是无法把人物写活的。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相反的，类似这样的描写，反而读者会更喜欢：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她狠狠地瞪了他一下，嘴角却露出一丝笑意。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这个描写并不是很到位，随手写的，但是却可以描绘出一个女生的性格及情感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如何利用文字，把诸如含蓄，含羞，勇猛，邪恶这样的性格，描述出来，远比用一大堆形容词去堆砌，来得有效。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说说主角的塑造。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主角的塑造，有几个忌讳。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一忌变，性格变化太过厉害，容易引起读者反感。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不过有一种变，不在忌讳里面，那就是由坏变好。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比如优柔寡断的主角性格，通过家破人亡等等事情，最后变成杀伐果断的性格，这是可行的。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二忌乱，主角的性格混乱，什么是主角性格混乱，比如主角给读者的印象是正人君子，但是写到对待女人方面，就变成猥琐小人，写到了敌人呢，又变成另外一种。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太过混乱，容易引起读者对角色的代入，产生障碍。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三忌</w:t>
      </w:r>
      <w:r>
        <w:rPr>
          <w:rFonts w:hint="eastAsia" w:ascii="Helvetica" w:hAnsi="Helvetica" w:eastAsia="Helvetica" w:cs="Helvetica"/>
          <w:b w:val="0"/>
          <w:i w:val="0"/>
          <w:caps w:val="0"/>
          <w:color w:val="000000"/>
          <w:spacing w:val="0"/>
          <w:kern w:val="0"/>
          <w:sz w:val="24"/>
          <w:szCs w:val="24"/>
          <w:lang w:val="en-US" w:eastAsia="zh-CN" w:bidi="ar"/>
        </w:rPr>
        <w:t>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纯恶纯善的主角，前者文章黑暗，后者感觉不真实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第四忌是没有聚焦点。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李寻欢这个名字，我总会想起一双修长洁白的手，用小刀刻着木头。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楚留香老是揉鼻子；徐子陵清俊儒雅，寇仲狂野霸气；张无忌懦弱无能，韦小宝好色有智。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每一个角色，都有角色特有的聚焦点。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让人们一提起这个名字，马上想起了他的聚焦点。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这个人，就活了。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有的作者，一开始主角从头发到脚底板，都写得清清楚楚，洋洋洒洒几百个字——我似乎也做过这样的事情。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但是我后来发现，这样子根本没有用，太多的信息，反而读者无法接受和记忆。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作为主角，在整个文章大部分镜头都是他的，为什么偏偏要在开头，把所有的一切都塞给读者呢？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先让读者记住主角的名字，并且记住主角的某个特征，这样就够了。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这个特征，可以是外貌，可以是动作，可以是口头禅，可以是性格，可以是眼神，可以是嗜好。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就好像洪七公，想到他就会有两个印象产生：第一，手九个指头，第二，贪吃好酒。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然后不断的强化这个特征，这样子，作者在看到主角名字的时候，或者看到这个特征的时候，就会不自觉的进行联想，把名字和特征联在一起。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代入感，由此而生。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谈完主角谈配角。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配角的人物塑造，其实和主角差不多，不过由于主角的特殊性，无法进行很多方面的塑造。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就好像写一个穷凶极恶，杀人盈野的都市小说主角，这样的作品，有时候就容易惹来不必要的纷争。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但是如果这样的性格，赋予在配角身上，那是一点问题也没有。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配角的塑造，倒是可以纯了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纯性格的配角，有时候读者反而很喜欢。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黄药师的邪，西毒的恶，在大家的脑海里，印象都很深刻。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把人物写活，除了利用这些特征以外，还可以采取一些方法。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反衬，就是用一个很鲜明的角色来反衬另外一名角色的存在。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就好像一个读者恨不得他死的角色，谁砍了他，这个人说不定就能得到读者的认同。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聚焦，通过很多方面，一点一点的把人物的一些特征，组合起来，最后形成一个鲜明的形象。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烘托，就是通过别人的言论，口述，行动来曲折表现出人物的特征。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“他长得好丑啊”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“怎么会有这么丑的人？”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“你看他头发是黑的”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“眼睛也是黑的”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“皮肤黄黄的好难看”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“哈哈哈”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主角的形象就这样烘托出来了，其实是主角穿越到西方，和别人不一样，被大家认为丑了。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每个人物，必须要有一个特征性的配套情节。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武松，打虎；孙二娘，开黑店；孙悟空，大闹天宫；诸葛亮，放火；周瑜，气死了；赵子龙，七进七出，关羽五关六将。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人物的塑造，一定要记得，他的语言行动，必须符合他的身份、地位、学识、个性。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如：关羽邪邪一笑，眼里露出色迷迷的眼光，朝貂蝉扑了过去。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这样的描写，如果是情色小说，我都不想看。如果不是情色小说，我更不想看。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因为它颠覆了我脑海里的形象，让我无法接受。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心理描写是刻画人物一个比较重要的地方。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不过要记住一点，不要让人物有太过频繁的心理描写，这样会导致人物变成一个自言自语的傻瓜。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环境的反衬，更是刻画人物的一大杀器。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望着主角和女主角相拥的背影，男配角呆立不语，只是当树叶落在他身上的时候，却被他的护体罡气震散。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类似这样的描写，可以间接刻画出一种极端的愤怒，却又强自抑制的心态。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把人物写活，有很多种方式，不要拘泥于单纯的外貌特征，偶尔一两个小场景，反而更能激起读者对人物的喜好。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1.何为细腻的文笔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1、什么是文采？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采本指事物具有错杂艳丽的色彩，现多指文章中表现出来的典雅艳丽和令人赏心悦目的色彩和风格。一般来说，一篇文章的文采主要通过其优美的语言表现出来。因此，适当地修饰语言是可以达到增加文采的目的的。那么，一篇好文章斐然的文采主要表现在哪些方面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①整齐美：句式整齐匀称，多用整句。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②错落美：根据表达的需要，灵活自由地变换句子的长短和结构。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③丰富美：词汇丰富多变，绝无呆板的雷同和机械的重复；表达方式丰富而多变，绝无统一的模式。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④韵律美：整齐的语言铿锵而琅琅上口，富有音乐的节奏；多变的语言自由而活泼，跳跃着欢快的音符。欣赏美的语言就象欣赏一首优美的乐曲，充满美的韵律。⑤意象美：意象就是通过语言描绘出来的，融合了髡主观情感的客观物象。美的意象符合人们生活中审美习惯的，给人以美感，因而能够产生情感的共鸣，从而引起心理上的愉悦，获得审美的享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⑥意境美：意境就是作者的主观感情与他所描绘的客观环境有机融合而创造出来的艺术境界。尽管它不完全是语言方面的问题，但语言的好坏总是直接影响到意境的美丑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2、什么是文笔？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《辞海》：独立成篇、有组织的书面文字为文笔.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《现代汉语词典》： 文章的用词造句的风格:如文笔流利。简单地说是指一个人写作的风格、特色、条理、情节等。景物，情节，人物有机地结合在一起，好文笔。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文笔是一种综合能力的体现.文笔与积累、构思、立意、选材、布局、语言、表达、之间有密不可分的关系.不同的文体有不同的文笔和技巧。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之说，始于汉代，流行于南北朝，《文心雕龙》就曾一再采用“文笔”的概念。如《风骨》篇的“固文笔之鸣凤也”，《章句》篇的“文笔之同致也”等。“文笔”是泛指诗赋、散文及各种应用文体，相当于汉代“文章”的概念。由于当时文学及文学理论批评的发展，人们不断从各种文体的性质上和形式上区别它们之间的差异,于是又将“文笔”一词析之为二,即“文”与“笔”。“文”、“笔”之分,较早见于颜延之的“峻得臣笔，测得臣文”(《南史·颜延之传》)。《文心雕龙》也曾反复使用“文”、“笔”，如《时序》、《序志》等篇。在《总术》篇中，刘勰还对当时的“文”、“笔”之别作过概括：“今之常言，有文有笔，以为无韵者笔也，有韵者文也。”《后汉书》的作者范晔也是持此见解的。有韵或无韵这种形式上的区分虽然并非毫无意义，却并不能真正揭示文学和其他著作之间的区别。因为文学以外的各种著作，也可以以韵文形式出现。在萧绎的《金楼子·立言》中，对“文”、“笔”的区别有了进一步的认识。他认为屈原、宋玉等的辞赋之类，“谓之文”，其特点是“吟咏风谣，流连哀思”，“绮□纷披，宫徵靡曼,唇吻遒会,情灵摇荡”；而“笔”则实际上是指章奏之类的应用文，所谓“不便为诗如阎纂，善为章奏如伯松，若此之流泛谓之笔”。以这种观点来区分文学和其他应用文在性质上的不同，无疑是更切合文学艺术的特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3、什么是细节描写？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所谓细节描写是指文学作品中对人物动作、语言、神态、心理、外貌以及自然景观、场面气氛等细小环节或情节的描写。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成功的细节描写有什么作用？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细节描写在刻画人物性格、丰满人物形象、连接故事情节、丰富作品内涵等方面具有重要作用。生动的细节描写，有助于折射广阔的生活画面，表现深刻的社会主题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4、何为细腻的文笔？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细腻的文笔往往是温柔而多情的，它有感染力，它能使人从细微之处体味到内心的情感、事物的神韵，它能使人进入宁静愉悦的审美心境。然而，笔墨粗疏却是初学写作者常犯的毛病。使语言文字从粗疏走向细腻，从草率走向精致是写作训练的题中应有之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能够做到文笔细腻，非一日之功，大抵应从以下几个方面去努力。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一、须有从容细赏的心态和丰富的审美体验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在读一些好文章时，常会感慨于自己虽也见过文中所写之物，但却未能用文字表述之，或者只是浮光掠影，一带而过而已。其原因就在于我们只是用眼睛去看，而未能用心去感受，不能在心底留下什么痕迹，所以比“观察”更重要的是心态和体验。请看下面两段文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①从三聚亭边穿过，再走过一个古朴的石牌坊，便是入云栖的小道了。和同伴一路走过去，我发现云栖竹径所经的路面铺设得极有特色，中间全是用青石板铺成的，两侧则用卵石镶铺，在青石板与卵石块之间又用黑砖相隔，嵌出了两条黑线，看上去非常的齐整。后来才知这路是按康熙年间的原状重修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②这里除了绿，任何异色都非常另类，偶尔露出一堵米黄色的僧房院墙，显得孤独而寂寞。这里的空气中，有些草根腥气，有些腐叶的霉味，那是山林的气味，还能听到顺叠石而下的叮叮溪声，皮肤体验到的是细雨雾化后的湿润凉爽……回家后连梦都是湿漉漉的，绿得沉甸甸的，哪怕朝阳初上，也晒不干晒不退枕边的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两段文字都是写景的。例①写了云栖小路的材质、铺法和色彩，它是那么的精致和古典，可以想见，作者缓步其上之时，一定是满怀欣赏之情，一定是把它当做一件艺术品的。所以，我们往往并非疏于观察，而是缺少闲适的心态、审美的情致和情感的自由释放。在写作的过程中，概括是不可少的，但也不能一味地依赖概括，因为它毕竟是抽取事物的具体意像和原汁原味之后而来的。如果行文处处皆概念，文章必然索然无味而无具体细腻可言，比如将云栖的小路概括为“石板路”“石板与卵石相间”，虽也准确，但却只能给人笼统的印象。所谓细腻，有时也就是细述事物的特征而已。一些同学旅游归来，缺少的就是以细腻的文字展现所见之景的个性特色的能力，千姿百态、丰富多彩的自然景物在他们心灵里的投影可以说是模糊不清，混沌一片，下笔又何来清晰细腻？例②中的文字与其说是对景物的描摹，还不如说是对主观感受的强化、细化与深化。景物是寻常的，但作者除了运用视觉去观看，还调动了嗅觉（“草根腥气”“腐叶的霉味”）、听觉（“叮叮溪声”）和触觉（“湿润凉爽”），这种全身心的投入比单用视觉自然更能使读者产生身临其境之感，文笔自然就细腻丰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二、要会对心头掠过的一缕思绪或直觉进行捕捉和放大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的细腻实为心灵的细腻。在日常生活中，我们的心灵世界少有电闪雷鸣、地震海啸，更多的是一些细微的感触和微妙的变化而已，善于写作的人往往能把它们传达出来，这就需要雷达般的机敏和细致。当瞬间的内心闪现外化为永恒的文字现实的时候，就有了一种鲜活润泽的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③我，一个平常的小女子，和女友上街，千挑百选地，买了新衣服回家，会欣欣然地打开衣橱往里挂，仿佛收藏的是一叶美丽的心情；郁闷时独自闲逛，也会带新伙伴回家，对镜反复试穿，然后轻轻拉开橱门又轻轻合上，似乎在这一启一合之间，满腔抑郁便已消散。而最温馨的，莫过于换季——有时，在一叠毛衣里看到一件已被遗忘的中袖绣花衫，就像是凭空捡了个宝贝，会开心地跳起来。因为，有了它，就不必替新买的麻布鞋子配上装了；更因为，有了它，某段相关的记忆就有了温度有了形状有了分量，就可抚触可把握可咀嚼回味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④我被一阵阵清幽而又熟悉的茉莉花香熏醉了。每见到这些花，总会勾起我丝丝缕缕儿时佩花的情景来，便迈不开脚步了。休管旁人笑我已是两鬓花白，也休论别人笑我“老妇聊发少女狂”。我本是茉莉的知音，只要我自己感受了这温馨的幽香，就心满意足了。晚来让它伴在我枕畔，在这沁人心脾的幽香中，我在梦中也会飞起一缕情思，追逐童年时的小伙伴，顽皮地玩耍去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两段委婉细腻的文字写的是对衣服或茉莉花的喜爱，似乎非浅唱低吟回环往复而不能表达作者对心爱之物的柔情蜜意。例③把衣橱开合瞬间或满足、或惊喜、或陶醉的感受一层层地抒写出来，并糅合了一种自得之情，一种女性所特有的娇媚之态。表现心灵的私语，宜用细腻婉约的文字，读之就像一圈圈细细的温柔的蜘蛛网缠住了你的心，有一种熨人心肺的绵长滋味，若是粗线条、快节奏，则难以把缱绻的情愫、隐约的心绪表现得淋漓尽致。例④中的文字与例③有异曲同工之妙，也许只有懂得生活、情感丰盈的人才会留一份细心和深情在那些原本琐屑的小事上。作者对茉莉花的喜爱似乎与生俱来，而且融进了人生的纵深。茉莉花似乎已成为作者心灵的一部分，和那些经典的美好的体验紧紧联系在了一起。在细腻曲折之中，我们体会到作者虽老而不改其所爱，而这种爱又使其永与童心与激情同行。品读这样的文字，真有一种被千丝万缕的春雨无声地染绿心田的感觉。细腻的笔墨是温柔美丽的，却又寓含着启人心扉、拨动心弦的力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三、要学会对事物精神意蕴的深入开掘和娓娓细述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细腻，并不是对什么都不厌其烦地用工笔描述，那只能让人感到罗嗦，尤其是对那些人所熟知的事物，更无详写细述之必要。这时，那些写作高手的目光往往不是聚焦于其“形”，而是对其内在的“神”进行发散式的品味，赋之以生命、品格、精神，从而写得细致耐读，曼妙有味。细腻，也可以理解为是一种传神的笔法。下面一段写藤椅的文字就是如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⑤我总觉得那不是一把椅子，一把曾经几次修补，承受过几代人的灵魂与肉体重量的藤椅。它轻轻的，凉凉的，在白昼里，在空气里，我总能看见它在波动，底子是琥珀色的，在光的折射下，有的呈纯净的象牙黄，有的则是耀眼的金黄。它站在那里，很沉重地站在那里，我似乎能听见它的呼吸。它一到春夏就突然醒转过来，散发着一种光亮，一种让你直想往它身上一靠，闭上眼睛什么都不去想的光亮，一种安全的光亮，敦厚的光亮，老祖母额头的光亮。这的确是一把普通的藤椅，亲吻过小孙子藕节似的胳膊，亲近过那吐气若兰的女子冰洁的肩膀，亲抚过老者饱经风霜的肌肤，它吸纳了青春的艳丽，吸纳了年老的沧桑，吸纳了泪水汗水，吸纳了一坐十年冷的沉思默想。触摸它便是触摸已逝的韶光，触摸那匆匆离去的亲人的体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段细腻的文字已远不是纪实性的静物描摹，而是开掘至精神层面的想像发挥。能否做到细腻，首先取决于能否有汩汩涌流的文思。有些人执笔为文，写不了几句便感滞涩不畅，大有无米而炊之难，此时又何来细腻流畅？究其原因，大概就在于过于泥实。比如写一把藤椅，若是作客观的描写，实在也无甚可写，这时只有用主观化、个性化的处理来表达对事物的感受，才会有如潮的情思和斐然的文采。以这段文字为例，它先写藤椅的颜色和光亮，写得虚实相映，似是神物，灵气氤氲，然后又以三组排比句写出了藤椅所经历的世事沧桑，丰富的阅历已使其俨然成为历史的见证和岁月的象征。细腻，与其说是一种笔法，还不如说是一种文学的方式，而文学的方式又是一种人性化的方式，是一种使大千世界变得更加丰富的方式，是一种尽情发挥人的想像力的方式。中学生的写作是不同于作家的创作，却不应远离文学，远离审美和情感思维；正是由于文学的缺席，有些学生习作才变得干瘪无趣。只有在与文学的亲近中，日常的思维才能生发无数的触角，繁衍无数的空间，文笔的细腻也就有了坚实的基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四、要有一颗敏锐而善感的心灵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的细腻与否，归根到底，与生活体验的深广程度有关，与人的慧钝粗细有关。敏感，易领略得丰富；善感，易体味得深细。现代生活往往把人的心灵磨砺得粗糙迟钝了。现在，人们少有心灵的闲暇和宁静，于是在疲于应付中滋生了精神的倦怠，在时尚的引领下逐渐地丧失了自我，在心理长期处于焦躁不安的情况下，难有对事物的专注和对内心的细察。生活于五光十色、人欲炽盛的社会中，也许还是要在内心深处留有一点孤独寂寞，和种种所谓的新潮保持一点距离，这样才能使心灵葆有一份纯真的诗性和敏锐细腻的感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现代作家中，孙犁先生是一位情感与文笔都极其细腻的人。这里有一个故事，不知能否说明他所特有的细腻。有位青年作家小时候生母去世后父亲回老家为他娶回了一个继母，他未能理解其父，觉得自己的痛苦多于父亲，所以一直埋怨他。孙犁先生得知此事后，写信给他说：“您的生母逝世后，父亲就‘回了一趟老家’。这完全是为了您和弟弟。到了老家经过和亲友们的商议，物色，才找到一个生过儿女，年岁又大的女人，这都是为了你们。如果是一个年轻的，还能生育的女人，那情况就很可能相反了。所以，令尊当时的心情是痛苦的。”这位青年作家读此信后大有感慨，说过去常看到别人说孙犁先生善于写女人，其实，他也是那样善于理解男人。从这个故事大概可以看出细腻的魅力，是孙犁先生的细腻解开了这位青年作家心中的一个多年的结。当我们了解了一点生活中的孙犁之后，再读他的作品时，就会对那些深入人物内心、细腻入微的描写有更深的理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孙犁先生的细腻，缘于他内向、孤独、深沉和略带忧郁的古典文人的个性。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言运用包括听、说、读、写四个方面。从交际过程来说，听、读是理解语言的过程，属于接收信息；说、写是语言表达的过程，属于发送信息。理解和表达虽属于交际过程的不同阶段，但受制于同一个因素：语言环境，简称语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语境就是运用语言的具体环境。平常说语境，一般是指使用语言的时间、地点、场合、对象以及说话的上下文等，主要是语言活动的现场，通常称为狭义的语言环境。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外，使用语言的时代，社会的性质和特点，使用者的职业、性格、修养、习惯等，也属于使用语言的环境，与狭义语境相对应，通常称为广义的语言环境。狭义的语境对语言的理解和表达影响最大。同样一句话，在这个场合由这个人说出，与在另外一个场合由同一个人说出，表达的意思可能不同；同样一个意思，在这个场合对这个对象说，与同样在这个场合对另外一个对象说，使用的语言也可能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在口语交际中，有了狭义的语境，再加上谈话时的一些辅助性的非语言手段，如表情、手势、态度、语调等，要达到相互理解并不难。但是把语言写到书面上就不同了，孤立的一句话，如“你怎么回来得这么晚呀”就很难理解，是谁对谁说的?到哪去了?是责备、爱护，还是撒娇?这时就要依靠狭义的现实语境来理解。广义的语境对语言的理解和表达也有较大的影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比如一个人说话粗声粗气，可能有几种情况：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(1)对对方有意见；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(2)刚刚生过气，心情还没有平定下来；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(3)性格、语言习惯就是这样；等等。到底是哪一种意思，需要根据广义的语言环境去理解。大致说来，语境对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语言的运用有两种作用：一是限制作用，一是补充作用。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限制作用语境对语言运用的限制作用，首先表现在对词语的理解和选用上。同样一个词语，在不同的语境中，表达的意思可能不同，这时就要依据具体的语境作出准确的理解。例如：语言运用语言运用和语境全日制普通高级中学语文读本第一册 ???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①我们以我们的祖国有这样的英雄而骄傲，我们以生在这个英雄的国度而自豪。(魏巍《谁是最可爱的人》) ②谦虚使人进步，骄傲使人落后。例①用了两个“英雄”，前一个作“有”的宾语，受“这样”修饰，指英雄的人；后一个是定语，修饰“国度”，是指所具有的英雄品质。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另外，例①的“骄傲”是相对英雄说的，又与下文的“自豪”对称使用，表达的也是自豪的意思；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例②的“骄傲”与“落后”搭配，又与“谦虚”对比使用，表达的则是自以为了不起，看不起人的意思。这是语境对词语理解的限制作用。语境对词语表达的限制作用突出表现在同义词语的选择上。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 ③我到了自家的门外，我的母亲早已迎着出来了，接着便飞出了八岁的侄儿宏儿。(鲁迅《故乡》)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④3月14日下午两点三刻，当代最伟大的思想家停止思想了。(恩格斯《在马克思墓前的讲话》) 例③同是写出来这个动作，母亲是“迎着出来”，八岁的孩子则是“飞出”，恰到好处地表现了不同人物的年龄特征和动作特点。如果说成“我的母亲早已出来了，接着八岁的侄儿宏儿也出来了”，语言不仅单调、呆板，而且不足以表现出宏儿年龄小、动作快、活泼、天真等人物特征。在现代汉语里，“死”有很多种表达方法，如“去世”“作古”“谢世”“逝世”“离开了人间”“见阎王”“见马克思”，例④选用“停止思想”，不仅与主语相衔接，语势顺畅，而且突出强调了马克思作为思想家具有的“思想”特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其次，语境对语言运用的限制作用，表现在对句子的理解和组织上。一般的句子都不难理解，但有些句子，离开一定的语境，理解就会遇到困难。例如：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⑤在报摊前，说：“同志，两份电视报，一份‘北京’，一份‘中国’。” 这句话很好懂，因为有“在报摊前”这个特定的场合，有“两份电视报”这个特定的上下文。假如只是孤立地说“一份‘北京’，一份‘中国’”，就很费解了。同样，语境对句子的组织也有限制作用。比如同样一个意思，既可以组织成主动句，也可以组织成被动句，组织的标准是什么呢?就是语境──由语境决定组织成哪种句子效果最好。例如：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⑥党八股也就是一种洋八股。这洋八股，鲁迅早就反对过的。(毛泽东《反对党八股》) 受前一句句尾的制约，后一句把宾语提前，组织成了变式句，前后衔接紧密。如果换成常式句，说成“鲁迅早就反对过这洋八股”，读起来就没有那么顺畅、有力了。再次，语境对语言运用的限制作用，还表现在对段乃至整篇的理解和安排上。老师讲一篇课文，常常要先给同学们介绍一下时代背景、作者简况等，就是因为这些语境有助于我们理解文章或文章中的某些语句。至于段的组织，篇的安排，同表达的目的、场合、对象等，都有直接的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补充作用语境对语言理解的补充作用，主要表现在对语言的深层含义和言外之意的理解上。一个句子，表达的可能只是很简单的字面上的意义，也可能是语境所赋予的一种深层的含义，还有可能是一种言外之意。字面义的理解比较容易，只要弄懂每个词的意义以及词与词组合起来的意义就可以了。语言的深层含义和言外之意则不同，必须结合具体的语境，透过字面所表达的意义去深入理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不太熟悉的人到家里来做客。那天天气比较冷，客人有点轻微的感冒，你家里开着窗子。客人说：“今天可真冷啊!”你如果只把它看成是一句普通的话，认为客人只是想告诉你天冷这个事实，那就错了。他实际上是在暗示你把窗子关上，这种暗示就是语境给这句话补充的信息。大多数情况下，由于语境所起的补充作用，人们都能理解语言的深层含义和言外之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 ⑦沿着荷塘，是一条曲折的小煤屑路。这是一条幽僻的路；白天也少人走，夜晚更加寂寞。(朱自清《荷塘月色》) ⑧“要是书店愿意的话，”他说，“我看倒可以连同批语一起印出去。……”“还要让它‘留芳’百世吗?”(唐弢《琐忆》) 例⑦的路怎么会“寂寞”呢?这就需要了解当时的社会环境，了解作者当时的心境。作者对现实不满，幻想能够逃避，在苦闷中彷徨。“寂寞”一词正是作者当时这种心境的写照。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⑧是真的说那个批语“留芳”吗?结合上文“我”的态度(“我一时气极，带着发还的原稿去见鲁迅先生”)和鲁迅先生的议论(“骗子的行当，”鲁迅先生说，“总要干得像个骗子呀。”)，这里用的显然是反语，表达了作者对国民党政权的厌恶和嘲讽。语境对语言表达的补充作用主要表现在两个方面：一是充分利用特定语境，当省则省；一是表达语境临时赋予的意义或言外之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 ⑨这些蝴蝶大多数属于一种，它们的翅膀的背面是嫩绿色的，当它们停在地面时，就像是一片绿草，它们的翅膀的正面却是金黄色的，上面带着一些花纹，当它们飞动时就像是朵朵金花。(冯牧《澜沧江边蝴蝶会》)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⑩夏天，天气很热，两个人骑着自行车过来，看见一个冷饮店，其中一个说：“嘿，咱们俩去冰镇一下怎么样?” 例⑨里的“它们”都是指“这些蝴蝶”，完全可以承上文省略，没必要反反复复地说。例句中画线的部分都可以去掉。例⑩要表达的是两个人一起去喝冰镇饮料，但说话者借助当时的特定语境，只简单地说“去冰镇一下”，意思就全表达出来了。语言是一种社会现象，是一种社会活动，因此，运用语言总是离不开一定的语境，就像植物生长离不开空气和水一样。因此，我们学习语言，不仅要尽可能多地了解语音、语汇、语法等有关的语言知识，尽可能多地掌握字词的读音和意义，更重要的，还要善于依据一定的语境准确理解语言和在特定的语境中恰当使用语言，提高实际运用语言的能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1.小说情节的画面感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今天的培训内容是：顺眼——谈文章的画面感。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这个培训内容，主要还是为新手而讲的。培训的时候，希望和以前一样，不要乱插话、发图片和表情，有疑问，大家等到培训完，我会留时间给大家提问的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最近看的很多新手的书，都是第一眼就看不下去了，根本没心情看。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但是这些新手都要求我对他们的作品的内容和情节做出品评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其实，就算我对作品的情节和内容做出指点，作者也不会马上改正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因为这些能力，不是什么人指指点点就可以马上获得的。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但是有一点，就是我经常说的基础，却是只要点明了，就可以马上获得好处的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今天的主题是顺眼——谈文章的画面感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我想让大家思考一个问题，那就是，当你第一眼看一个女孩子的时候，你是先感觉这个长得不错呢？还是具体到这个女孩子的眼睛眉毛嘴巴不错？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这个第一眼的感觉，就是顺眼，我们不看一个人的具体外貌，第一眼的感觉，就是顺不顺眼的感觉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只有当我们感觉这个人长得很顺眼，我们才会继续从细的地方看，比如五官，比如身高体型身材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看小说，又何尝不是如此？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曾经有不少写了十万字，收藏没破百的作者找上我，让我看他们的书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个人感觉，这些作品其实都有很不错的创意，有不少闪光点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比如人物刻画，布局，创意，情节，或搞笑或凝重的文风，都是这些作品吸引我读下去的优点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试问，一本书的开头，如果2000字一章的篇幅，只有三四个段落，作为作者的我们，换成读者的角度看，你，会不会读下去？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试问，一个句子，有二十个字以上，甚至有的超过三十四十个字，谁有那个耐心读得下去？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试问，一本书，错字百漏，前言不搭后语，形容词一大堆却分不清文章的主宾，说白了就是不知道作者在讲什么。这种书，谁看得下去？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试问，如果有这么一个章节，开头全部都是引号开头，干巴巴的一点变化都没有，看书的人会不会有种难受的感觉？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这一些东西，都是读者们，第一眼，还没有看到作品的时候，就已经可以看到的东西。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它叫做画面感。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我已经讲过长段，长句，因为过于密集的文字堆砌，导致整个电脑屏幕，都是文字，看起来会很累。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当一个读者，感觉到作品看起来累的时候，其实这本书已经完蛋了。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千万不要拿大神们的红书来做对比，我们如果有大神的名气，随便找只猩猩，键盘敲出来的文字也能卖钱。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网络文学，是以电脑屏幕为载体的文学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我们不可能象纸质媒体那样，看一整天眼睛都不会累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所以我们要有意识的，把传统文学创作的一些毛病改掉。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那么，什么样的作品，才有好的画面感呢？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第一要求，是不单调。这个不单调，不只是指对话形式不能全用引号开头，还有对那些，喜欢用名字灌水的，喜欢用形容词灌水的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如果有这么一个章节，每一章的开头都是主角的名字，相信大家都看过这样的情节吧，大家会不会感觉怪怪的？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如果有这么一个章节，每一段的开头都是主角的名字，相信大家都看过这样的情节吧，大家会不会感觉怪怪的？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这个就是主角过于单调的行文方式造成的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第二，不要有过多密集的文字和段落。今天我的同事跟我说，如果硬生生的把文章分段，感觉文章的整体和谐性会下降。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我说，可能会破坏文章的整体，但是，如果太过密集，你的读者略过不看，那么，你文章的整体和谐性，不是照样被破坏？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我同事想想说：也是，我看到超过二十个字都没标点的，都是看头看尾，扫过去的。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我后来给他一句话：不管以什么理由，只要你的文章，让读者感到累，感到可以忽略过去的东西，那你写再多再完整也是没用。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因为人家：不看。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这就是文章画面感的重要性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其实，说白了，这个东西我已经讲了几十次，作者们都有点烦了。无非就是单句、复句和段落短一点，描述的方式多变一点别太单一而已。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OK,今天的主题到此为止，接下来是提问时间。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何谓单句：没有标点符号的叫做单句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何谓复句：完整的一个句子，以句号或者感叹号或者冒号问号等结尾。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何谓长段：超过300个字就长段了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2.如何加强书的情节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如何加强书的情节？我今天讲的，就是如何加强书的情节。 所谓故事情节，就是加强故事的悬念  而悬念的构成，主要依靠以下条件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1、人物命运中潜伏着危机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2、生与死、成功与失败均有可能出现,存在两种命运、两种结局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3、发生势均力敌而又必须有结果的冲突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4、剧中主要人物的性格、行动能引起观众在感情上的爱憎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5、观众对未来事态发展的趋势清楚。合乎逻辑的故事发展和对人物的强烈爱憎，是构成悬念的两个重要元素。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悬念在故事中的运用，一般分为两类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总悬念与小悬念。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亦称整体悬念与主要场面中的小紧张格局 。总悬念是全剧主要冲突的焦点所在，在故事开始即要提出，并随着冲突的上升而不断加强，一直到高潮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它是贯串全剧的戏剧性结构的情绪支柱  期望式悬念建立在对观众不保密的基础上，它是在观众对人物命运和事态发展有一定预感和了解的情况下所造成的期待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突发式悬念则主要依靠对观众保密，通过使观众大吃一惊来加强戏剧效果。是故事发展过程中出乎观众意料之外而又在情理之中的复杂情况和险要转折，亦称吃惊或惊奇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在实际创作中，不同风格类型的小说故事，对这两种悬念的运用也各不相同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侧重于性格描写的，多用期望式悬念；情节戏剧更多地采用突发式悬念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在实际运用中，二者有相辅相成的关系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一般情况下，作者总是通过期望式悬念维持观众的情绪，又通过突发式悬念造成戏剧情节和观众情绪上的跌宕，从而进一步加强冲突的紧张性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悬念的形成、保持和加强，还需要依靠“抑制”和“拖延”的艺术手法，有的剧作理论也称之为“延宕”或“缓解”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比如斗破大家如果有时间可以研究一下 它指在尖锐的冲突和紧张的故事进展中，作者利用矛盾诸方各种条件和因素，以副线上的某一情节或穿插性场面,使冲突和故事性受到抑制或干扰,出现暂时的表面的缓和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实际上却更加强了冲突的尖锐性和情节的紧张性，加强了观众的期待心理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延宕手法的另一种方式，是在冲突的紧张时刻突然落幕，造成欲知后事如何，且听下回分解的悬念和间隔，从而大大加强了艺术效果。对的，就是布局，但是要懂得收。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悬念和延宕交替进行的格式，与观众看戏时的精神忍受限度有关，始终不懈的紧张，只会使观众感到疲惫，暂时的缓解，是调节情绪，为进一步紧张作精力上的准备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社会生活是复杂的，矛盾的发展受各种各样因素的影响和制约，必然迂回曲折有进有退，也必然会产生想不到的变化  要懂得如何在戏里安排悬念，首先必须熟悉生活中事物发展的规律，戏剧悬念的美学价值在于是否符合生活发展规律，符合人物性格的发展逻辑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突转，也称陡转、突变，指故事向相反方面的突然变化，即由逆境转入顺境，或由顺境转入逆境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它是通过人物命运与内心感情的根本转变来加强戏剧性的一种技法  发现,指从不知到知的转变,它可以是主人公对自己身份或者与其他人物关系的新的发现，也可以是对一些重要事实或无生命实物的发现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在创作实践中，发现通常总是与突转相互联用或者同时出现，小说故事往往通过发现来造成小说故事的激变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例如索福克勒斯的《俄狄浦斯王》第四场，俄狄浦斯为了解救城市的苦难，全力以赴查访杀父娶母的罪人，最后由于报信人无意之中透露真情,发现正是自己在无意中犯下了这一罪孽，于是,一个公正贤明的国王成了一个自我放逐的瞎眼乞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在小说创作中,好的突转场面不光着眼于故事的起伏跌宕，而且立足于人物刻画，力求通过情节的合情合理的突转写出人物剧烈丰富的心理变化与感情活动。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根据人物的梦境、幻觉、遐想、回忆等心理活动来组织舞台时间和空间，把过去、现在、未来相互穿插、交织起来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追求主观真实的现代派戏剧常采用这种结构方式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它主要导源于“意识流” 如A.米勒的《推销员之死》，贯串始终的是威利的心理冲突和潜意识活动，作者通过威利的神思恍惚、自言自语，在下意识中听到笛声、笑声，把舞台时空自然地过渡、闪回至以往，又通过第三者的打断，使之回到现实，以此形象地展现人物一生的悲剧命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时空交错的结构方法，突破了传统戏剧按客观时序反映生活的局限，通过多层次、多变化的时空组织，表现人物隐秘复杂的内心生活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但由于人的意识活动带有很大的随意性和跳跃性，使用不当，也会形成情节结构上的凌乱、模糊。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中国戏曲由于不拘泥于舞台的写实性，时间与空间的运用历来比较自由，也有一些戏局部使用时空交错的结构手法，着重表现人物内心活动，但不像现代派戏剧那样带有很大的随意性与跳跃性。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最后讲一个“巧合”的问题  戏剧情节是不排除偶然情况的  一切戏剧作品的情节几乎无一例外的都具有偶然性因素 可以说排除偶然性就无法构成戏剧情节  正如俗话所说：无巧不成书 但是 巧必须合理、自然、有意义</w:t>
      </w:r>
    </w:p>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1.网络小说的爽点是什么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爽点，什么是爽点？这个问题根本没有答案。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有钱的人，赚一百万都不会爽，没钱的人，路上捡到一百块都会高兴好几天。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因此，同样的写作素材，在不同人不同情况的不同作品里面，它们所展示出来的爽，是不同的。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首先，我们来说爽点最常见的一种。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那就是性，为什么艳照门一出现就整个网络火爆，为什么网络上点击最高的小说永远是情色小说？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因为，这些艳照及小说，都能够让观看者感觉到一种满足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很多作者，都会在文章里面或多或少的添加一些情爱性爱的描写，以吸引读者。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但是，大部分新手在写这种情节的时候，总会超标，写得过分露骨，使得文章品位下降，甚至被政府删除。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其实，真正好的暧昧情节，是完全不需要性描写的，只需要做好铺垫，那么，哪怕是一个吻的描写，都能让读者疯狂。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这就涉及到爽点创作的一个手法：先抑后扬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弄一个主角的身份永远也无法触及的女性角色（如冰山女，小龙女之类的）前期铺垫做好，让主角基本上已经丧失了泡到这个女性角色信心，读者甚至已经放弃了这个人的时候。突然间笔锋一转，轻轻的给主角一个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这样一个吻，和大量的性描写来比，读者更愿意看到这么一个吻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我们作者在应用这种先抑后扬创作手法的时候，一定要记住，不能压抑得太厉害，否则读者会完全失去兴趣。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这种手法其实归纳其重点，就是先把读者打一巴掌，再给块糖吃。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对于那些动辄要写情色描写吸引人的作者，我想介绍一本书给他们看：骷髅龙的《极品处男》这是一本主角周旋于数十个女人身边，到中后期才破处的小说。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这本书的爽点，就是标准的先抑后扬手法。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第二种爽点，是物品获得的满足感。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我记得网游那个课里面有说过，装备法宝之类的极品装备获得，这种满足感，是我们制造给读者的爽点之一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这种爽点，重点在于满足读者的极品装备收集癖好。这个极品装备包括物品，也包括人，比如人才比如美女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这种爽点吸引读者的手法是，强化获得物的存在，如果是装备，就要不停的告诉读者，这种装备多好多好，能够怎么样怎么样，必须得到这个东西才能把剧情接下去，而且这个东西的获得，极其困难。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作者通过这些方面，在读者的脑海里面强化了这个东西的存在感，使得读者对这个东西产生了需求感，那么，当主角得到这个东西之后，就完成了一次爽点情节的创作。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因此，第二种爽点的创作方法就是：强化存在感，让读者觉得这东西必须要得到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这种写法，很多人都在用，比如《仙葫》《阳神》《永生》等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梦入神机写的小说，很多都是这种强化存在感的爽点创作方式。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会不停的告诉读者，主角获得了某某宝库的线索，主角又获得了某某宝库的另外一个线索，这个宝库里面有很多很好的东西，其中有一种东西是主角必须的。如果没有主角必须的，那么这个宝库肯定有很多人来争抢，特别是主角的竞争对手，一旦他们得到，就会全面压制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试问，这样子的写法，作为读者的你，是不是很希望读者得到这个宝库，把竞争对手踩在脚下？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第三种爽点，是养成，也是网络小说里面比较重要的一点。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说白了就是主角在逆境中不断的成长，不断的依靠良好的升级体系，突破一个个瓶颈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养成这种爽点，是贯穿文章始终的一种写法，千万不要一开始就写主角多么牛逼。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因为你会陷入一个怪圈，不停的制造比主角牛逼的对手，来成为主角的踏脚石。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这种高起点的写法，很容易让你的作品失去吸引力。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主角都天下无敌了，仇家一个指头就能捏死了，试问还有什么看头？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主角的升级路线，只能是在主角突破瓶颈的时候小爆发一下，千万不要每一次升级都写成高潮，那样的话，就没有爽点可言了。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我以修真系统的感叹号流创作手法给大家示范一下，就知道全高潮写法，反而是没有高潮。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主角引起入体，进入练气期了！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主角好不容易，终于筑基了！！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主角历经万苦，终于炼成金丹了！！！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主角修成了元婴！！！！！！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从上面四行话，我们会发现，每一次都是高潮，但是看完会感觉，贫乏无味。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我曾经对一个喜欢用三个感叹号当做句号用的作者说：你放个屁都用三个感叹号，那么，你的作品还有什么高潮可言吗？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第四种爽点，就是优越感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想象一下，你开着劳斯莱斯幻影，叼着几万块一根的雪茄，手里面拿着一叠美钞，狠狠的拍在曾经欺负过你的上司的脸上。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那是何等的优越感？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我们创作的时候，可以考虑，如何让主角的刻画，给读者一种优越感的感觉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写法很多，比如穿着200块的衣服去买房子，被人鄙视后，掏出一布袋的现金，把店里面最贵的车买走（在这里说一声，这样的写法已经变成浅薄和无知的代名词了，原因是被人写烂了）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这种桥段很低俗，但是很有用，特别是主角被人鄙视后，先抑后扬的手法，读者看起来会感觉非常的爽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我记得无限恐怖的作者曾经说过一句话：所谓剧情,换个方式来说,也可以理解为追求爽的过程中，发生的不得不说的故事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一本小说的主线,其实就可以概括为追求爽的过程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第五种爽点，是送菜流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送菜流是梦入神机用得最好的一种爽点手法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那就是制造出一个比主角更牛逼，运气更好，实力更强，老是有奇遇的高大全角色，主角和他一比，简直就是农夫和王子。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结果呢，这个角色是来给主角送菜的。他所有的好运都将成为主角的好运，他所有的宝物都是主角的，甚至女人也是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这种写法，会让读者有一种，你牛逼算什么，我是主角，什么都是我的，这样的感觉，爽不爽呢？看梦入神机小说的读者收藏数目，就可以知道爽不爽了。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在这里，想说明的是，我们写的是网络小说，读者受众是现实中总有太多的顾忌和束缚，他们迫切需要在小说构建的虚拟世界中得到满足和发泄的那一群人。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主角在书里，必须说出读者平时想说却不敢说的话，做出读者想做又不敢做的事，获得读者根本无法企及的成就。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读者通过代入到主角的角色成长里面，来获得快感，最后爽到高潮。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这是网络小说的真谛，一切是为了让读者爽，只有让读者爽了，读者投票支持，花钱订阅，作者才会爽。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玩人性？玩哲学？玩悲剧？行啊，你可以这样玩，后果是，请不要跑来问我，为什么没人点击，没人收藏，没人订阅。。。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你都让读者不爽了，人家怎么可能会让你爽？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文是种娱乐，目的是让人得到快感的收获。踩到雷点感到不爽而喷人毒草自然是情有可原，但避免雷点却没有多大意义。好的网文不是雷点少的网文，而是让人能够收获快感体验的网文。要写出让读者感到爽的网文，才是网络作家的使命，也是收入的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一、爽的源泉：收获和奖励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所有的网文都能简化成完成任务得到奖励得到升级的模式，爽的爆点就在于任务的收获和奖励，升级后的变化。网文就是要让人得到一种经历过程的期待收获奖励的快感的体验，才有人爱看。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姑且不论过程，先论奖励。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奖励要让人爽，重要的不是收获的比例或收获的量，而是需要。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对比两种情况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（1）一个没啥钱的穷学生，零用钱总是当月用光，存款为0，闲着没事天天买彩票，中了1千万，然后计划着怎么花，买车买房买电脑泡妞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（2）一个没钱上大学的穷学生，需要10万块学费，每天辛苦打工，顺便买彩票赌运气，好不容存了5万块，开学在即，中彩票的了5万块，刚好凑足10万，不用再打工了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哪个更有满足感？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再对比两种情况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（1）主角通过努力得到一份经验值，一下子从1级升到了9级，属性大大提升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（2）主角通过努力得到一份经验值，从9级升到10级升了一级，达到了一直想去的洞穴的开启条件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哪个更有满足感？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（1）类是网游升级式的奖励，抽象的数据的，写起来模糊而重复；（2）类有明确的目标，得到想要的东西的奖励，具体而效果立显。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然而事实上很多人写的都是第（1）种，主角只是向着一个不明确的概念努力——变强，变有钱等——得到的奖励也如同暴发户一般并没有针对性。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例如无限流，开头或者需要解决迫切的生存问题，到了后面，就是努力-得到了奖励-分配如何使用的重复，没有需要只有单纯的奖励；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而重生穿越性的，开头则需要得到第一桶金，到了后面，则开始写中了重生/穿越这个大彩票之后，作者开始写“可以做得事”，而非“需要做得事”。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前面“需要”而得到的奖励让人觉得爽，但到后面就只是重复而已。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得到了某种并不预期的奖励，拍脑门想要干着想要干那，称之为YY还可以，但距离“爽”的境界还差一点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任务重复，奖励又不给力，大多数书都只能看看开头而已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其实作者完全可以人为制造“需要”，来让奖励到来的时候变得更爽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1.缺少的东西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方说主角必须打败某个大boss才能过关，但是因为欠缺条件A，被大boss完虐，条件A就成了十分迫切的需求，经过某个艰辛的任务B，得到奖励A，具备了过关的条件，得到奖励A的前后，有着是否有希望打败大boss这个决定性的变化，能让人实质性的感到等级的提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当然还有其它的方式，比方说主角拥有令人十分期待的能力C，但必须需要宝物D才能使用之类，宝物D就成了“需要”的奖励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因为缺乏，所以才需要，缺少是需要的同义词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2.解除压力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比方说主角中了类似生死符的诅咒，不停地掉血掉属性，到了时间还会死掉，不得不听别人命令处处束手束脚，完成某个任务解除了诅咒。这样的奖励，自然让人一下子神清气爽。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死亡的威胁、难缠的敌人都能造成类似的压力。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压力越强，让主角越是不爽，解除时痛快的感觉也就越爽。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既然是奖励，解除压力并不是回归原状，变得和压力到来之前一样，而是因为压力的解除，主角得到了更好的发展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例如《幽冥仙途》中，强大的阴散人一直压制着主角，主角解除压力并不仅仅是干掉她，还把她做成了傀儡成为了自己的助力，压力来源本身直接变成了主角的力量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再比如《死了都要记》中，腹黑正太解决了老对头黑眼圈男之后，也一并接手了对方的资源和名号，自导自演，一时间隐隐无人能敌，几乎已经到了成神的境界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3.大家都想要的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压过别人就会有优越感，抢来的东西总比自己家的要好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一个价值10的宝物，除了主角没人知道它的存在，被主角得到了，只是口头上描述着宝物价值有多高，但也无法让人明白这东西到底有多好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一个价值1的宝物，很多人来抢，甚至有成名已久的高人，最后却被主角得到了，就算实用性有限，也让人觉得很爽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二、爽的本位：代入主角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为什么网上会有变身文，而且变身得几乎没有意义？因为就是有些男人想做女人...主角就是给人代入的，自然要向目标读者靠近。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想要获得更多读者，主角就要符合大众心目中期望的自己——帅气。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在同伴之间，主角是最耀眼最独特的，面对敌人，主角最终总能够获胜，这样的主角才能给读者带来快感。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1.主角的特色：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让人记住主角而非泯然于众主角之中看过就忘，关键就在特色，能力的特色战斗方式的特色或者其它方面的特色，需要作者的创造力，但这一条只是在吸引了读者的基础上锦上添花的东西，和是否爽本身没啥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2.主角的效用：一锤定音的决定性作用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比较这样两种角色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第一种是实力坚挺的角色，或者学了补血技能在团队中始终保持重要地位，没了他就撑不下去，因此成为领袖，或者在个人战中总能和对手保持至少势均力敌，就算遇到比较强也能坚持住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是能力偏激的角色，在团队中或者不受人待见，就算占了领导的地位也和手下保持距离，或者干脆一直是独行侠，平时并不怎么出力，但在大家都撑不下去的时候，总能突然发威，在众人没有办法的时候提出扭转乾坤的奇计；一个人时一直被敌人压着打，却总能在最后一刻反败为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哪一种比较耀眼？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3.可以有不擅长，但不能有弱点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不擅长是能力上的无可奈何，弱点就是心理上的漏洞，有心理漏洞被人利用的只能是配角和反派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因为主角的失误，被一个没有任何特长的小角色胜了一筹——这样的情节给人一种吃了只苍蝇的感觉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人孰能无过，但主角不是人，读者要喜欢他，就不能有瑕疵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读者就算是回想起自己错误的决定、不应有的失败时也有种想要自杀的感觉，对于主角来说，如果出现这样的剧情，则立刻会有排斥反应拒绝代入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主角只能输给比自己强的人（至少某方面），而不能输给比自己弱的人。能以弱胜强的也只有主角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能够让主角被读者喜欢上，那么作品也自然能够长久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三、爽的材料——配角的衬托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1.同伴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主角不需要对等的同伴，如果结成完全契合的队伍，观点相同意见相同，多出这么几个角色来干嘛？只会分散读者的注意力，分散作者的注意力。合理性、人物的互动取代了爽点的创造，作品开始变得淡而无味。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主角的同伴可分为几类：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（1）完全服从的傀儡，偶尔陪主角说说话：前一种功能决定了这种东西只是道具而非人物，后一种功能只是用来注水，但要注意不要注水过头给“道具”太多情节，影响读者对主角的关注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（2）花瓶，战利品——放着就好，太多事会让人觉得很麻烦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（3）特定情况下的救援对象，给主角耍帅用，颁布奖励什么的，炮灰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（4）暂时的盟友，相互利用，一定条件下转化为敌人——这一种同伴应该最多，也最容易写出彩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2.对手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主角和对手之间的较量，不应是弱点的较量，而是长处的较量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传统上对手又被称为“反派”，因为历史上有抹黑主角对手的传统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三国演义里曹操的多疑，西游记天宫众神的荒唐，样板戏中反派的无能，现代网文里也往往喜欢刻画对手的丑态，性格暴躁偏激、毫无道理的敌意、看不起主角，以显示主角打败他们的必然性和正义性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反派是坏人，打败坏人，正义伸张，爽不爽？爽！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现代的读者很多都开始不好这一口，为什么？因为这种爽是来自于对手的坏，而非主角的强，如果只是描写他们的不堪，坏人总是会有人打败的，最终总会自取灭亡；对手不像主角，是消耗品，数量不少，毕竟对手各有各地个性，偶尔写几个这样的还可以，千篇一律会看到厌烦；也没有必要强调他们的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要用对手衬托主角，让主角打败他们时感到爽，就必须刻画对手的强，经验上的充沛和后盾的强大，还有冷静、机智、果断的品质，因为是对手，不用担心和主角属性上的重复，因为主角会比他们更冷静、更机智、更果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对手是压力的重要来源之一，对手应当有各种各样的品质，充分发挥创造力，给主角造成各种麻烦，解决掉时，才能神清气爽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１．　读者想要看到什么样的主题。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一个群体的心理显然和该群体的环境和内部结构息息相关，所以我们首先来了解读者的主体－－平凡的打工族和学生－－的境遇和心态。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首先，既然都是一帮平凡人，那么他们希望自己不平凡，希望自己有奇遇，所以金手指是必不可少的。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其次，能把时间用在网文上面的人大多都是混吃等死，这辈子也就这样了，所以主角要有雄心壮志，要不断的升级，要不断的变强。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再次，这些人大都是被人管的，所以他们渴望掌握自己的命运，甚至进而控制别人。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再再次，这是一个信仰缺失的年代，再加上一群叛逆的青少年，被宠坏了的独生子女，宅一族，精神空虚是不会少的，所以发泄、刺激、暴～力、ＸＸＯＯ，毁灭倾向也会有的，道德请靠边站。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最后，这是一个庞大的独生子女+宅群体，所以个人主义盛行，小说人物不擅长与人相处，习惯于别人无偿的服务，自己却不愿意和人分享，个人财产、隐私很重要。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总之，这个群体的人对于现实不是那么满意的。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为了超脱自己的命运，所以仙侠小说出现了；为了控制别人，所以玄幻小说出现了；为了证明自己是独一无二的，所以穿越文出现了；为了惊险刺激，为了掌握自己命运的感觉，所以无限流出现了；因为对国家民～族的现状不满，所以历史小说出现了；因为对现实不满，所以都市文出现了；因为对漫画、电影、游戏、体育等感兴趣，所以游戏竞技、同人都出现了；因为精神太空虚，所以兔子流出现了；因为大家都太“独”了，所以“一人过处，寸草不生”的凡人流出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一句话，有什么样的读者就有什么样的小说，“大势”在读者的手中，作者只不过掌握了“偶然”而已。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 小说的环境决定了主角的为人处事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环境不绝对决定人物的性格。但是如果一个主角要升级、要掌握自己的命运、还要从最底层慢慢往上爬，那么他的性格就是被这个世界决定的。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只要主角想要成为什么天下第一高手或者皇帝等等妖孽般人物，伦理上，他就要比所有的配角更出色，更有魄力，更有志向，更会保护自己。否则，不是非常之人，你怎么说服读者主角会有如此成就？读者虽然希望主角不停的升级，但谁都不是傻子，读者会相信一个N..or S...会不停升级到爆？那些一边争霸天下，一边闲庭信步的做好人好事的主角，你到底是把配角当傻子，还是把读者当傻子呢？你真以为读者不会思考，不会发问：“我各方面能力也不差，为啥天天忙得给父母做好人好事的时间都没有，成就反倒不如书中的主角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当然，不要求主角多么英明伟大，但是有一条必须保证：如果做不到“不N..,不S...",那就少TMD管闲事，抓紧时间补脑！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至于网文中的环境如何，呵呵，不需要我多说吧？便是都市文里面也都有个官场、商场的小圈子吧。那种地方，主角不得心理疾病就已经是开了无数金手指了，剩下的“出淤泥而不染”也就顾不得了。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 主角就是用来代入的，这就是网文的命！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看了上面关于读者心态的讨论，大概的意思归结起来就是：读者在现实中不爽，所以他们要进入网文的虚拟世界中好好爽爽。所以，主角就是用来让读者代入的！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些有“虐主癖”的虚无主义者、悲观主义者、犬儒主义者、文艺男女青年，你们不要在那里总抱怨什么“读者层次低，非要代入主角”。读者会代入主角的另外一个决定性原因就是你们的无能：是你们没法把主角刻画的有血有肉，有灵魂。你们造了一个劣质的行尸走肉扔在那，读者们屈尊去夺舍完全是帮作者们脑补主角的性格，这是读者体谅作者刻画人物水平太滥，自己用本人的性格特点来完善而已！　各位去翻翻那些人物性格鲜明生动的名著，你看看谁能代入地进去？！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自己人物刻画得烂，就要老老实实地让读者代入。这不是读者在ＱＪ你的劳动成果，而是大家帮你擦屁股！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 配角人物划分：NPC和潜在竞争对手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说完主角，下面说配角。 个人觉得配角可以分为两类：NPC和潜在竞争对手。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NPC:  网游小说中NPC，无限流中的剧情人物。这些人一般属于NPC （特殊情况不讨论）。这些人的特点是被一个强大的意志牢牢管制， 而这个意志对于主角来说也是绝对的、客观的。这种NPC角色有自己的世界，他们一般不会参与到主角的世界中和主角竞争，所以主角和NPC之间一般没有利益冲突。对于NPC，主角可以助人为乐，可以坦白很多东西，可以感情泛滥，只要那个公正的绝对意志保证他们不会和主角竞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潜在竞争对手：  除NPC以外的所有配角。甭管现在这些人是否会对主角不利，在将来的某一天，他们，包括主角的那几个花瓶，都有可能威胁到主角的利益，对待这些人主角要保持永远的戒备。原因嘛，从合理性来说，想要王霸天下的主角因为作者的原因IQ和EQ毕竟有限，所以只好想尽一切办法压制所有配角了。宁错杀勿错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从阅读感来说，请见后文关于的拖油瓶、“财不漏白”和人物刻画的讨论。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 关于升级的一些数学题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这一条讲一些最基本的东西。我们都知道主角要升级，升级的最根本体现就是收获要大于付出。那么这个收获与付出是怎么计算的？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倍数理论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命题：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一个人去买钢笔，红色10元一支，蓝色的12元（其他方面和红色一样），此人喜欢蓝色钢笔，请问他会不会买蓝色的钢笔？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一个人去买车，50W一辆白色的，再加上1000元可以让他挑颜色，请问此人是否会花1000元去挑一个他喜欢的蓝色车？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解释：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从数学上来讲，买钢笔挑颜色多花2元，买车挑颜色多花1000元，显然是买车挑颜色更费钱。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从实际来讲，更多的人会选择花1000元买辆自己喜欢的车，而不会多花2元买蓝色的钢笔。为什么？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从心理学上来讲，人的消费计算都是以倍数为基础的：买蓝色钢笔要多花2/10=20%；买辆蓝色汽车多花1000/500000=0.2%；0.2%&lt;20%, 所以人们会觉得买车挑颜色更合算，而且他们会给自己找各种理由：车这个东西要用好久呢，这么贵，当然要买个自己喜欢的。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结论，人们计算收支不是以1元、10元为单位的，而是以1%，10%为基本概念。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再看这四个命题：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一：主角刚开始的实力为0.1, 经过一场大战以后实力成长为5； 主角在全书后期的时候，实力为1亿，经历一场大战以后，实力增加1万。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请问，读者觉得主角在哪个时期更给力？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二：主角前期实力为0.1，通过闷棍弄死一个实力为5得配角；主角后期实力为1亿，历经千辛万苦以后打死一个实力为1亿又1000的配角。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请问，读者觉得主角在哪个时期更给力？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三：主角一场战斗中付出10单位的贡献，收获100单位的奖励；主角的loli付出0.01单位的贡献（帮忙搜尸），从主角那里得到5单位的收获。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请问：主角收获大，还是拖油瓶收获大？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四：主角救助某个为父乞药、死缠烂打的孝女，付出100单位资源（自身资源为1W单位），虚荣心、同情心获得满足，算作0.1单位资源；该孝女本身实力为1，因为只是磕头+哀求，所以付出为0.1单位。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请问：主角的收获为多少 ？（0.1/100=0.1%）。 孝女的收获为多少？ （100/0.1=1000）。谁收获得更多一些？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主角的成长有多少？ （0.1-100=-99.9; -99.9/10000=-1%）。孝女的成长为多少？ （[100-0.1]/1=100）。 谁成长得更快？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如果主角连续救助1000名少女，即主角连续经历1000次别人比自己成长度、收获多得多的事件，请问读者感受如何？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作者没有能力刻画人物性格的基础上，文章基本上是一个升级报告，书中角色在读者的眼中实际上只是一个代号，读者会从经济的角度考虑问题，而忽视感情因素：因为作者写不出来活生生的人物让读者去承载感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最后，《凡人修仙传》为什么要换地图？为什么要一人独行？ 为什么从不随便出手帮人，帮人必要回报？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 加减法理论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提问: 10-8=2+0=1+1?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命题：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情况一：主角发现一块陨石，收获10单位资源，回去后被导师以“我是为你好”的名义拿走8单位。主角最终收获为2。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情况二：主角发现一处山洞，搜索后获得2单位资源。主角最终收获为2。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情况三：主角发现一处密室，搜索后获得1单位资源，另有一单位资源飞走，后主角在回家路上又偶然发现该资源，抓获成功。主角最终收获为2。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请问，以上三种情况从读者心理角度来说是否等同？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 绝对与相对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这一条在上面一点中已经说得差不多了，我就举几个例子吧。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例子一：付出10单位资源，主角收获10000单位，比例为1000；配角付出10单位资源，收获1亿单位。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请问，主角会高兴吗？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例子二：为了收获1W单位资源，主角需要付出10单位努力，主角拖油瓶可以不劳而获。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请问：主角应该高兴吗？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例子三：主角花费5年时间从1级升到10级。在主角成为10000级强者后，主角把某女从1级硬提升到10级，花费时间3分钟。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请问：读者有什么想法？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例子四：主角听说另一个空间的某配角比自己升级速度快；主角发现自己的队友比自己升级速度快。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请问：哪种情况让读者更不爽？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例子五：主角遇到一个身世凄惨的罗利乞讨，请问主角是否应该帮助该罗利？ 如果是1000+的难民跟在该罗利身边，而且都在向主角乞讨，请问主角应该怎么办？</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例子六：主角与一群陌生人临时组队探索遗迹，主角获得高级宝物，其他人获得逆天宝物/高级宝物/低级宝物/小命丢掉。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三. 设定很重要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一本网文读者要看什么？升级，变强，种马？这么写的网文有很多的，但是成功的不多，因为这种书往往只有赤裸裸的功利性，而缺少阅读感。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对于网文来说，人物刻画太难，感悟吐糟也难，情节已经变成了升级、变强、种马，没什么可发挥的，只有设定这个地方还算有看头，所以设定这一个环节非常重要，直接影响一本网文的阅读感。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 建立一个设定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写好一个设定，这基本上个人有个人的看法。有人自己创造全新的设定，那么想象力、平衡性、发展潜力都很重要。想象力无话可说，只能看作者的才气。平衡性要看书中各个势力之间是否真正的平衡，有最基本的逻辑性。发展潜力，具体说就是主角能升多少级，主角升级后的能力如何，如果主角出来就无敌，那他除了四处旅游也没太多可干的事情。这种作者自己的创造的设定一般都是有不少硬伤，所以多检查几遍很有必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还有人会借鉴成熟的体系，DND, WOW等等。这要求作者对于这些体系很了解，不会被一帮人堵在书评区天天围攻。同样作者还要能把一个游戏的体系转为小说格式，这也不是很容易。但是借鉴成熟的体系其实个人觉得比自己创造一个体系要好得多，也简单一点。作者基本上就是学习资料，参考别人的手法，同时在书刚写的时候就会有一群DND\WOW\WH读者来看，对作者的创作积极性有好处----如果他们不是来挑毛病的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 多设计几种任务模式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差不多什么网文都是由一个个任务来拼合而成的，区别只在于这些任务是不是摆在台面上而已。作者写作任务的时候，情节自然各不相同，但是模式经常会重复，比如《法相仙途》的任务模式很多都是：主角被卷入别人家的事情中---〉发现很久之前的恩怨情仇报应到今天---〉一番乱战以后当事人都死光，主角成为最大获利者。 这种模式连续反复出现，让人很腻。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建议一个作者应该在设计任务的时候归纳总结一下自己的任务模式：起因和背景是什么，氛围如何（悬疑、探索、还是主角主动设局），背后的黑手怎么样，高潮如何进行，如何破局、结局如何，总结起来是什么题材 （复仇，遗迹探险，夫妻反目等等）。　然后给自己至少准备３个任务模式，间插着使用，务必不要让读者觉得重复。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３．任务一定要难，而且主角的成功不可复制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爽文有时候就相当于让主角既当婊子又立贞节牌坊：既要给主角很多的外挂，又要让主角凭借自己的“聪明才智”来完成目标。因为有些人希望自己爽，但是又不希望别人说自己是靠了“X二代”的身份才这么风光。落到主角的身上就是主角就是要很爽，但是又不能让读者觉得他完全是靠“作者二代”这个身份才爽起来的。所以主角的任务一定要难、非常难，但是主角当然会完美的完成这个妖孽般的任务，然后得意洋洋地说“只有我才能做到，老子就是英明神武，和我家老头子没有一点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一份辛苦一份收获”这话反过来说也大有市场，主角完成了一个超级ｂｔ的任务，哪怕最后收获一根铅笔，很多读者也会认为那是一个逆天的神器，只不过功能还没有被发现。如果主角路上捡到了东皇钟，估计也有很多读者会开始考虑这是不是一个陷阱．．．．．．总之，不被虐过一次，一般读者不会承认主角真获得了什么好处，虐的越狠，收获越大。就算作者再三强调主角确实被神器砸到了，也往往会收到诸如“作者完全是为了剧情需要胡乱写，没有一点合理性，全是小白文。”的回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所以网文的任务一定要动不动就团灭（除了主角），不如此不足以显出主角不是靠着金手指才上位的。这就叫遮羞布。简单的任务显不来主角的伟人本色。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这个任务完成以后要充分说明再来一次的话就算是主角也不可能完成了。这说明主角运气好到爆，占了天大的便宜，能让很多人有成就感、占便宜的感觉、独一无二的感觉、独占的感觉。另外，这也说明别人再也没有机会通过相同的事件来证明自己可以和主角做得一样好：因为这件事情从主角做完的那一刻起就已经变成不可能完成的任务了。所以探索完遗迹以后记得炸了那处遗迹，探索完古墓以后要毁尸灭迹，这样以后再也没有人可以和主角相提并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 如何让敌人和开着金手指的主角斗得精彩纷呈？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主角光环实在是太强大了，其核心属性就是敌人一点机会都没有。那么如何让敌人还能拥有和主角匹配的实力，与主角斗得势均力敌，又不会让一些读者觉得主角的优越感被削弱了呢？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主角可以不是最强大的，但一定是最有潜力的。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“我有大才，只是没有机会/时间让我表现，你们都不理解我”。这个美好的未来就是很多读者想要的：主角没必要最强大，但是要有一个最美好的明天。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 如何光明正大的给配角/对手设定强大的战斗力？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对这么凶残的主角，配角/对手也需要强大的战斗力来配合主角演戏。一般来说，读者还会想知道配角为什么有这么强大的战斗力，有人是好奇世界体系，有些人完全是为了研究这些配角不是被反向金手指催熟的，以证明主角还是独一无二的。大多数读者接受的配角强大理由有这么两个：年代久远和特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年代久远是说配角积攒很多年。国人相信“姜还是老的辣”“上古之治”，只要作者说明该配角是百年/千年/史前的存在，很多读者会自动给他们打上高手/变态/妖孽的标签，然后剩下的就是看作者怎么编了。反正越老的越凶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国人不太相信人数取胜。“以一敌百”“十步杀一人，千里不留行”“千军易得，一将难求”才是值得被传颂的。想要通过人海战术来打击主角那是行不通的。所以，人数没有用。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权是一个开反向金手指的好东西。原因我不说了。大概的例子有：我爸爸是ＸＸ；主神空间分为几个层，现在最高层的一个人通过拍主神马屁跑到最低层来虐主角了；某某人是从火星来的，那里资源更丰富等等。反正就是要强调某个不公正性，这样主角宰起人来会更有动力，读者也会觉得更解气，解什么气？不可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以上是设定，差不多是一本书的大部分了。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四．力量体系。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1. 升级系统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网文的核心是升级变强，因此一个好的力量体系就很重要了。其大概的要点个人觉得有这么几个：让主角有优越感，升级的空间，容易让读者理解。前两点容易理解，后一点意思是说这个力量体系要让读者能够生动的感受到并且认同一个人的强大，如《凡人》的强大来自于各个修炼层次间的天差地别，两个层次间的人完全没有可比性，这样读者们在韩立遇到更高境界的对手的时候默认韩立打不过。又比如《王牌》中的各种强大技能，读者可以从技能的特点上较为容易的了解到一个人的实力有多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同样对于比较核心的实力评判标准一般应该采用数字量化的原则，否则全都是战术的发挥的话，坦白说没有多少人能写出来一本书的味道，太难。而且各种数字化也并不是完全彻底把血量都给标记上的，很多情况下在同一个层次内，这种力量对比往往只是一个模糊的浮动范围，比如《凡人》的各个境界之内的力量对比就没有数字化，看作者怎么发挥，但是各个境界本身的划分已经是一个量化了。《王牌》的技能对于不同的人有不同的伤害，这也没有彻底量化，虽然这本书已经很量化了。这种量化与其说是为了方便作者写作，不如说是方便读者进行对比，否则目前各种成熟的体系也不会都用数字来表示人物的战斗力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我个人为网文的力量体系分了三个类别：等级为主导，技能为主导和等级技能双主导。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等级为主导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凡人修仙传》，妄语把所有的人物分成几个境界，不同境界间的人完全没有可比性，这就好比把所有人分入了不同的几个小地图中，再加上外面的大地图，主角只要一个一个地图的往外闯就行了。而技能都是依赖于等级的，并没有实际的量化系统，但是等级本身就已经量化的不能再量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系统的优越感来自越级挑战，所以最好在境界之内再安排小的等级方便主角越级杀怪。另外，一个地图之内等级的范围要合理，如果最高等级太高，比如过500，那么主角基本上得一直装孙子；如果最高等级只有10，那么这个地图就没有太大的必要认真刻画，因为主角马上就会走了。同时不同地图的切换有利于优越度的提升：在主角玩通一个地图的时候，主角会有一段“天下舍我其谁”的爽感，这之后再去其他地图接着装孙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体系的好处是简单易懂，谁厉害比比境界就知道了。同时升级空间非常广大，只要不停的在等级上面开地图就可以了。缺点是可读性一般不太高，因为一切都是太显而易见了，所以作者必须要增加其他的设定体系来吸引读者，比如《凡人》中的药材、功法体系。这两个体系很强大，但是他们的强大是建立在人物的等级上面的，没有人物等级就不能服用相应的药材，也练不了相应的功法。但不能不说这两个体系为文章增加了巨大的趣味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等级为主导的地图中，要加强升级的难度，保证升级后的爽感。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b.技能为主导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技能为主导，装备辅助。这种力量体系把技能的效果数字化或者半数字化，然后通过获得技能的强弱、多寡、搭配来划分人物的实力。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主角优越感当然来自技能的强大，并依靠N13的技能来HLL的灭杀对手。升级的空间往往是技能本身的优化变异，以及几种技能的搭配。因为技能本身拥有良好的视觉感，所以读者也很容易理解。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技能为主导的网文很有吸引力，因为技能的作用都是五花八门充满了各种可能，这一点从各种游戏中也可以推导出来。缺点是金手指比较难以设定，因为金手指某种程度上也是一个特别强大一点的技能罢了；战斗场面也比较难写，因为如何发挥技能的作用是一个需要认真思考的问题，但是一旦写好必然更加有趣；最后，整个体系也比较难以设定，因为如何让一个充满了各种神奇技能的体系维持平衡是一个很难的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从吸引读者角度而言，技能体系是一个很好的选择，因为技能、装备本身就已经能让人很有兴趣了。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在技能为主的力量体系中要控制技能、装备的流通，保证主角优势、运气。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 等级/技能双主导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这应该是很多成熟体系的特点：技能和等级同时存在。技能用得好可以越级杀人，等级能提升技能。这种复杂的情况下，恐怕技能和等级都得量化。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优越感自然来自于升级、技能、装备和越级杀怪，可谓爽点很多。升级的空间也自然不用提，广阔无比，技能和等级都有足够的提升可能。读者对于这个体系也可谓是最熟悉：总玩游戏嘛。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体系恐怕是最有趣味性的了：既有技能的搭配，又有等级带来的技能增幅，如果再考虑到各个职业划分的话，这种体系可谓拥有巨大的包容性。如此复杂的体系显然很难被作者一个人从无到有的创造出来，所以这个体系一般都是借鉴现有的成熟系统：WH/WOW/DND等。因为很多人玩这些游戏，所以这样的一本书要求作者对于这些体系的了解、推演有很高的研究。换句话说肚子里面要有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这个体系中等级和技能、装备都要控制。一般来说升级不容易，装备和技能不少，但是没用的很多。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2. 主角应该如何升级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这个问题貌似有点多余，毕竟基本上所有网文都是在讲述主角如何变强。但是显然，主角变强的方式有多种，如何选择哪一种提升实力的方式其实并不是一个很自然而然的问题。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主角变强的方式可以是：奇遇、闭关、努力做任务（或者说一次冒险）、顿悟、情绪的爆发。对于一般网文的读者来说这些虽然都能提升主角的实力，但是并不是都能让人愉快地。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 顿悟、情绪的爆发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东西最好不要写，一来太难以理解，太破坏平衡，而且实在是糙；二来，谁都知道这是作者赤裸裸的开金手指。作者不应该靠一句话就提升主角的实力，因为基本上所有读者都讨厌主角是靠着“作者二代”来走后门。三来，很多读者希望对于主角的一切尽在自己掌握，这种“走后门”的行为实在是让读者晕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ｂ．奇遇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角不可能没有奇遇，但是奇遇过多也会让大多数读者觉得主角是“作者家二代”。所以奇遇这种情节一定要发生在主角辛苦大战、探险、研究的基础上面，让人觉得主角确实付出了很多努力――虽然这些基本上用处不大――，应该给与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 闭关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大多数读者貌似不是努力读书的好学生，好学生能看网文也说明对埋头苦读都腻了。所以闭关这种事情就不要干了，一般读者也不会认同闭关可以突破境界---因为他们最不希望埋头苦干就可以成功，否则不会找网文来yy。话说回来，主角要是天天闭关，这书也没法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d. 做任务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这个才是重点，努力有回报，没有功劳也有苦劳，只要不死终会有所斩获。不说网文，就是游戏也都是这个调调，既然游戏发展这么多年还是这种模式，显然这条路不说是唯一的，也是现阶段最好的。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任务而言，连续任务好过一次性任务：可以当主线用，可以吊起读者的胃口；奖励方面嘛…要那种听起来特别有优越感，非常有潜力，但是对目前实力提升有限的东西，给人以极大的前景展望，加上一点点甜头，但是绝对不让人吃饱，这本书的后续就可以写怎么把潜力变成实力的情节了。当然这种情节一定要是做任务，而且是要非常难的任务才好，这样很多读者会这么想：主角费了这么大的力气才得到这么个被封印了一百万层的神器 （目前攻击力加0.1），每个高难度任务只解封一层，那这个神器一定威力大到不可思议，同时别人肯定得不到，因为别人没我这么幸运和牛13完成这么bt的任务。对了，作者最好在主角完成任务以后把任务场景灭掉，这样其他配角就再也不可能接同样的任务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总结，主角升级有点像新手炒股，要做好功课，认真研究，得出一个谁都没有发现的机遇，然后一本万利（yy出来的），但是别人不能重复你的经历，因为他们没有你的眼光。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五. 如何对待读者的建议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作者肯定会收到不少建议，但是呢，坦白说大多数都没用，不过偶尔还是有很切点的东西。作者不加以选择，采纳了不良意见肯定郁闷得要死；放弃了好的意见，书扑街了都不知道怎么死的。对此，我的看法是作者和读者所处的位置是不一样的，所以应该先想好如何看待一个意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对于作者来说，你是唯一一个通盘考量设计过该书的人，任何细节也都是你一个人创造出来的，所以作者是最了解这本书的人，你个人的感觉是最重要的，强过读者的感觉。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但是，读者看待一本书的角度和作者是不一样的，作者是俯瞰，读者是游园。所以读者绝对能够看到一本书设计不够“人性化”的地方。所以，作者必须听取这种意见，前提是换位思考。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那么具体怎么做呢？ 作者平时该怎么写就怎么写，书评区偶尔几个反对意见也不用管，见到真的有建设性意见的帖子（很少），认真考虑一下这些建议，如果决定采纳的话，那就冷静的融入自己的书中，但是要注意全盘考量，想好怎么融入，在哪里融入。如果书评区爆发大量反对意见，而且呈现出读者普遍不同意作者的时候，那么这说明肯定是作者出问题了，作者应该听取意见。但是，最重要的一点是，作者听取这个意见以后不要立刻修改书，因为作者被读者围攻的时候肯定情绪不稳，而且很多时候作者只知道读者对哪个情节不爽，但是不明白不爽的深层次原因是什么，考虑问题不会很周到，贸然改书十有八九会出更大的问题。最好的做法是加紧时间搞完目前的不好情节，哪怕插入一段意外来临时暂停该情节，把文章进入到一段比较平缓的时期，这时候作者基本上已经心情平稳，读者们的意见也想了一会儿了，估计也应该想明白了，目前进入两段剧情之间的时候也比较容易插入修改，这时候才是一个好的修改时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最重要的就一点：如果心情不稳，就不要匆忙修改。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六．如果你的情节被读者围攻，请不要说现实就是悲惨的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有些作者不愿意给主角太爽的剧情，他们总以为现实哪有这么顺风顺水的人。如果读者围攻作者的时候，他们还总是以“现实就是如此”来反驳。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想说的是，请作者先自己认清现实，不仅仅是你需要读者的这个现实，还有关于你的写作能力的现实。对于一本幻想类题材而言，我们突破网文的界限，看看古今的各种科幻、幻想类别小说，比如凡尔纳、托尔金、《哈利波特》、漫画《蜘蛛侠》等：这些小说被人们大夸想象力，设定体系，合理性，但是可曾有任何人把书中的剧情和现实联系起来过？可曾有人说《魔戒》反映了现实的残酷之类的？没有吧？所以写幻想类小说的作者们，说“我的书只是忠实反映现实情形”的时候，是不是应该先审视一下自己的本事和上面这几位比差多少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再说写非幻想类小说的作者（我觉得网文中这类小说不多），看看现实中的对应题材：各种侦探小说、言情小说、轻小说等，哪个真敢说自己和现实如何如何？个别的一些经典也不过是书中某（几）个人物反应了现实中的哪类人罢了，断不敢说情节如何。所以，把自己的小说往现实扯的作者，是不是也应该先和这类实体小说比比水平，然后再下什么论调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于一些有追求的作者，如果你们真的不能够自娱自乐的话，网文这条路对你们来说会很难受：比内涵、文笔、刻画、情节，你们比不过实体；比挣钱和读者数量，你们也不可能是一门心思迎合读者的写手的对手；你们大概可以期待的只有寻到一两个知己，但是这种层次稍微高，但是又没高到可以戒掉网文毒瘾的读者往往是最挑剔、最善变的一类人，迎合他们会很辛苦。说真的，想法是美好的，能力是有限的，这是人类的一大痛苦来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七.不要给主角道德选择题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什么父母被人挟持，自己长生父母长不长生，那小孩子威胁主角，战争孤儿乞讨，这些东西尽可能不要写，不要让读者被迫在道德和利益之前作选择，没有人在这种问题面前会好受，最好的办法就是不要遇到这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八. 对人物语言要谨慎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人对于别人的语言都很敏感，因为在现实中，语言就是信息交流的最主要途径，每个人都在这方面有很深的理解。而行为一般比较隐性，而且往往不包含传递给别人的信息，所以敏感性不及语言。而想法就更不用说了，完全可以天马星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面对一帮足够算作对话大师的读者们，角色的人物对话就非常之显眼。如果一个角色沉默还好，要是开口就是“光元素叔叔阿姨们，你们好，我是长弓。威，以后我可以和你们一起玩吗？”，那绝对是雷死人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如果自觉对话的写作水平不佳，就少用人物对话，如果非说话，那就短句式，直接干脆，而且多检查一下，和现实中的情况对比一下（一般是对比，不是类比），不要开口就让读者觉得书中人物都是刚学汉语的老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总结，这次两个帖子讨论的就是阅读感，说的再清楚一点就是怎么吸引读者，讨论读者如何。我希望有人能做做调查，调查一下作者，看看作者写书是为了什么，不同目的写出来的书成绩如何，作者感想如何。而且这个调查不要只在lkong进行。让我们也看看求财的作者能否挣到钱，同样那些理想崇高的作者是否真地改变了读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网文说白了是什么？一剂精神鸦片，网文届就是鸦片馆。对于那些有崇高理想的作者，我只能说维生素对身体有益，但是不能治毒瘾，往福寿膏里面加维生素对多数读书读者没什么用。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2.网络文学爽点位置布置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这个是《副本异界》 《纯阳仙境》 《审判之翼》 《天道计划》 《英雄之轮》等作品的作者羽民讲的，专程为熊猫看书作者进行的一个专题讨论。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今天我给大家讲的算是爽点，不过可能与其他人讲爽点怎么写不一样，我想讲的是爽点的位置。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其实也不知道大家有没有听过以前的评书什么的，他们讲书的时候，都会讲到一个关键的地方，让你们听下分回解，这个就算是爽点的一种，而这也就是爽点位置的选择与安排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一般来说，爽点的位置分为三种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一种是头尾型的，头尾型的就是我之前所说的那样，在开头或是结尾的时候出现的，这种爽点说直白了就是用来吸引读者用的。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以前写出版向小说的时候，我的编辑就和我说，台湾那边的读者都是去租书店看书的，他们从书架上拿起来，只翻前三页，看的爽就拿走，看不爽这本书就不要了。所以头尾型的爽点，最重要的就是在瞬间抓住人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到了网络时代，网络文学在这方面更为严重，书太多了，如果开头不能直接吸引别人，后面就要花上十倍的力气去吸引人。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举一个例子，就拿穿越小说来说吧。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很早以前，那些穿越小说，第一章全部都是写这个人怎么在各种情况下挂掉，第二章才开始写到了各种时代或是世界。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这就是比较差的做法了 ，因为第一你没有在第一时间让读者知道你所写的时代，金手指是什么，没有让读者眼前一亮。读者看了半天，你这边才死去，谁知道你下一章会到什么地方，他有心情就多翻一页，没心情就直接放一边了。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所以很多时候，我看穿越、重生之类的小说，都是从第二章开始看的，以免错过一些还算是可以入口的书。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这头尾型的爽点，说了头自然也要有尾，当然这尾并不是说你每一章的节尾都要让人爽，那样是不行的。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一般来说你可以有自己的一个习惯性的周期，比如三五万字，一个小结尾。像是我因为之前走的是出版向，习惯了六万字的格式，所以都是六万字一个小结尾，以此来吸引读者看下一本的兴趣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其实这个也是很重要的，因为读者看书是有一个惯性的，这几天一直在追着看，可能过几天又没有什么兴趣了。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这个时候一个小结尾的爽点，就可以让读者提起兴趣，想着下面是什么走向，最后又追着看。这也就是说书人的那种小手段。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这一头一尾相互呼应，处理好了，你的小说就会像是波浪一样，不停地让读者产生追看的念头。这也就是头尾型爽点安排的一个情况。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下面我来讲一下高潮型的爽点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也许有人会说，高潮型不就是头尾型里的那个尾，其实这样不能算对。用一个网游的例子来比喻的话，头尾型的爽点就好像现在的网游里面一进入给的那些帮助奖励，就是为了吸引人一直玩下去的。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而高潮型的爽点，则是玩网游里面得到的高级装备，让我一下子爽翻天的那种。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高潮型的爽点，要怎么写，为什么会爽，我就不多说了，我现在就来说一下，高潮型爽点要怎么安排，多长时间来一个。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高潮型的爽点，其实可以分布在所有的内容之中，大小都可以有，有时看着看着就会出发，这是不是没有时间上的安排呢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其实并不是这样的，高潮型的爽点往往是在主角被压制到极限的时候出现一次。有时一个篇章不会出现一次，有时一个篇章也可以出现好几个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举个例子来说吧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现在很多书里面，都会有门派比武这类的情况发生。这种比武流里面，高潮爽点怎么安排呢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开头与结尾自然是不用说了，就说一下整个比武过程中的高潮安排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一般来说，门派比武，肯定会有几个情况出现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什么内定、内门高手、美女高手等等之类可能引起高潮的。如果一下子全部放在一起打行不行？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那整个就乱套了。在这个时候就是高潮爽点的安排起作用了。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先是主角参与比武，之后转一下就要点明门派里面几个会有希望得第一，第一又是什么奖励，以此来吸引读者。之后安排主角被打压一下。随后主角一下子翻身，可能打败排名比较靠前的，或者打的美女心动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这样一下下地提升上去，也许你的门派比武就是一两章的故事，但却可以引导整个篇章故事的灵魂，让读者看的爽，知道主角的能力提升了，又得到了各处的好处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当然这种爽点最大的问题就是不能出现太多次，因为这种的爽出现太多次，反而会变成一个相当头痛的问题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就拿某个网游来说吧，那是本英雄无敌类的网游。他写的算是相当不错，主角总是比别人快上一步得到好东西，时不时与强大的敌人抢抢地盘，打打团战什么的。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一开始出了天使（一个兵种），所有人看的都爽。认为天使出来了，算是一个小无敌了，剧情高潮了，马上敌人实力也提升了。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接着过一段时间，又是一个爽点，完成了某个任务，得到一百个天使，这下又爽了，但是敌人的实力又提升了，有着上百天使的敌人也是有的。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写到最后，游戏里主角带着的天使成千上万的，让人看的相当的不爽，这就是高潮爽点没有控制好的结果。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其实像是爽文里面的神机书也有着这样的毛病，神机是大神，我自然就不好说什么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但是有许多仿神机书的让人看了就相当的无语，因为神机有几次拿丹药当钱来用。所以我收到了一些稿件，直接也抄袭了这种做法。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和我说XX丹=100个XXX丹=10000个XXXXX丹=1000000个XXXXXX丹。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我当时就看的有些头痛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这个一开始拿到了XXXXXX丹是爽点呢，还是让人不爽呢？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因此，与时不时来出现一下的头尾型爽点相比，高潮要控制。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第三个，成长型的爽点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这个就好像养成类的游戏一样，在某个章节里种下一个种子，后面的章节之中时不时提点一下，最后发现种子开花了，回想一下过程，感觉相当的爽。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这种成长型的爽点与前两种爽点又不一样，并不要求固定在什么时候出现，也没限制出现的次数。只要你可以开坑，埋伏笔，控制得住，最后不会忘记，你想来几个都行。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只不过有的人做的相当的聪明，有的人直接控制着四五条线，最后控制崩盘了就是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举一个例子来说吧，苍天白鹤的书就是这样的。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他一开始学习武技的时候，还不忘记再多学一些什么，像是打铁啊、炼丹啊什么的。他也不强求，反正就这样慢慢地有机会就提升一下。最后武技也上去了，其他副职也上去了，时不时还可以用副职打压一下别人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同样这样做的还有斗破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萧X一路是为了提升实力不停战斗的，但是他一开始就埋下了丹药流的伏笔，又是寻找上等的火焰，又是学习各种制药的方式，在药师比斗的时候，直接就打压了那些牛人，在让人感觉爽的时候也不会让人感觉突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面也有做的不好的。我就看过一本书，主角走的应该是废材流的路线，在家族里面直接就被扔在了废药房里。本来这个也算是一条路线，但是主角的成长型爽点却没有控制好，一开始直接就把废丹变成了宝，后面直接从转化废丹变成了转化法宝什么的，这样下去，最后还没有上架，这本书就直接崩溃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这样的例子还有一些，所以一般来说，我们并不反对同时控制几个成长型的爽点，但是爽点成长与暴发的时间需要错开。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比如一个人学了武、炼了丹、再学会了制作法宝，这三条线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可以在学武的时候炼炼丹，之后学武有成，出去找草药，路上遇到一个可以炼法宝的材料，随后在炼法宝的时候，又发现法力不足，再去炼一些丹来补充，这样相互交错的地升，才算是成长型爽点的正途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而这三类的爽点安排，也几乎就占据了小说爽点的大部分，只要掌握了这个，别的不说，最少你的书会让人看得爽，让人想追看下去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3.小说爽点的创作手法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这就涉及到爽点创作的一个手法：先抑后扬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这种手法其实归纳其重点，就是先把读者打一巴掌，再给块糖吃。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对于那些动辄要写情色描写吸引人的作者，我想介绍一本书给他们看：骷髅龙的《极品处男》这是一本主角周旋于数十个女人身边，到中后期才破处的小说。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这本书的爽点，就是标准的先抑后扬手法。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第二种爽点，是物品获得的满足感。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我记得网游那个课里面有说过，装备法宝之类的极品装备获得，这种满足感，是我们制造给读者的爽点之一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这种爽点，重点在于满足读者的极品装备收集癖好。这个极品装备包括物品，也包括人，比如人才比如美女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这种爽点吸引读者的手法是，强化获得物的存在，如果是装备，就要不停的告诉读者，这种装备多好多好，能够怎么样怎么样，必须得到这个东西才能把剧情接下去，而且这个东西的获得，极其困难。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第二种爽点的创作方法就是：强化存在感，让读者觉得这东西必须要得到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他会不停的告诉读者，主角获得了某某宝库的线索，主角又获得了某某宝库的另外一个线索，这个宝库里面有很多很好的东西，其中有一种东西是主角必须的。如果没有主角必须的，那么这个宝库肯定有很多人来争抢，特别是主角的竞争对手，一旦他们得到，就会全面压制主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试问，这样子的写法，作为读者的你，是不是很希望读者得到这个宝库，把竞争对手踩在脚下？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第三种爽点，是养成，也是网络小说里面比较重要的一点。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说白了就是主角在逆境中不断的成长，不断的依靠良好的升级体系，突破一个个瓶颈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养成这种爽点，是贯穿文章始终的一种写法，千万不要一开始就写主角多么牛逼。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因为你会陷入一个怪圈，不停的制造比主角牛逼的对手，来成为主角的踏脚石。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这种高起点的写法，很容易让你的作品失去吸引力。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主角都天下无敌了，仇家一个指头就能捏死了，试问还有什么看头？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主角的升级路线，只能是在主角突破瓶颈的时候小爆发一下，千万不要每一次升级都写成高潮，那样的话，就没有爽点可言了。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我以修真系统的感叹号流创作手法给大家示范一下，就知道全高潮写法，反而是没有高潮。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主角引起入体，进入练气期了！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主角好不容易，终于筑基了！！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主角历经万苦，终于炼成金丹了！！！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主角修成了元婴！！！！！！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从上面四行话，我们会发现，每一次都是高潮，但是看完会感觉，贫乏无味。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第四种爽点，就是优越感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想象一下，你开着劳斯莱斯幻影，叼着几万块一根的雪茄，手里面拿着一叠美钞，狠狠的拍在曾经欺负过你的上司的脸上。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写法很多，比如穿着200块的衣服去买房子，被人鄙视后，掏出一布袋的现金，把店里面最贵的车买走（在这里说一声，这样的写法已经变成浅薄和无知的代名词了，原因是被人写烂了）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这种桥段很低俗，但是很有用，特别是主角被人鄙视后，先抑后扬的手法，读者看起来会感觉非常的爽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我记得无限恐怖的作者曾经说过一句话：所谓剧情,换个方式来说,也可以理解为追求爽的过程中，发生的不得不说的故事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第五种爽点，是送菜流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送菜流是梦入神机用得最好的一种爽点手法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那就是制造出一个比主角更牛逼，运气更好，实力更强，老是有奇遇的高大全角色，主角和他一比，简直就是农夫和王子。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结果呢，这个角色是来给主角送菜的。他所有的好运都将成为主角的好运，他所有的宝物都是主角的，甚至女人也是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这种写法，会让读者有一种，你牛逼算什么，我是主角，什么都是我的，这样的感觉，爽不爽呢？看梦入神机小说的读者收藏数目，就可以知道爽不爽了。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1.小说代入感方面的刻画</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人物代入感方面的刻画 要说三国中的代入感：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诸葛亮运筹帷幄，举世无双的智谋；关云长的盖世武功，忠义双全；赵子龙的勇武和忠心不二，单枪匹马，百万军中三进三出，独闯曹营…… 这些都是让读者十分倾慕的角色，看了三国演义，哪个读者不想成为（代入）他们那样的英才，英雄？！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是精神上的代入感，这种代入感，是很让读者受用的。实际上并不是说人物平凡真实，如读者生活中的人物，才有代入感。现实生活中，也许看你书的读者是个懦夫，但他的理想是何尝不是成为一个人人景仰的大英雄，也许他考试经常不及格，但他何尝不想上清华北大，何尝不想做比尔.盖茨、巴菲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另外切忌人物脸谱化，别把好坏全部写在“脸上”，好人不要尽善尽美，坏人也不一定十恶不赦。人性本来就是矛盾的，没有绝对的善，也没有绝对的恶，每个人都有天使与魔鬼的思想，关键是哪种思想在内心占主导地位。可见小说人物角色的思想言行合乎情理，并满足读者精神上的追求，也是人物刻画的关键。</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主角，第一配角，女主角，终极反派。我会写他们的性格，身世，嗜好，擅长。有必要的时候，我会想象他们的模样，他们喜欢的颜色，他们的口头禅，他们的血型，他们喜欢看什么，喜欢读什么，有什么小癖好，总而言之，尽量想象他像一个活生生的人。真的把人想通了，情节其实就出来了，我始终认为，好的故事，是人物自己走出来的，作者只是跟随而已。 </w:t>
      </w: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2.小说代入感浅析</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代入感：社会脑与镜像自我 请拿出一张纸和一支笔，在纸上画一个圆圈。现在，在圆圈内上方点两个点，下方画一条短线。你看到了什么？ 嗯，一张脸？ 如果理性的分析下，根本不可能有什么人的脸长成一个圆圈两个点一条线。可是当你看到这图时，的确会情不自禁的认为这是一张脸。</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甚至当那条线是向上的弧线时，你会认为是开心的笑脸，向下的弧线时则认为是不开心的脸。 我们随时都在周围的环境中搜寻与自身相同的特征。 觉得周围黄色头发不是很多的人，把头发染成了黄色之后，却发现到处都能看到黄头发。狠下心买了一款时装，穿出门却发现随便逛逛街都能见到穿着一样衣服的人。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这正是社会脑自动收集来的相同特征。 社会脑无法对自我本身进行定义，它只能在社会群体中定位自己。父母的孩子、某某老师的学生、某公司的职员……这些与他人的关系、扮演的社会角色，便是社会脑对自我定义的方式。 社会脑由大脑中的镜像神经元构成。</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镜像神经元就如同它的名字一样，可以从周围人身上寻找与自身相同的特征，可以将自身特征投射到周围人身上，甚至可以体验别人的经历与情感。 当你的朋友向你绘声绘色的讲述他削平果削到手指的时候，你的手指也会不禁颤动，仿佛也被削到一样。当你看到一个恐怖的故事，你也会感受到惊悚，仿佛故事中的女鬼就在你的床下，诡异的眼睛就盯在你的身后一般。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理解了镜像自我的原理，就可以来考虑小说代入感的问题了。 虽然并不一定适合网络小说环境，但冒险小说、恐怖小说的代入感往往是最强烈的。这正是由于镜像自我可以体验他人经历、情感，而该类型的小说通常在场景、氛围、心理等方面的描写都很到位的缘故。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适当地加入详细的景物、动作、心理描写，是增强代入感的诀窍之一。 有些作者害怕配角抢了主角的风头，把配角、反派角色写的十分粗糙简陋。实际上根据前面所讲的社会脑对自我定义的方式，形象生动的配角，以及在小说的社会体系中，给主角一个明确的社会地，位同样是增强代入感的有力方式。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曾经看到有篇帖子里写，读者之所以能代入你的主角，是因为你的性格描写不完善，缺失的部分只能由读者自己代入进去脑补了。 实际上，一个性格鲜明的主角，的确可以吸引来性格相似的读者，却也会直接阻止不同性格的读者产生代入感。 看看那些大火的小说，试着描述一下它们主角的性格？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你会发现，除了诸如有毅力、懂得隐忍之类放之四海而皆准的“泛性格”外，很难找到什么特色鲜明的性格特点，反倒是一些受欢迎的配角显得更有“个性”。 其实，只要让你的主角有着“泛性格”就足够了。读者可以自行找出与自身相同的特征，然后再把自己的其他特征投射到你的主角上来，这样就足以形成代入感了。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通过一系列的后续试验，蔡格尼克得出了结论：人们有着天生的完成欲，对尚未处理完的事情，比对已经处理完的事情更有印象。 中途被打断的人会感到不爽，并期待着完成，所以印象深刻；而顺利完成的人，完成欲得到了满足，很快就忘了。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这一现象后来被称之为蔡氏效应（蔡格尼克效应）。 蔡氏效应的应用也十分广泛，演讲中的留白效应、电视剧中的广告插播等都属此类。我们会觉得网上看电视剧不如电视上看得爽，就是蔡氏效应的影响了。 比如央视节目，《今日说法》中虽然没有插播广告，但是每到案情有所进展的时候都会插入一段案件回放。</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于是，观众的完成欲被吊起，期待着案情的进展，对前情的印象也会更加深刻。而《走近科学》则是做的更绝，有时候就在最挠心的地方来一句，请看下期。</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于是，下期节目你又来了。 那么，在小说中又该怎么吊起读者的完成欲呢？ 在前面的神经链与奖励机制中，从神经链被触动到获得奖励、满足愿望，这是一个完整的过程。如果神经链被触动，获得奖励的过程却被打断，那么渴望获得奖励的欲望就会变成完成欲所带来的期待感。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正是因为如此，很多小说中都有主角历尽艰辛，即将得到宝物的时候，突然有人来横插一脚的剧情。这般再次经历一番波折而获得宝物，比直接获得更让人愉悦。 在章节划分方面，平庸的作者，前一章在事件完成之处结尾，后一章开头时突生变故，开始新的剧情。优秀的作者则会让前一章在事件完成后，突生变故之时结尾，让读者期待着下章新剧情的详解吧！ </w:t>
      </w:r>
    </w:p>
    <w:p/>
    <w:p>
      <w:r>
        <w:br w:type="textWrapping"/>
      </w:r>
      <w:r>
        <w:rPr>
          <w:rFonts w:hint="eastAsia"/>
        </w:rPr>
        <w:t>　　</w:t>
      </w:r>
    </w:p>
    <w:p>
      <w:pPr>
        <w:shd w:val="solid" w:color="F5F5F5" w:fill="auto"/>
        <w:kinsoku/>
        <w:autoSpaceDE/>
        <w:autoSpaceDN w:val="0"/>
        <w:spacing w:line="675" w:lineRule="atLeast"/>
        <w:ind w:leftChars="0"/>
        <w:jc w:val="center"/>
        <w:rPr>
          <w:rFonts w:hint="default" w:ascii="瀹嬩綋" w:hAnsi="宋体"/>
          <w:snapToGrid/>
          <w:color w:val="333333"/>
          <w:spacing w:val="0"/>
          <w:sz w:val="21"/>
          <w:shd w:val="clear" w:color="auto" w:fill="F5F5F5"/>
        </w:rPr>
      </w:pPr>
      <w:r>
        <w:rPr>
          <w:rFonts w:hint="default" w:ascii="瀹嬩綋" w:hAnsi="宋体"/>
          <w:b/>
          <w:snapToGrid/>
          <w:color w:val="333333"/>
          <w:sz w:val="24"/>
          <w:shd w:val="clear" w:color="auto" w:fill="F5F5F5"/>
        </w:rPr>
        <w:t>初涉小说创作时要注意的一些问题</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做事之前，首先要调整好心态，从事小说创作也不例外。所以我在罗列长篇创作注意事项之前要先说说心态问题。桓谭在《新论》中说：“若其小说家，合丛残小语，近取譬论，以作短书，于治身理家，有可观之辞。”这段话很明确地定性了小说的价值——治身理家而已。和那些醒世、教世的圣人经传相比，小说是‘琐屑小道’。假若把至圣之人比作骄阳，那么小说充其量也就是折射出光芒的一道彩虹罢了。至此，你该明白：想要写出卖座的小说，首先要考虑的是故事性，而不是思想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合丛残小语’，杜撰结集，用笔下技巧换来果腹食粮——细看去，小说家更像是一个‘匠人’，而非专研经史的‘文人’。所以，即便在入行之后有了点成就，万不可沾沾自喜、自命不凡；而若失败，也不要沮丧气馁。用平和的心态去看、去想、去做，才能从粗手粗脚的学徒晋升为技艺精湛的巨匠。</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谨以以上文字与从事小说创作的朋友共勉。</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长篇小说的创作是个为时日久的过程。在动笔之初，首先要列好行文纲要，把情节发展的基本脉络写下来，以免在隔日续写时出现情节偏离主线的情况。大纲是模糊的，具体到正文中，还有更多的问题等在前面，随时考验作者的写作功力。以目前主流商业小说为例，我在这里总结几条新手容易犯的错误——</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一：文中元素的统一</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之前说过，小说家的任务是‘合丛残小语’。对于一个功力深厚的作者来说，这种基础中的基础自然谈不上什么难度，各种桥段信手拈来、随意搭配，无不得心应手；而对于一个刚入门的作者来说，则常会将一些于全文基调不协调的元素也一并归纳到文中。这样一来，就会造成阅读上的障碍，使得全文大大失色。</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例如要写一部以西方中世纪社会为背景的小说，可作者却没有回避东方的姓氏名讳习惯，这样的文字又怎能得到读者的认可呢？怪味豆不是谁都能吃得下去的。这里要注意的不仅仅是姓名，包括语言习惯、地域命名习惯以及众角色的意识形态……等等，都必须符合设定的时代背景特色才行。这就要求作者在创作之处应广泛地收集资料，在做到基本了解之后才可以动笔；　如果是借用了古代东方社会背景的小说，那么在行文时就要注意回避一些舶来语和新兴词，否则难登大雅之堂。常有古体仙侠小说的主角大谈‘能量’，又或在对话中掺杂了西方翻译体的句式，我想象不到这种作者的编辑同志在阅稿时会是个什么脸色。</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是个必须要注意的问题，即便是开着‘外挂’的穿越文也一样。一旦处理不好出于不同时代背景的元素，那么，待大浪淘沙之后，暮然回首，你写的东西已被淘汰深埋，作品也就此失去了位列小说类文体经典行列的机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二：视角的统一</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ⅰ在以第一人称视角进行创作的时候，可借助主角之口直抒己见，又可大段地进行心理描写而不显突兀。这点是优势所在。然而这类创作毕竟视角狭隘，在进行长篇小说这种篇幅超过10万字以上的小说时，第一人称并不适用。市场上比较卖座的《邪气凛然》、《随波逐流之一代军师》就是很好的例子，两部原本不错的作品都因为视角混乱的问题出现了瑕疵，可见其难度之大。在我的印象里，完美地以第一人称视角行文的小说多以15万字以内，常见于国外翻译过来的作品，再就是一些杂志增刊所偏爱的中长篇作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使用第一人称时，书中配角的话只能通过‘我’转述，而配角的心理活动也只能借‘我’的　脑袋进行‘猜测’。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ⅱ用第三人称进行创作，虽然少了使用第一人称时的那种‘直抒胸臆’的畅快，但可凭借类如‘上帝视角’的优势来布局，通过对比、反衬来突出主角、丰满人物形象。第三人称视角在描写主、配角行为上不存在障碍，还可以无视空间距离转换场景；在心里活动的描写上要注意活动主体。我引用一个新人曾出现过的错误——</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一边用手摸了摸自己挺着的肚子，不边摇着自己的还有些微微发晕的脑袋，牛满思前想后这到底是怎么回事：自己在家挑粪挑得好好的怎么会来到这鬼地方？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里的这个‘自己’就不应该存在。在以第三人称角度进行心理活动的描写时，除非笔下的人物在心中拿自己与其他人对比，否则通常要省略句子的主语。即便是出现了，也不能是‘自己’二字，而应该是‘我’。改一下再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用手摸了摸肚子，摇了摇还有些微微发晕的脑袋，牛满心下奇怪：在家挑粪挑得好好的，怎么会来到这鬼地方？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而在出现主语之后，则通常要把心理活动的部分加上引号——</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用手摸了摸肚子，摇了摇还有些微微发晕的脑袋，牛满心下奇怪：“在家挑粪挑得好好的，我怎么会来到这鬼地方？”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使用第三人称创作时，除了一些无法与人交流的特定场景之外，塑造人物时不宜进行太多的心理活动描写。如果要写主角自言自语的情景，最好要设定一个能让人信服的前提，比如说心感震撼，抑或告祭亡人，否则会让人感觉你塑造的人物是个神经病，从而失去代入感。即便是自言自语了，也不要大段大段地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能做到这点，基本上就能比较合理地进行第三人称创作了。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两种不同人称的视角也是不同的，虽有交叉的部分，却不可混用。刚入门的同行们尤其要注意这点。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三：行文风格的统一</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大体以理解为对‘句式风格’的贯彻。这点和第一条‘文中元素的统一’有交叉部分，但又不尽然。例如有些作者在前一段用‘调皮’的翻译体句式来烘托气氛，可在后一段却又变成了‘深沉’文言文式的叙述，读者又怎么会对这样的文章买账？试想一下，若是熊耀华在自己的书里插入了一部分查良镛式的段子，那‘古龙’这个笔名还能位列武侠宗师么？像句式长度、标点用法、遣词习惯……等等，都要达成一致、形成统一的风格，这样才能成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行文风格的统一是必须的，新人们要注意。</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四：对角色塑造的立意的贯彻</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例如要塑造一个洞彻世事、沉默寡言的人物，那么就要让他从头到尾都惜言如金，把描述的重点放到他的行为和针对不同事物产生的心理活动上去。如果不能贯彻这点，忽地把他写成了一个浅嫩轻浮的话涝，那这本书就失败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条准则还是比较好理解的。新入行的朋友之所以会在这点上犯错，多是因为大纲不详细、对自己想塑造的角色没有深刻的认识。一般来说，可以通过确立人物卡来解决这个问题。下面我比照**站比较成功的胖子型主角试写一张人物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ⅰ胖子很执着、也很狡诈，他的占有欲极强。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ⅱ胖子很聪明，他懂得利用自己‘无害’的外貌去消除别人的戒心，而后会利用智慧在恰当的时机获取利益。</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ⅲ胖子在受到强烈侮辱的时候会暴走，表现形式激烈——歇斯底里地搏命；遭遇到极大的恐惧的时候，只要等级差距悬殊到做出一切努力也无法改变结局，他就会逃跑。不会顾忌盟友的死活，不会在乎日后会不会扣上诸如‘胆小鬼’、‘反复小人’之类的帽子。他不是个一心为人民服务的英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ⅳ子开朗的笑容下隐藏着连他自己都没有意识到的自卑心理，所以在面对心仪的女孩时不会主动出击，通常采取逃避态度，顾左右而言其它；另一种表现形式是在特定的舞台上无所顾忌地施展才华，以此证明自己的价值，用以自我安慰——当然，这种表现欲也是自卑心理导致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以上四条就是基本的主角人物卡了。沿着大纲设定主线脉络，发展处的不同的剧情来把角色各方面的特征展示给读书，这样一来你塑造的人物形象就活了起来；至此，剧情反而退居其次了，没人会指责你用的桥段太老——因为他们读的不是书，是胖子。</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五：特殊文体的应用</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进行不同时代背景的小说创作时，适当地采用其时盛行的文体写些点缀性的文字是很能为文章添彩的。例如在写历史架空时加入些古体诗词，抑或在西幻时来上两段贴近中世纪风格的诗歌。然而，由于近代教育鲜少涉及这方面知识的缘故，作者们在行文时候常常犯下非常低级的错误，以至不但不能为文章添彩，反而贻笑大方。要想解决这个问题，首先要全面地了解特殊文字的结构原理，而后才能尝试着去写；在这之前，唯一的解决方法是回避特殊文体的创作，再或直接引用已有的作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在这里，有个问题要重点强调：你可以去引用别人的作品，但必须加以说明！即便是以不同时代意识形态碰撞为卖点的时空穿越文，也要在备注里明确地标注出文中引句的出处。这是道德问题。</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六：笔墨的分配</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近代商业小说，早期是卖方市场，作者怎么写读者就怎么看。像金庸在创作《射雕英雄传》的时候，读者是不会在意他究竟写了多少文字在郭靖之外的角色身上的。到了《天龙八部》，更是搞出了三大主角、配角无数，场景跳跃不断。在那个时期，只要你写的故事能自圆其说，那就一切都没问题；时代变迁，当今社会人心浮躁，读者们已不甘于做一个旁观着，而是要跳入书中将自己代换成主角，主动地去体会在书中驰骋的快感。面对这样一个已然成型的买方市场，作者是无力去改变现状的，只能去迎合消费者。为了能带给读者更强烈的代入感，作者要做的就是取用单主角模式，并且贯彻到底，将全书九成的笔墨都着落在主角的身上。这点是商业小说卖座的基础。</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用大纲确立主线，用主线约束情节，而情节要为了体现主角各方面的性格而量身打造。</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和前人相比，当代的商业小说作者是幸福的，因为你不必为其他角色支线剧情如何完美穿插而苦恼，只需刻画出一个主角就已成功了大半。具体请参考主楼中罗列的第四条目。</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七：文辞洗炼与笔触洗炼</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文辞洗炼是指笔下句式精炼、不繁冗罗嗦。要做到这点，就得牢记第六条目‘笔墨的分配’的准则。我还是以之前引用过一段句子为例——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用手摸了摸肚子，摇了摇还有些微微发晕的脑袋，牛满心下奇怪：“在家挑粪挑得好好的，我怎么会来到这鬼地方？”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大家可以看到，这个句子分三个部分：牛满摸了摸肚子；牛满摇了摇发昏的脑袋；牛满的心理活动。</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无缘无故摸什么肚子？我来改一下——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习惯性地摸了摸肚子，摇了摇还有些微微发晕的脑袋，牛满心下奇怪：“在家挑粪挑得好好的，我怎么会来到这鬼地方？”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把摸肚子的动作解释为角色的习惯，这样就不会让读者感到罗嗦了。文辞洗炼并非是说要减少用字数量，而是指要恰当地用字措辞，要围绕创作立意来行文。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至于笔触的洗炼，则可理解为是切入点的选择。例如要刻画主角的形象，我们可以从行为描写、语言描写、心理活动描写等等许多不动角度来进行，而笔触的艺术就是选择最佳的切入点去把它展示给读者。大师级作者的笔触多是不着痕迹的，任谁来看，能感觉到的都只是‘自然’二字而已。一般来说，对全文笔触的琢磨应该等到成文之后，在检校的过程中思考着修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八：成语、典故的应用和辞藻的堆砌</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一条粗看起来和第五条‘特殊文体的应用’有些相似，但还是有差别的。相比诗词一类古文体而言，成语的运用难度是最低的，然而成语对语言环境的要求却很高。不管是写实小说还是荒诞幻想小说，都要以生活为基础。作为一个作者，你在创作之初就应该遵守以下几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西幻背景的小说里是没人会说汉式成语的。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汉初时没有乐不思蜀一说。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在‘正龙拍虎’这四字背后的典故没有为人所尽知之前，它还不能算是成语。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你可以指挥弟弟去消灭家中的苍蝇，但绝不要在话里加上‘草薙禽狝’这个成语——那会让他感到茫然。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大概是因为东方的古代人很少有用手搓油灯的习惯，所以他们没见过阿拉丁。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楚王喜欢龙渊、泰阿、工布，却没听说过达摩克利斯之剑。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在比干看来，‘狐狸的尾巴’做成围脖献给大王比较合适。</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之前就强调过‘行文风格的统一’，所以，在使用成语、引用典故时，一定要考虑到典故的出处与时间，对比语言环境与时代背景，看它是否合适出现在文中。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至于辞藻的堆砌，运用到小说当中时通常是为了交代环境背景，抑或刻画些有别于俗人是高人雅士。就这点来说，你是否掌握着丰富的词汇量不是关键，是否能娴熟地使用各种写作手法也不是关键，要中之要是看辞藻堆砌得突兀与否。之前强调过‘行文风格的统一’，也强调多‘文中元素的统一’，更强调过‘文辞洗炼与笔触洗炼’，如果与这三点有冲突，那还是不要浪费时间琢磨锦绣词汇了。有些作者偏要借西方角色的嘴吟上段狗屁不通的‘文赋’来卖弄文采，真真是可笑，无怪招人打脸。</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本文要说的是初涉长篇创作时容易出现的一些问题，写到这里，基本上算是讲完了。有想尝试长篇小说创作的朋友，可以以此作为参考。无论你是要冲击大陆简体市场、电子版市场，还是要冲击台湾繁体出版市场，都必须处理好以上几点问题。虽然都是些常识性的东西，没有多大助益，但起码能帮你确立个方向。这方向未必是捷径所在，可也绝不会将你引入歧路就是了。</w:t>
      </w:r>
    </w:p>
    <w:p>
      <w:pPr>
        <w:pBdr>
          <w:top w:val="single" w:color="CCCCCC" w:sz="6" w:space="0"/>
          <w:left w:val="single" w:color="CCCCCC" w:sz="6" w:space="0"/>
          <w:bottom w:val="single" w:color="CCCCCC" w:sz="6" w:space="0"/>
          <w:right w:val="single" w:color="CCCCCC" w:sz="6" w:space="0"/>
        </w:pBdr>
        <w:shd w:val="solid" w:color="F5F5F5" w:fill="auto"/>
        <w:kinsoku/>
        <w:autoSpaceDE/>
        <w:autoSpaceDN w:val="0"/>
        <w:ind w:leftChars="0"/>
        <w:rPr>
          <w:lang w:val="en-US"/>
        </w:rPr>
      </w:pPr>
    </w:p>
    <w:p>
      <w:pPr>
        <w:rPr>
          <w:rFonts w:hint="eastAsia" w:ascii="Arial" w:hAnsi="Arial" w:cs="Arial"/>
          <w:color w:val="000000"/>
          <w:sz w:val="24"/>
        </w:rPr>
      </w:pPr>
      <w:r>
        <w:rPr>
          <w:rFonts w:ascii="Arial" w:hAnsi="Arial" w:cs="Arial"/>
          <w:color w:val="000000"/>
          <w:sz w:val="24"/>
        </w:rPr>
        <w:t>玄幻小说也是幻想小说幻想小说的玄幻小说从广义上来说就是奇幻，玄幻，魔幻的统称。有狭义上来说便是建立在玄想之上的小说，也可以说是建立在东方元素基础之上的小说，无论发生的地点在何方使用的技能含概了东方元素或者说是中国元素便是玄幻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玄幻小说也是幻想小说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幻想小说的三大类型</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遇上不解之义，我的习惯是查《辞海》。在《辞海》上，有“科学幻想小说”条目，却查不到“玄幻小说”、“奇幻小说”。这表明“玄幻小说”、“奇幻小说”是现今流行的新名词，尚未纳入《辞海》条目之中。</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幻想文学分为两大类，即幻想小说与童话。就幻想小说而言，又分为三大类，即科幻小说、魔幻小说和奇幻（玄幻）小说。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科幻小说是人们所熟知的，其幻想是建立在科学之上。世界上第一部科学幻想小说，是1818年出版的《弗兰肯斯坦》（又译为《科学怪人》），作者是英国著名诗人雪莱的夫人玛丽雪莱。此后，法国的凡尔纳、英国的威尔斯、美国的阿西莫夫、苏联的别列亚捷夫、日本的小松左京和星新一等创作了诸多优秀科幻小说，成为世界科幻小说大师。科幻小说具有悠久的历史，已经成为了一种成熟的文体。</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魔幻小说的幻想建立在魔法之上。魔幻小说借助于魔杖、魔戒、魔法、魔力、魔咒，变幻无穷，魔力无边，充分施展魔幻的魅力。英国女作家罗琳笔下的《哈利波特》，便是其中的代表作。《哈利波特》中的神秘的“魔法石”，把魔幻小说的魔力展现得淋漓尽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除了科幻小说、魔幻小说之外是第三类幻想小说，名称最多，定义也最含糊，却在当今中国最流行、最火爆。这第三类幻想小说，最常见的名称有三个：“大幻想小说”，“玄幻小说”，“奇幻小说”，通称为“奇幻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玄幻小说探源</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大幻想小说”一词日本，以日本女作家安房直子的作品为代表。在安房直子的笔下，“那是一个奇幻的国度，一个精灵出没的世界，那里有狐狸的窗户，那里的树枝上全都落满了白色的鹦鹉，那里听得见女孩的灵魂在嘤嘤哭泣……”有人称安房直子的“大幻想小说”是“当代聊斋”。照此推理，似乎中国作家蒲松龄的《聊斋志异》，可以推为“大幻想小说”的鼻祖。</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一词，据我所知，出自中国香港。我所见到的最早的玄幻小说，是1988年香港“聚贤馆”出版的黄易的《月魔》。当时，“聚贤馆”也准备出版我的作品，出版商赵善琪先生送给我一本香港作家黄易的小说。赵善琪先生在序言中写道：“一个集玄学、科学和文学于一身的崭新品种宣告诞生了，这个小说品种我们称之为‘玄幻’小说。”这是“玄幻小说”一词首次亮相，并有了明确的定义。</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黄易的玄幻小说，形成系列，都以一个名叫凌渡宇的人物为主人公。凌渡宇有着传奇经历，他在西藏长大，然后留学美国，获得两个博士学位。他又修炼密宗，有超人灵觉，因此世界上许多超自然疑案，都邀请他参与探索。</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黄易的系列玄幻小说，十万字一本，印成小巧的口袋书。由于黄易的玄幻小说讲究悬念，故事情节曲折，又展示种种奇特的玄虚境界，所以他的系列玄幻小说出版之后，迅速在港台走红。</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黄易的玄幻小说号称“集玄学、科学和文学于一身”，其中究竟有多少科学成分，不得而知。不过，玄学倒是贯穿小说之中，赵善琪称“黄易是一位玄学大师，对风水命理、占卜星相无一不精”。</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当然，黄易所谓的玄学，只是浅层次的“风水命理、占卜星相”而已，并非《周易》、《老子》、《庄子》这三部被称之为“三玄”的书所奠定的“玄学”，亦即形而上学。</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黄易的“集玄学、科学和文学于一身”这一玄幻小说概念，不仅并不准确地体现在黄易作品本身，而且与中国当今流行的玄幻小说相距甚远。可以说，以《小兵传奇》为代表的中国当今玄幻小说，不仅无科学可言，亦无玄学可言！</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我以为，中国当今的玄幻小说，只是沿用了黄易创立的玄幻小说的躯壳，而舍弃其内核。中国当今的玄幻小说，其中的“玄”不再是指玄学，而是可以诠释为玄想。</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真佩服，我们的老祖宗赋予“玄”字以神奇玄妙的色彩。许慎《说文》解为：“玄，幽远也。‘玄’字出自老子《道德经》‘玄之又玄，众妙之门’，言道幽深微妙。”正是“玄”意味着“幽深微妙”，所以也就给予玄幻小说以无限玄想的天地！</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在《叶永烈点评玄幻小说热》中，我曾这么说及：“玄幻小说是最近兴起的，它建立在玄想之上，强调一个‘玄’字，内容走得比魔幻小说更远，从创作层面讲，玄幻小说作者比科幻小说作者创作更自由，不需要受科学依据的束缚，有更多的发挥空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除了《小兵传奇》之外，玄幻小说《风姿物语》在网上也很流行。2004年10月，我在北京出席了“玄幻文学的中国市场”研讨会，中国出版集团东方出版中心在会上一下子就推出20种署名“火天车”的玄幻小说，玄幻小说之热由此可见一斑。</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奇幻小说的概况</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我注意到，《小兵传奇》、《风姿物语》也常常被称为“奇幻小说”。“奇幻小说”与“玄幻小说”两个名词混用、互用。这表明，如今的“玄幻小说”一词，这“玄”亦可解释为“奇”，与玄学毫不相干。</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小说不像玄幻小说只限于中国，奇幻小说在外国也有，而且常常与魔幻小说混为一谈，甚至把《哈利波特》也归入奇幻小说。人们追溯奇幻小说的历史到19世纪初以至更早的希腊神话。外国奇幻小说的代表作当推英国作家托尔金的《魔戒》三部曲。台湾翻译家朱学恒在把《魔戒》译成中文时，首创“奇幻小说”一词，从此“奇幻小说”一词在华文世界流行。朱学恒在台湾创办了“奇幻文化艺术基金会”。</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小说迄今无严格的定义。台湾徐庆雯为“缪思奇幻馆”所写的开馆宣言中，这么述及：“我们需要想象力，不是教唆逃避现实，陷溺虚无，却是要鼓励转换视野，伸展心智，而奇幻故事独特的神秘本质，无限的幻想空间，正是想象力的源泉。”这段话曾被认为给“奇幻小说”下了一个广义的定义，在我看来，奇幻小说的特点在于“奇”，以神奇、奇异、奇怪、奇特的幻想，贯穿于小说之中。这种幻想，与科学无关。</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中国奇幻小说的代表作，当推郭敬明的《幻城》。</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郭敬明以为，幻城“就是人心中的一座城堡，就是你的梦想”，“每个人心中的幻城都不一样”。郭敬明心中的“幻城”，充满神奇色彩：火族与冰族水火不相容，火焰之城与幻雪帝国之间进行圣战。在幻雪帝国中，“人有着白色晶莹的瞳仁，白色的长发，千年的寿命和如同梦魇般华丽的幻术”，在“关于圣战的遥远臆想中，掺杂着支离破碎的爱情。于天上的幻想，轻灵、浪漫、狂放不羁，引领着你开启脑海中梦幻的神秘之门，让想象力天马行空地遨游，思维的精灵在无极世界中游走，所到之处，风光无限”。</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北京大学中文系教授、作家曹文轩在评价《幻城》时指出：“《幻城》是神秘的。这种神秘也许并非是作者刻意追求的结果。但这种神秘却一直在吸引我们穿过文字的密林而向前……直到最终，我们也没有看清这个世界，神秘依在。”</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这种“神秘感”，正是奇幻小说又奇又幻的魅力所在。</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另一部奇幻小说——陈思宇的《异人傲世录》，在港台地区出版了26册，也是近年来颇有影响的奇幻小说。这部奇幻小说先是在“”、“龙的天空”、“小说频道”等原创网站以“明寐”的笔名发表，点击率近一千万次！</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奇幻、玄幻作者的年轻化</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就历史而言，科幻小说长于魔幻小说，而魔幻小说又长于奇幻、玄幻小说。然而，以《幻城》为代表的奇幻、以《小兵新传》为代表的玄幻，影响力如今远远超过“老牌”的科幻。一篇书评这样写道：“魔幻图书的大浪淘沙，超越科幻，而不到三年的时间，玄幻小说又异军突起，以惊人的速度颠覆了魔幻小说一统江山的局面。”</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细细分析新生的奇幻和玄幻，我注意到作者的年轻化和读者的年轻化。</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17岁的郭敬明在紧张的高三学习之余，写出了充满奇幻色彩的长篇小说《幻城》。</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奇幻小说《异人傲世录》的作者陈思宇，是成都大学中文系广电专业大二学生。</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小兵传奇》的作者不像郭敬明那样频频曝光于媒体，以至人们以为作者是羞涩的mm。其实，作者玄雨是小伙子，出生于1980年，只比郭敬明大两岁。玄雨生活在广东小城河源，只读过师专，在中学当美术教师。他“终于发现教师的职业太不适合自己，我太懒。我们这些人都是日夜颠倒的，晚上工作，白天睡觉，睡到上午11点才起床。”他开始写作。他取了笔名玄雨，玄字取自“天地玄黄”，而“雨”字是“因为我很喜欢下雨的感觉”。</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雨是这样开始写玄幻小说的：“我打小就很喜欢看小说，2000年的时候，我在这一年无所事事，几乎一天看数套小说。街上租书店的书都被我看光了，找不到书看的时候就开始上网看，可是网上完整的小说绝大部分都看过，无聊中就开始接触网络作者写的书。这是我第一次看玄幻小说，让我接触到了和武侠小说完全不一样的感觉。在小说中有各种稀奇古怪的世界和奇遇，这些立刻让我沉迷了下去。但是让我不爽的是，这些好看的小说都是没写完的，而且更新非常的慢。苦等的时候，开始在脑中幻想小说里面的情节，把自己当成主人翁在虚幻的世界中冒险。这个时候发觉小说里面的情节和自己想象中希望看到的情节相差了许多，于是就开始试着写出自己希望看到的情节。就是这样，开始了敲击键盘的日子。”</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在北京接触了玄幻小说的作者“火天车”，得知那是一个写作班子，平均年龄只有22岁。他们之中不少是女性。我问及“火天车”的创作，他们是这样答复的：由一个负总责的小姐写出总体构思，设计了人物，然后在网络上征求写手。写手们纷纷用Email发己的构思。这些构思被负总责的小姐选中之后，由写手写成玄幻小说。经过负总责的小姐修改、润色之后，以“火天车”的名义出版。正因为这样，“火天车”创作玄幻小说速度惊人，一下子就推出几十本。</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在前几天，我应约为兰州作者傅良举的长篇奇幻小说《最后的王族》作序。作者也是一位年轻的大学生。</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奇幻、玄幻作者的年轻化，在台湾也是如此。台湾松山高中一年级女生以“水泉”为名，写出了五大部《风动鸣》，由台湾春天出版公司出版。</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很赞赏奇幻、玄幻作者的年轻化。其实，我也是“少年写手”出身。我是在11岁发表作品，20岁成为《十万个为什么》主要作者，21岁写出科幻小说《小灵通漫游未来》。我深知，年轻人洋溢着青春的热情，充满奇奇怪怪的幻想。奇幻和玄幻，是青春文学，那么多年轻人加盟奇幻小说、玄幻小说的创作，是值得鼓励的。在改革开放进入深层次的今日，中国进入宽松的岁月，年轻人的想象力得到尽情释放。奇幻和玄幻，正是想象力得以任意驰骋的广阔天地。众多年轻作者创作奇幻和玄幻小说，正是体现了时代的潮流。</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与此同时，奇幻和玄幻在网络上广泛传播，而网络小说的主要读者群是青少年，因此奇幻和玄幻借助于网络的无限魔力，吸引了千千万万青少年的眼球。另外，奇幻和玄幻小说所展现的新颖奇丽、妙不可言的幻想境界，也正是充满青春活力的青少年读者所喜爱的。正因为这样，《小兵传奇》会拥有那么高的点击率，而《幻城》也以十万册的印数震惊北京图书订货会。</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期待奇幻和玄幻健康发展</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和玄幻作品如同雨后春笋一般在中国大量出现。我以为，这样的“奇幻热”、“玄幻热”是可喜的。在新华社上海分社所发电讯《叶永烈点评玄幻小说热》中，便有这样一段话：“面对玄幻小说的火热场面，叶永烈直言：‘玄幻小说能够启发读者的想象力，而这一点恰好是中国学生所缺乏的。因此玄幻小说的畅销，总的来看是件值得庆幸的事。’”</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报道还写道：“叶永烈指出，如今玄幻小说的弊病在于‘急于求快求成’。‘我不相信慢工出细活，但我也不赞赏仅为商业噱头的火速写作，小说还是要以质量为前提。’‘玄幻’同样期待精品。尽管玄幻小说大有风靡全国之势，但作为幻想小说的重要分支，它同样面临着创作上的窘境。”</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我以为，面对“奇幻热”、“玄幻热”，文学界要加强理论研究，加强作品评论，对年轻的作家们给予引导，以使“奇幻热”、“玄幻热”朝着正确的方向发展，能够出现一批像《幻城》那样的精品力作。</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科幻创作要迎头赶上</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我毕竟是“退役”的科幻老兵，面对奇幻、玄幻创作如火如荼，反观历史最久的“老大哥”科幻，觉得落后了，必须迎头赶上。</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这几年的中国科幻小说，就数量而言是不少的，但是质量平平，惨淡经营，印数通常徘徊在五千册至一万册这样的“保本线”上。中国科幻界缺乏像《幻城》这样有影响的作品，缺乏像郭敬明这样有影响的新秀。</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再个，要说的就是前几年最为流行的《诛仙》，一时十分火爆，文笔不错，构思奇特巧妙，利用书中的修真练道之人总体概括了世间形形色色的人，不论哪个人物都十分有特点.看起来十分顺畅气势恢弘.是玄幻作品中为数不多的佳作</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实际上，一个国家的科幻小说创作水平与科技实力成正比，因为科技实力体现了国民总体科学素质，而科学素质的高低决定了科幻小说的创作水平。我常去美国，在美国的图书馆、书店，总可以看到整架整架的科幻小说排列在那里；美国每年的电影大片之中，总有几部是科幻片。不论是美国的科幻片《星球大战》、《帝国反击战》，还是《ET》（《外星人》）、《侏罗纪公园》、《第五元素》、《我，机器人》等等，都在全世界产生了广泛的影响……这一切，都是美国雄厚的科技实力的反映。中国科幻小说不仅与新兴的奇幻小说、玄幻小说存在差距，而且与美国科幻小说存在差距。</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中国的科幻小说应该形成鲜明的中国风格。当今的中国科幻小说受西方科幻小说的影响太深，过分“洋化”、“西化”。这也是中国科幻小说缺乏有影响力的新作的原因。</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不过，我终究还是偏爱科幻小说。在我看来，科学幻想小说毕竟是建立在科学的基础之上，会给年轻读者以科学启蒙，使读者对科学产生浓厚的兴趣，这是奇幻小说、玄幻小说所无法企及的。我并不反对奇幻小说、玄幻小说，但是我希望能够多多出版科幻小说，鼓励青少年多读科幻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其实真正意义上的分类是没有玄幻和魔幻的。“玄幻"这类题材本属于新生事物，按照常理应该归于奇幻类，不过国人的创造力和想象力实在是丰富，将这类题材单独做成一种类型来看硬是把奇幻拆分成中国式玄学的“玄幻”和魔法类的”“魔幻”，这是种很不规范的叫法。稍微对奇幻文学有点了解的人都知道，奇幻作品并不是只有剑与魔法这一种题材。如果按照这个思路继续分下去的话，玄学题材的叫玄幻、科学题材的叫科幻、魔法题材的叫魔幻，那么宗教题材的应该叫宗幻？超能力题材的叫超幻？以传说为题材的叫传幻？那样的话我们单是记这些分类都要累死了。</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而真正的幻想类作品，命名分类在它的西方发源地只有科幻一种名字即science（科学）fiction（小说）；这个名字的确是有他不严谨的地方，因为并不是所有的幻想类题材都包含科学，到了中国之后，我们自己把包含科学成分的幻想小说叫做科幻，其他的归为奇幻。而其他玄幻、魔幻之类的分类就太过牵强了更没有必要了。</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「热门玄幻小说」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《琴帝》《七界传说》《恶魔法则》《巫颂》《神墓》《星辰变》《诛仙》《鬼吹灯》《卡徒》《盘龙》《魅生》《盗墓笔记》</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「玄幻小说分类」</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「魔法校园」「西方奇幻」「吸血家族」「变身情缘」「东方玄幻」「王朝争霸」「异世大陆」「异术超能」「远古神话」「转世重生」其中以「魔法校园」「西方奇幻」「东方玄幻」最广为人所知</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「玄幻小说与其它小说的区别」</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奇幻、魔幻和玄幻的区别</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目前常说的奇幻小说，大致可分为西式和日式两类。</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西式奇幻根源最深，从《魔戒之王》上溯到亚瑟王与圆桌武士，再到希腊、北欧古代神话，处处都有西方文化的烙印。这种文化体系与中国差异甚大，许多地方几乎无法沟通。由于文化背景所造成的观念隔阂，中国读者接受起来稍嫌费力。但是，说到对英雄的敬佩，对英雄主义的追求、赞赏，全世界都是共通的。</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西式奇幻，通常分为“主流奇幻类”（HignFantasy）和“剑与魔法类”（Sword&amp;Sorcery）两种，前者比较注重文学性（如《魔戒之王》），后者则多偏重于冒险、战斗，更象是“动作片”。</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日式奇幻，实际上是西式奇幻和日本文化结合的产物，而日本文化中又有中国文化的血脉。因此，比起西式奇幻，日式奇幻更容易赢得中国读者的亲近。再加上精彩动漫的辅助推广，日式奇幻很容易就在中国闯开了一条路。</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日式奇幻，绝大部分是日本武士道精神、西式奇幻故事、中国谋略智慧的结合。文化根基较弱，但娱乐性强，人物塑造往往非常炫目。</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一些恐怖小说，以现代生活为背景，加入吸血鬼、狼人、鬼魂等元素，勉强可归入奇幻类，或归入奇幻小说与恐怖小说交界的边缘幻想类。</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所谓“历史架空”小说，通常是虚构出一个世界，或是一段历史，然后以此为基础创作传奇故事，其中魔法、巫术、神怪内容并不多，基本采用历史小说的手法来写，人物能力也通常不超过正常人的极限。这类小说的“可能性”虽不大，“真实性”却较强，算是奇幻小说与历史小说的交叉类别——</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魔幻小说绝不是指“魔法幻想类”，而是有完全不同的定义，与一般人想象中的概念相去甚远。</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魔幻小说，即“魔幻现实主义小说”，是主要出现在拉丁美洲的一种文学流派。这种流派的创作手法，把触目惊心的现实和迷离恍惚的幻觉结合在一起，通过极端夸张和虚实交错的艺术笔触来网罗人事、编织情节，以图描绘和反映错综复杂的历史、社会和政治现象。</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魔幻现实主义小说，往往采用似是而非、似非而是、“变幻想为现实而又不失其真”的手法。典型的魔幻小说，其显著特点是：给现实生活变形；加入神秘、神奇甚至古怪诡异的内容；具有强烈的社会矛盾、政治斗争内涵。</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如果说现实主义是社会的一面镜子，那么魔幻现实主义的手法以比喻为社会的一面哈哈镜。虽然它蒙罩着一层神秘的外壳，但仍然是要描写现实世界。只不过，它没有采取写实手法，而是采用夸张、讽喻的方式。</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魔幻小说与其他三类幻想小说的最大区别就是，它必须以现实为基础。它的“幻”是为了增加神秘气氛、加强讽刺意味，内核仍然是真实生活。</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例如，著名魔幻小说《百年孤独》，如果去掉其中“幻”的内容，完全可以跟《悲惨世界》、《战争与和平》等作品放在一块儿。</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在《百年孤独》一开始就写到，吉卜赛人抱着两块磁铁“……挨家串户地走着……铁锅、铁盆、铁钳、小铁炉纷纷从原地落下，木板因铁钉和螺钉没命地挣脱出来而嘎嘎作响……跟在那两块魔铁的后面乱滚”；吉卜赛人带来了磁铁、望远镜和放大镜等“新鲜玩意儿”，但是两块磁铁要用一头大骡子和一群山羊来换，放大镜又要用两块磁铁加上三块金币。为了看一下从未见过的冰块，居民们每人要付五个里亚尔，摸一下价钱还要加倍。</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看过全书，再回看这段情节，就能明白这根本不是在写吉卜赛人，而是隐喻殖民者对贫苦人民的搜刮。《百年孤独》中，这种带有强烈讽喻意味的情节比比皆是。</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因此，魔幻小说，根本不是娱乐性小说，而是外表夸张、内涵深刻严肃、反映社会问题的现实小说——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玄幻小说，可以说是近年来才兴起的“具有中国特色的幻想小说”。它的创作原则就是无原则，它的幻想基础就是无基础。</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为什么这么说？因为玄幻小说基本上是综合了西式奇幻、中国武侠、日本动漫、科学技术的大杂烩。</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中国文化包容性极强，任何外来事物都能溶进它的怀抱中，并衍生或变形出一些新事物。</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玄幻小说正是如此。大多数玄幻小说，取了西方的魔法、中国的武术和谋略、日式的人物造型，再加上科幻，再加上神话（而且经常是中国、印度、希腊神话并存……），构建出神奇的世界，精彩的故事。</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论到虚构、幻想，玄幻小说是四类幻想小说中最自由的。它写未来科技，却不需要用科学理论验证；它写魔法，又不考证西方巫术学体系；它写武术，却比传统武侠更神奇强大，经常超越人类生理极限……不论是虚拟世界架构，还是人物经历，都是玄之又玄，天马行空，自由无比。</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经常遭人斥骂。科幻迷骂它“胡思乱想”，奇幻迷也骂它“胡思乱想”。殊不知，玄幻小说的特点就是胡思乱想，无原则，无基础。但是，这种胡思乱想却有自己的理论体系和设定，不管这体系能否经得起严谨考证。</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玄幻小说，可以说与魔幻现实主义小说完全对立。魔幻是以“幻”作为渲染，主写现实事件；玄幻则是以现实事件作为情节表象，主写“幻”。</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在四类幻想小说中，玄幻小说是最“幻”的一类。因为少了束缚，所以能够挥洒自如，随心所欲，读起来往往痛快淋漓，十分刺激。因此，尽管“正统科幻”和“正统奇幻”都对玄幻大加贬斥，玄幻小说仍然拥有相当广大的读者。</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之所以流行，恐怕是因为，玄幻小说中的人物往往能力超凡，拥有非常大的自由，想要什么就有什么。对于普通人来说，这是一种极大的快乐与放松——生活中最难受的就是不能随心所欲，而玄幻小说给了读者放松心灵、体验自由的机会。或者说，玄幻小说“读起来很过瘾”。</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玄幻小说，由于其本身特征，很难对它下个确切定义。特别是在台湾，很少听到“奇幻”这个词，而是以玄幻代称。</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我们所看到的许多“奇幻”、“科幻”甚至“武侠”小说，其实应该归入玄幻类。而市面上所售的玄幻小说，其中有极少部分实际上是奇幻、科幻小说。</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玄幻小说很难获得成年读者的青眯，却往往受到青少年读者狂热喜爱。玄幻小说的作品数量最多，平均水平也最低，到处都是垃圾作品，因此往往令人产生“玄幻小说都很差劲”的印象。实际上，玄幻小说也有出色的精品。</w:t>
      </w:r>
      <w:r>
        <w:rPr>
          <w:rFonts w:ascii="Arial" w:hAnsi="Arial" w:cs="Arial"/>
          <w:color w:val="000000"/>
          <w:sz w:val="24"/>
        </w:rPr>
        <w:br w:type="textWrapping"/>
      </w:r>
      <w:r>
        <w:rPr>
          <w:rFonts w:ascii="Arial" w:hAnsi="Arial" w:cs="Arial"/>
          <w:color w:val="000000"/>
          <w:sz w:val="24"/>
        </w:rPr>
        <w:br w:type="textWrapping"/>
      </w:r>
      <w:r>
        <w:rPr>
          <w:rFonts w:ascii="Arial" w:hAnsi="Arial" w:cs="Arial"/>
          <w:color w:val="000000"/>
          <w:sz w:val="24"/>
        </w:rPr>
        <w:t>　　对于“正统”的科幻迷、奇幻迷们来说，如果敞开心扉，不带偏见地去评析，玄幻小说也算是有存在价值的专门类别，而且不会在短期内消失，甚至还会更为壮大。毕竟，存在即合理，玄幻小说的盛行，是有其社会心理根源的。　</w:t>
      </w:r>
    </w:p>
    <w:p>
      <w:r>
        <w:rPr>
          <w:rFonts w:hint="eastAsia"/>
        </w:rPr>
        <w:t>（以上为</w:t>
      </w:r>
      <w:r>
        <w:t>1485685887</w:t>
      </w:r>
      <w:r>
        <w:rPr>
          <w:rFonts w:hint="eastAsia"/>
        </w:rPr>
        <w:t>，穿云螳螂转载）</w:t>
      </w:r>
    </w:p>
    <w:p>
      <w:pPr>
        <w:rPr>
          <w:rFonts w:hint="eastAsia"/>
          <w:sz w:val="24"/>
        </w:rPr>
      </w:pPr>
    </w:p>
    <w:p>
      <w:pPr>
        <w:rPr>
          <w:rFonts w:hint="eastAsia"/>
          <w:b/>
          <w:sz w:val="24"/>
        </w:rPr>
      </w:pPr>
      <w:r>
        <w:rPr>
          <w:rFonts w:hint="eastAsia"/>
          <w:b/>
          <w:sz w:val="24"/>
        </w:rPr>
        <w:t>【更俗写作心得访谈】</w:t>
      </w:r>
    </w:p>
    <w:p>
      <w:pPr>
        <w:rPr>
          <w:rFonts w:hint="eastAsia"/>
        </w:rPr>
      </w:pPr>
      <w:r>
        <w:rPr>
          <w:rFonts w:hint="eastAsia"/>
        </w:rPr>
        <w:t>时间：2009年2月7日下午三点至四点半</w:t>
      </w:r>
    </w:p>
    <w:p>
      <w:pPr>
        <w:rPr>
          <w:rFonts w:hint="eastAsia"/>
        </w:rPr>
      </w:pPr>
      <w:r>
        <w:rPr>
          <w:rFonts w:hint="eastAsia"/>
        </w:rPr>
        <w:t>地点：废材俱乐部</w:t>
      </w:r>
    </w:p>
    <w:p>
      <w:pPr>
        <w:rPr>
          <w:rFonts w:hint="eastAsia"/>
        </w:rPr>
      </w:pPr>
      <w:r>
        <w:rPr>
          <w:rFonts w:hint="eastAsia"/>
        </w:rPr>
        <w:t>主持人：明辉</w:t>
      </w:r>
    </w:p>
    <w:p>
      <w:pPr>
        <w:rPr>
          <w:rFonts w:hint="eastAsia"/>
        </w:rPr>
      </w:pPr>
      <w:r>
        <w:rPr>
          <w:rFonts w:hint="eastAsia"/>
        </w:rPr>
        <w:t>课堂记录：猫猫</w:t>
      </w:r>
    </w:p>
    <w:p>
      <w:pPr>
        <w:rPr>
          <w:rFonts w:hint="eastAsia"/>
        </w:rPr>
      </w:pPr>
      <w:r>
        <w:rPr>
          <w:rFonts w:hint="eastAsia"/>
        </w:rPr>
        <w:t>参与成员：俱乐部众</w:t>
      </w:r>
    </w:p>
    <w:p>
      <w:pPr>
        <w:rPr>
          <w:rFonts w:hint="eastAsia"/>
          <w:szCs w:val="21"/>
        </w:rPr>
      </w:pPr>
    </w:p>
    <w:p>
      <w:pPr>
        <w:rPr>
          <w:rFonts w:hint="eastAsia"/>
        </w:rPr>
      </w:pPr>
      <w:r>
        <w:rPr>
          <w:rFonts w:hint="eastAsia"/>
        </w:rPr>
        <w:t>英年早肥(453150890) 15:00:37</w:t>
      </w:r>
    </w:p>
    <w:p>
      <w:pPr>
        <w:rPr>
          <w:rFonts w:hint="eastAsia"/>
        </w:rPr>
      </w:pPr>
      <w:r>
        <w:rPr>
          <w:rFonts w:hint="eastAsia"/>
        </w:rPr>
        <w:t>我来开始，第一个问题</w:t>
      </w:r>
    </w:p>
    <w:p>
      <w:pPr>
        <w:rPr>
          <w:rFonts w:hint="eastAsia"/>
        </w:rPr>
      </w:pPr>
      <w:r>
        <w:rPr>
          <w:rFonts w:hint="eastAsia"/>
        </w:rPr>
        <w:t>请问更大，</w:t>
      </w:r>
      <w:r>
        <w:rPr>
          <w:rFonts w:hint="eastAsia"/>
          <w:b/>
        </w:rPr>
        <w:t>怎么埋伏线？</w:t>
      </w:r>
      <w:r>
        <w:rPr>
          <w:rFonts w:hint="eastAsia"/>
        </w:rPr>
        <w:t>举例系鞋带那一章，你在前面的章节埋伏线有什么心得？</w:t>
      </w:r>
    </w:p>
    <w:p>
      <w:pPr>
        <w:rPr>
          <w:rFonts w:hint="eastAsia"/>
        </w:rPr>
      </w:pPr>
      <w:r>
        <w:rPr>
          <w:rFonts w:hint="eastAsia"/>
          <w:b/>
        </w:rPr>
        <w:t>更俗</w:t>
      </w:r>
      <w:r>
        <w:rPr>
          <w:rFonts w:hint="eastAsia"/>
        </w:rPr>
        <w:t>(41252890) 15:02:29</w:t>
      </w:r>
    </w:p>
    <w:p>
      <w:pPr>
        <w:rPr>
          <w:rFonts w:hint="eastAsia"/>
        </w:rPr>
      </w:pPr>
      <w:r>
        <w:rPr>
          <w:rFonts w:hint="eastAsia"/>
        </w:rPr>
        <w:t>系鞋带本身就来自于生活中的一个小细节，来自身边朋友的一个故事，恋人分手后一直惦念着未给对方做过的事情，其实从楔子开始就埋下这一章的线索，只是到新芜之中一个恰当的时机发生了</w:t>
      </w:r>
    </w:p>
    <w:p>
      <w:pPr>
        <w:rPr>
          <w:rFonts w:hint="eastAsia"/>
        </w:rPr>
      </w:pPr>
    </w:p>
    <w:p>
      <w:pPr>
        <w:rPr>
          <w:rFonts w:hint="eastAsia"/>
        </w:rPr>
      </w:pPr>
      <w:r>
        <w:rPr>
          <w:rFonts w:hint="eastAsia"/>
        </w:rPr>
        <w:t>英年早肥(453150890) 15:04:56</w:t>
      </w:r>
    </w:p>
    <w:p>
      <w:pPr>
        <w:rPr>
          <w:rFonts w:hint="eastAsia"/>
        </w:rPr>
      </w:pPr>
      <w:r>
        <w:rPr>
          <w:rFonts w:hint="eastAsia"/>
        </w:rPr>
        <w:t>生活中的积累当然重要，俺想问的是，怎么把这些东西技巧性的</w:t>
      </w:r>
      <w:r>
        <w:rPr>
          <w:rFonts w:hint="eastAsia"/>
          <w:b/>
        </w:rPr>
        <w:t>嵌入故事</w:t>
      </w:r>
      <w:r>
        <w:rPr>
          <w:rFonts w:hint="eastAsia"/>
        </w:rPr>
        <w:t>当中，并且</w:t>
      </w:r>
      <w:r>
        <w:rPr>
          <w:rFonts w:hint="eastAsia"/>
          <w:b/>
        </w:rPr>
        <w:t>伏脉千里而不忘</w:t>
      </w:r>
      <w:r>
        <w:rPr>
          <w:rFonts w:hint="eastAsia"/>
        </w:rPr>
        <w:t>？</w:t>
      </w:r>
    </w:p>
    <w:p>
      <w:pPr>
        <w:rPr>
          <w:rFonts w:hint="eastAsia"/>
        </w:rPr>
      </w:pPr>
      <w:r>
        <w:rPr>
          <w:rFonts w:hint="eastAsia"/>
          <w:b/>
        </w:rPr>
        <w:t>更俗</w:t>
      </w:r>
      <w:r>
        <w:rPr>
          <w:rFonts w:hint="eastAsia"/>
        </w:rPr>
        <w:t>(41252890) 15:05:20</w:t>
      </w:r>
    </w:p>
    <w:p>
      <w:pPr>
        <w:rPr>
          <w:rFonts w:hint="eastAsia"/>
        </w:rPr>
      </w:pPr>
      <w:r>
        <w:rPr>
          <w:rFonts w:hint="eastAsia"/>
        </w:rPr>
        <w:t>就我自己的体会啊，前面会埋下许多线索，但是一般不急着去写，情节自我圆熟的发展相对来说比较重要，我从写楔子那一段就想着要写系鞋带，却一直到一百多万才写到系鞋带，不要说我注水严重啊</w:t>
      </w:r>
    </w:p>
    <w:p>
      <w:pPr>
        <w:rPr>
          <w:rFonts w:hint="eastAsia"/>
        </w:rPr>
      </w:pPr>
    </w:p>
    <w:p>
      <w:pPr>
        <w:rPr>
          <w:rFonts w:hint="eastAsia"/>
        </w:rPr>
      </w:pPr>
      <w:r>
        <w:rPr>
          <w:rFonts w:hint="eastAsia"/>
        </w:rPr>
        <w:t>英年早肥(453150890) 15:06:23</w:t>
      </w:r>
    </w:p>
    <w:p>
      <w:pPr>
        <w:rPr>
          <w:rFonts w:hint="eastAsia"/>
        </w:rPr>
      </w:pPr>
      <w:r>
        <w:rPr>
          <w:rFonts w:hint="eastAsia"/>
        </w:rPr>
        <w:t>嗯，看来更俗巨有点金庸的境界了</w:t>
      </w:r>
    </w:p>
    <w:p>
      <w:pPr>
        <w:rPr>
          <w:rFonts w:hint="eastAsia"/>
        </w:rPr>
      </w:pPr>
      <w:r>
        <w:rPr>
          <w:rFonts w:hint="eastAsia"/>
        </w:rPr>
        <w:t>金庸写小说，写之前一本一百万字的小说已经在心里了，完全是把长篇当散文来写</w:t>
      </w:r>
    </w:p>
    <w:p>
      <w:pPr>
        <w:rPr>
          <w:rFonts w:hint="eastAsia"/>
        </w:rPr>
      </w:pPr>
      <w:r>
        <w:rPr>
          <w:rFonts w:hint="eastAsia"/>
          <w:b/>
        </w:rPr>
        <w:t>更俗</w:t>
      </w:r>
      <w:r>
        <w:rPr>
          <w:rFonts w:hint="eastAsia"/>
        </w:rPr>
        <w:t>(41252890) 15:07:16</w:t>
      </w:r>
    </w:p>
    <w:p>
      <w:pPr>
        <w:rPr>
          <w:rFonts w:hint="eastAsia"/>
        </w:rPr>
      </w:pPr>
      <w:r>
        <w:rPr>
          <w:rFonts w:hint="eastAsia"/>
        </w:rPr>
        <w:t>都市YY文就怕写散，文可以散，情节不能散，我写这篇文章时，很多读者都建议发展这个发展那个，我死活不听，就怕情节写散了收不回来</w:t>
      </w:r>
    </w:p>
    <w:p>
      <w:pPr>
        <w:rPr>
          <w:rFonts w:hint="eastAsia"/>
        </w:rPr>
      </w:pPr>
    </w:p>
    <w:p>
      <w:r>
        <w:t>minghui(445983) 15:04:28</w:t>
      </w:r>
    </w:p>
    <w:p>
      <w:pPr>
        <w:rPr>
          <w:rFonts w:hint="eastAsia"/>
        </w:rPr>
      </w:pPr>
      <w:r>
        <w:rPr>
          <w:rFonts w:hint="eastAsia"/>
        </w:rPr>
        <w:t>我继续来，更俗巨布置线索的时候，是不是有大纲？</w:t>
      </w:r>
    </w:p>
    <w:p>
      <w:pPr>
        <w:rPr>
          <w:rFonts w:hint="eastAsia"/>
        </w:rPr>
      </w:pPr>
      <w:r>
        <w:rPr>
          <w:rFonts w:hint="eastAsia"/>
          <w:b/>
        </w:rPr>
        <w:t>更俗</w:t>
      </w:r>
      <w:r>
        <w:rPr>
          <w:rFonts w:hint="eastAsia"/>
        </w:rPr>
        <w:t>(41252890) 15:05:40</w:t>
      </w:r>
    </w:p>
    <w:p>
      <w:pPr>
        <w:rPr>
          <w:rFonts w:hint="eastAsia"/>
        </w:rPr>
      </w:pPr>
      <w:r>
        <w:rPr>
          <w:rFonts w:hint="eastAsia"/>
        </w:rPr>
        <w:t>我手头没有什么具体形式的大纲</w:t>
      </w:r>
    </w:p>
    <w:p>
      <w:pPr>
        <w:rPr>
          <w:rFonts w:hint="eastAsia"/>
        </w:rPr>
      </w:pPr>
    </w:p>
    <w:p>
      <w:pPr>
        <w:rPr>
          <w:rFonts w:hint="eastAsia"/>
        </w:rPr>
      </w:pPr>
      <w:r>
        <w:rPr>
          <w:rFonts w:hint="eastAsia"/>
        </w:rPr>
        <w:t>龙十三(61180077) 15:07:20</w:t>
      </w:r>
    </w:p>
    <w:p>
      <w:pPr>
        <w:rPr>
          <w:rFonts w:hint="eastAsia"/>
        </w:rPr>
      </w:pPr>
      <w:r>
        <w:rPr>
          <w:rFonts w:hint="eastAsia"/>
        </w:rPr>
        <w:t>其实我更想知道，更俗大在写的时候是不是</w:t>
      </w:r>
      <w:r>
        <w:rPr>
          <w:rFonts w:hint="eastAsia"/>
          <w:b/>
        </w:rPr>
        <w:t>优先考虑自己熟悉的东西</w:t>
      </w:r>
      <w:r>
        <w:rPr>
          <w:rFonts w:hint="eastAsia"/>
        </w:rPr>
        <w:t>？官场？商战？还是找每人写的东西来写？</w:t>
      </w:r>
    </w:p>
    <w:p>
      <w:pPr>
        <w:rPr>
          <w:rFonts w:hint="eastAsia"/>
        </w:rPr>
      </w:pPr>
      <w:r>
        <w:rPr>
          <w:rFonts w:hint="eastAsia"/>
          <w:b/>
        </w:rPr>
        <w:t>更俗</w:t>
      </w:r>
      <w:r>
        <w:rPr>
          <w:rFonts w:hint="eastAsia"/>
        </w:rPr>
        <w:t>(41252890) 15:08:39</w:t>
      </w:r>
    </w:p>
    <w:p>
      <w:pPr>
        <w:rPr>
          <w:rFonts w:hint="eastAsia"/>
        </w:rPr>
      </w:pPr>
      <w:r>
        <w:rPr>
          <w:rFonts w:hint="eastAsia"/>
        </w:rPr>
        <w:t>写的时候，写自己熟悉的东西，当然顺手啊，多码字多攒钱啊</w:t>
      </w:r>
    </w:p>
    <w:p>
      <w:pPr>
        <w:rPr>
          <w:rFonts w:hint="eastAsia"/>
        </w:rPr>
      </w:pPr>
    </w:p>
    <w:p>
      <w:pPr>
        <w:rPr>
          <w:rFonts w:hint="eastAsia"/>
        </w:rPr>
      </w:pPr>
      <w:r>
        <w:rPr>
          <w:rFonts w:hint="eastAsia"/>
        </w:rPr>
        <w:t>龙十三(61180077) 15:09:59</w:t>
      </w:r>
    </w:p>
    <w:p>
      <w:pPr>
        <w:rPr>
          <w:rFonts w:hint="eastAsia"/>
        </w:rPr>
      </w:pPr>
      <w:r>
        <w:rPr>
          <w:rFonts w:hint="eastAsia"/>
        </w:rPr>
        <w:t>那……假设有有一个自己</w:t>
      </w:r>
      <w:r>
        <w:rPr>
          <w:rFonts w:hint="eastAsia"/>
          <w:b/>
        </w:rPr>
        <w:t>不是很熟悉的项目，</w:t>
      </w:r>
      <w:r>
        <w:rPr>
          <w:rFonts w:hint="eastAsia"/>
        </w:rPr>
        <w:t>但是很有可写性，没人写啊，有东西可挖掘啊，等等原因吧，</w:t>
      </w:r>
      <w:r>
        <w:rPr>
          <w:rFonts w:hint="eastAsia"/>
          <w:b/>
        </w:rPr>
        <w:t>怎么办</w:t>
      </w:r>
      <w:r>
        <w:rPr>
          <w:rFonts w:hint="eastAsia"/>
        </w:rPr>
        <w:t>呢？有没有比较私人的处理办法？</w:t>
      </w:r>
    </w:p>
    <w:p>
      <w:pPr>
        <w:rPr>
          <w:rFonts w:hint="eastAsia"/>
        </w:rPr>
      </w:pPr>
      <w:r>
        <w:rPr>
          <w:rFonts w:hint="eastAsia"/>
          <w:b/>
        </w:rPr>
        <w:t>更俗</w:t>
      </w:r>
      <w:r>
        <w:rPr>
          <w:rFonts w:hint="eastAsia"/>
        </w:rPr>
        <w:t>(41252890) 15:10:52</w:t>
      </w:r>
    </w:p>
    <w:p>
      <w:pPr>
        <w:rPr>
          <w:rFonts w:hint="eastAsia"/>
        </w:rPr>
      </w:pPr>
      <w:r>
        <w:rPr>
          <w:rFonts w:hint="eastAsia"/>
        </w:rPr>
        <w:t>自己不是很熟悉的项目，只要有可写性，网络就能搜索到足够多的资料去写</w:t>
      </w:r>
    </w:p>
    <w:p>
      <w:pPr>
        <w:rPr>
          <w:rFonts w:hint="eastAsia"/>
        </w:rPr>
      </w:pPr>
    </w:p>
    <w:p>
      <w:r>
        <w:t>minghui(445983) 15:11:36</w:t>
      </w:r>
    </w:p>
    <w:p>
      <w:pPr>
        <w:rPr>
          <w:rFonts w:hint="eastAsia"/>
        </w:rPr>
      </w:pPr>
      <w:r>
        <w:rPr>
          <w:rFonts w:hint="eastAsia"/>
        </w:rPr>
        <w:t>更俗巨，问我一个问题，对于</w:t>
      </w:r>
      <w:r>
        <w:rPr>
          <w:rFonts w:hint="eastAsia"/>
          <w:b/>
        </w:rPr>
        <w:t>积蓄高潮暴发的力量</w:t>
      </w:r>
      <w:r>
        <w:rPr>
          <w:rFonts w:hint="eastAsia"/>
        </w:rPr>
        <w:t>，有什么</w:t>
      </w:r>
      <w:r>
        <w:rPr>
          <w:rFonts w:hint="eastAsia"/>
          <w:b/>
        </w:rPr>
        <w:t>心得</w:t>
      </w:r>
      <w:r>
        <w:rPr>
          <w:rFonts w:hint="eastAsia"/>
        </w:rPr>
        <w:t>没有</w:t>
      </w:r>
    </w:p>
    <w:p>
      <w:pPr>
        <w:rPr>
          <w:rFonts w:hint="eastAsia"/>
        </w:rPr>
      </w:pPr>
      <w:r>
        <w:rPr>
          <w:rFonts w:hint="eastAsia"/>
          <w:b/>
        </w:rPr>
        <w:t>更俗</w:t>
      </w:r>
      <w:r>
        <w:rPr>
          <w:rFonts w:hint="eastAsia"/>
        </w:rPr>
        <w:t>(41252890) 15:14:11</w:t>
      </w:r>
    </w:p>
    <w:p>
      <w:pPr>
        <w:rPr>
          <w:rFonts w:hint="eastAsia"/>
        </w:rPr>
      </w:pPr>
      <w:r>
        <w:rPr>
          <w:rFonts w:hint="eastAsia"/>
        </w:rPr>
        <w:t>都市文的高潮似乎很难积累，写歪了一定给别人批判洒狗血，这一点我写羡慕写架文历史的人啊。高潮积累的问题，字母在群里讲得很透彻了，更俗自己的体会啊，就是绕着一个点布局，就跟网似的，先撒下去再收，提溜起来，自然就到了高潮了</w:t>
      </w:r>
    </w:p>
    <w:p>
      <w:pPr>
        <w:rPr>
          <w:rFonts w:hint="eastAsia"/>
        </w:rPr>
      </w:pPr>
    </w:p>
    <w:p>
      <w:pPr>
        <w:rPr>
          <w:rFonts w:hint="eastAsia"/>
        </w:rPr>
      </w:pPr>
      <w:r>
        <w:rPr>
          <w:rFonts w:hint="eastAsia"/>
        </w:rPr>
        <w:t>英年早肥(453150890) 15:15:49</w:t>
      </w:r>
    </w:p>
    <w:p>
      <w:pPr>
        <w:rPr>
          <w:rFonts w:hint="eastAsia"/>
        </w:rPr>
      </w:pPr>
      <w:r>
        <w:rPr>
          <w:rFonts w:hint="eastAsia"/>
        </w:rPr>
        <w:t>例如现在万众期待的97东南亚金融危机？更大貌似布局布了近百万字了</w:t>
      </w:r>
    </w:p>
    <w:p>
      <w:pPr>
        <w:rPr>
          <w:rFonts w:hint="eastAsia"/>
        </w:rPr>
      </w:pPr>
      <w:r>
        <w:rPr>
          <w:rFonts w:hint="eastAsia"/>
          <w:b/>
        </w:rPr>
        <w:t>更俗</w:t>
      </w:r>
      <w:r>
        <w:rPr>
          <w:rFonts w:hint="eastAsia"/>
        </w:rPr>
        <w:t>(41252890)  15:15:58</w:t>
      </w:r>
    </w:p>
    <w:p>
      <w:pPr>
        <w:rPr>
          <w:rFonts w:hint="eastAsia"/>
        </w:rPr>
      </w:pPr>
      <w:r>
        <w:rPr>
          <w:rFonts w:hint="eastAsia"/>
        </w:rPr>
        <w:t>最近看别人的书比较少，就拿自己的书举例了，东南亚金融危机的问题其实很难写，太大了，主角的势力又太小，其实从主角与省长的对峙应该算一个小布局</w:t>
      </w:r>
    </w:p>
    <w:p>
      <w:pPr>
        <w:rPr>
          <w:rFonts w:hint="eastAsia"/>
        </w:rPr>
      </w:pPr>
      <w:r>
        <w:rPr>
          <w:rFonts w:hint="eastAsia"/>
        </w:rPr>
        <w:t>对于网络写文的特点，要刻意强调传统文学中的情节发展过程是很困难的，</w:t>
      </w:r>
    </w:p>
    <w:p>
      <w:pPr>
        <w:rPr>
          <w:rFonts w:hint="eastAsia"/>
        </w:rPr>
      </w:pPr>
      <w:r>
        <w:rPr>
          <w:rFonts w:hint="eastAsia"/>
        </w:rPr>
        <w:t>传统文学情节的进入、发展、转折、高潮、结局等等一系列的过程可能就集中成二十万字之间就完全形成，而网文通常是上百万字甚至三四百万字的架构</w:t>
      </w:r>
    </w:p>
    <w:p>
      <w:pPr>
        <w:rPr>
          <w:rFonts w:hint="eastAsia"/>
        </w:rPr>
      </w:pPr>
    </w:p>
    <w:p>
      <w:pPr>
        <w:rPr>
          <w:rFonts w:hint="eastAsia"/>
        </w:rPr>
      </w:pPr>
      <w:r>
        <w:rPr>
          <w:rFonts w:hint="eastAsia"/>
        </w:rPr>
        <w:t>龙十三(61180077) 15:19:23</w:t>
      </w:r>
    </w:p>
    <w:p>
      <w:pPr>
        <w:rPr>
          <w:rFonts w:hint="eastAsia"/>
        </w:rPr>
      </w:pPr>
      <w:r>
        <w:rPr>
          <w:rFonts w:hint="eastAsia"/>
        </w:rPr>
        <w:t>那这个“点”，怎么选取？看起来应该是主线上的一个节点，或者干脆就是全书的中心？</w:t>
      </w:r>
    </w:p>
    <w:p>
      <w:pPr>
        <w:rPr>
          <w:rFonts w:hint="eastAsia"/>
        </w:rPr>
      </w:pPr>
      <w:r>
        <w:rPr>
          <w:rFonts w:hint="eastAsia"/>
          <w:b/>
        </w:rPr>
        <w:t>更俗</w:t>
      </w:r>
      <w:r>
        <w:rPr>
          <w:rFonts w:hint="eastAsia"/>
        </w:rPr>
        <w:t>(41252890) 15:21:55</w:t>
      </w:r>
    </w:p>
    <w:p>
      <w:pPr>
        <w:rPr>
          <w:rFonts w:hint="eastAsia"/>
        </w:rPr>
      </w:pPr>
      <w:r>
        <w:rPr>
          <w:rFonts w:hint="eastAsia"/>
        </w:rPr>
        <w:t>我觉得网文的情节发展，抓住主线来发散情节是最主要的一点，保证订阅不滑落比增加订阅更加重要啊</w:t>
      </w:r>
    </w:p>
    <w:p>
      <w:pPr>
        <w:rPr>
          <w:rFonts w:hint="eastAsia"/>
        </w:rPr>
      </w:pPr>
      <w:r>
        <w:rPr>
          <w:rFonts w:hint="eastAsia"/>
        </w:rPr>
        <w:t>我在高潮布局的时候，其实是围绕商业项目来写的，</w:t>
      </w:r>
    </w:p>
    <w:p>
      <w:pPr>
        <w:rPr>
          <w:rFonts w:hint="eastAsia"/>
        </w:rPr>
      </w:pPr>
      <w:r>
        <w:rPr>
          <w:rFonts w:hint="eastAsia"/>
        </w:rPr>
        <w:t>架空历史文有的或许会围绕战争来写，我个人很喜欢篡清的结构，没有大量的种田章节将情节拖散掉，高潮的布局非常清晰，南洋之后写朝鲜，朝鲜又是甲午的引子，种田章节成了缀饰，成了情节发展中的必然产物，我不喜欢有些架空文一上为就先种田</w:t>
      </w:r>
    </w:p>
    <w:p>
      <w:pPr>
        <w:rPr>
          <w:rFonts w:hint="eastAsia"/>
        </w:rPr>
      </w:pPr>
    </w:p>
    <w:p>
      <w:r>
        <w:t>minghui(445983) 15:26:22</w:t>
      </w:r>
    </w:p>
    <w:p>
      <w:pPr>
        <w:rPr>
          <w:rFonts w:hint="eastAsia"/>
        </w:rPr>
      </w:pPr>
      <w:r>
        <w:rPr>
          <w:rFonts w:hint="eastAsia"/>
        </w:rPr>
        <w:t>更俗讲讲加强</w:t>
      </w:r>
      <w:r>
        <w:rPr>
          <w:rFonts w:hint="eastAsia"/>
          <w:b/>
        </w:rPr>
        <w:t>高潮爆发</w:t>
      </w:r>
      <w:r>
        <w:rPr>
          <w:rFonts w:hint="eastAsia"/>
        </w:rPr>
        <w:t>的</w:t>
      </w:r>
      <w:r>
        <w:rPr>
          <w:rFonts w:hint="eastAsia"/>
          <w:b/>
        </w:rPr>
        <w:t>心得</w:t>
      </w:r>
      <w:r>
        <w:rPr>
          <w:rFonts w:hint="eastAsia"/>
        </w:rPr>
        <w:t>吧</w:t>
      </w:r>
    </w:p>
    <w:p>
      <w:pPr>
        <w:rPr>
          <w:rFonts w:hint="eastAsia"/>
        </w:rPr>
      </w:pPr>
      <w:r>
        <w:rPr>
          <w:rFonts w:hint="eastAsia"/>
          <w:b/>
        </w:rPr>
        <w:t>更俗</w:t>
      </w:r>
      <w:r>
        <w:rPr>
          <w:rFonts w:hint="eastAsia"/>
        </w:rPr>
        <w:t>(41252890) 15:27:45</w:t>
      </w:r>
    </w:p>
    <w:p>
      <w:pPr>
        <w:rPr>
          <w:rFonts w:hint="eastAsia"/>
        </w:rPr>
      </w:pPr>
      <w:r>
        <w:rPr>
          <w:rFonts w:hint="eastAsia"/>
        </w:rPr>
        <w:t>高潮爆发，也就围绕主线将情节发展出去，再收回的过程吧，将情节发散下去，再收回来，发散出去的情节，包括人与事，都要与主线密切关联，将读者的心思牵在主线发展上，收回来，自然就是主线发展的高潮了。就像我在官路商途上目前写作中，主线情节就是锦湖的技术扩张，无论是巧遇美女，还是官斗，还是调情，差不多都是与技术扩张相关的发散情节，都市如果不想太狗血，高潮情节的发展还是很难的，</w:t>
      </w:r>
    </w:p>
    <w:p>
      <w:pPr>
        <w:rPr>
          <w:rFonts w:hint="eastAsia"/>
        </w:rPr>
      </w:pPr>
    </w:p>
    <w:p>
      <w:pPr>
        <w:rPr>
          <w:rFonts w:hint="eastAsia"/>
        </w:rPr>
      </w:pPr>
      <w:r>
        <w:rPr>
          <w:rFonts w:hint="eastAsia"/>
        </w:rPr>
        <w:t>英年早肥(453150890) 15:31:51</w:t>
      </w:r>
    </w:p>
    <w:p>
      <w:pPr>
        <w:rPr>
          <w:rFonts w:hint="eastAsia"/>
        </w:rPr>
      </w:pPr>
      <w:r>
        <w:rPr>
          <w:rFonts w:hint="eastAsia"/>
        </w:rPr>
        <w:t>小声问个问题，如果我说这么一句话，更大写官路商途的一开始就是奔着97金融风暴去的，心里已经默认了这个最大高潮，就像天宝风流是奔着安史之乱去的，篡清是奔着甲午战争去的一样，更大同意吗？</w:t>
      </w:r>
    </w:p>
    <w:p>
      <w:pPr>
        <w:rPr>
          <w:rFonts w:hint="eastAsia"/>
        </w:rPr>
      </w:pPr>
      <w:r>
        <w:rPr>
          <w:rFonts w:hint="eastAsia"/>
          <w:b/>
        </w:rPr>
        <w:t>更俗</w:t>
      </w:r>
      <w:r>
        <w:rPr>
          <w:rFonts w:hint="eastAsia"/>
        </w:rPr>
        <w:t>(41252890) 15:32:44</w:t>
      </w:r>
    </w:p>
    <w:p>
      <w:pPr>
        <w:rPr>
          <w:rFonts w:hint="eastAsia"/>
        </w:rPr>
      </w:pPr>
      <w:r>
        <w:rPr>
          <w:rFonts w:hint="eastAsia"/>
        </w:rPr>
        <w:t>现在就是围着97风暴在写，但自我觉得真写到那一刻，情节的张力可能不是很强，除非设定狗血情节，将人物聚拢到金融风暴事件上，金融风暴事件的描写，我是埋下伏笔了，叶臻民可以随便抽过去当主将的，我只是在犹豫怎么写的问题，说了就可能不写。</w:t>
      </w:r>
    </w:p>
    <w:p>
      <w:pPr>
        <w:rPr>
          <w:rFonts w:hint="eastAsia"/>
        </w:rPr>
      </w:pPr>
      <w:r>
        <w:rPr>
          <w:rFonts w:hint="eastAsia"/>
        </w:rPr>
        <w:t>写高潮情节其实跟当时的写作状态有很大的关系，我想大家都能有体会，状态好时，情节节奏就会偏紧，跟做爱一个道理。</w:t>
      </w:r>
    </w:p>
    <w:p>
      <w:pPr>
        <w:rPr>
          <w:rFonts w:hint="eastAsia"/>
        </w:rPr>
      </w:pPr>
      <w:r>
        <w:rPr>
          <w:rFonts w:hint="eastAsia"/>
        </w:rPr>
        <w:t>我倒不敢多写新芜这样的情节，怕给别人骂狗血，新芜情节本身就是围绕江堤主线在发散情节，也是围绕江堤主线在收回情节。</w:t>
      </w:r>
    </w:p>
    <w:p>
      <w:pPr>
        <w:rPr>
          <w:rFonts w:hint="eastAsia"/>
        </w:rPr>
      </w:pPr>
      <w:r>
        <w:rPr>
          <w:rFonts w:hint="eastAsia"/>
        </w:rPr>
        <w:t>就是篡清这段时间，围着甲午在发散情节，也是围着甲午在收情节，我在想篡清接下来是不是写东北王</w:t>
      </w:r>
    </w:p>
    <w:p>
      <w:pPr>
        <w:rPr>
          <w:rFonts w:hint="eastAsia"/>
        </w:rPr>
      </w:pPr>
      <w:r>
        <w:rPr>
          <w:rFonts w:hint="eastAsia"/>
        </w:rPr>
        <w:t>奋.冯.奥斯卡(512224841) 15:43:13</w:t>
      </w:r>
    </w:p>
    <w:p>
      <w:pPr>
        <w:rPr>
          <w:rFonts w:hint="eastAsia"/>
        </w:rPr>
      </w:pPr>
      <w:r>
        <w:rPr>
          <w:rFonts w:hint="eastAsia"/>
        </w:rPr>
        <w:t>剧透，不会。写东北王就不好玩儿了。</w:t>
      </w:r>
    </w:p>
    <w:p>
      <w:pPr>
        <w:rPr>
          <w:rFonts w:hint="eastAsia"/>
        </w:rPr>
      </w:pPr>
    </w:p>
    <w:p>
      <w:pPr>
        <w:rPr>
          <w:rFonts w:hint="eastAsia"/>
        </w:rPr>
      </w:pPr>
      <w:r>
        <w:rPr>
          <w:rFonts w:hint="eastAsia"/>
          <w:b/>
        </w:rPr>
        <w:t>更俗</w:t>
      </w:r>
      <w:r>
        <w:rPr>
          <w:rFonts w:hint="eastAsia"/>
        </w:rPr>
        <w:t>(41252890) 15:45:04</w:t>
      </w:r>
    </w:p>
    <w:p>
      <w:pPr>
        <w:rPr>
          <w:rFonts w:hint="eastAsia"/>
        </w:rPr>
      </w:pPr>
      <w:r>
        <w:rPr>
          <w:rFonts w:hint="eastAsia"/>
        </w:rPr>
        <w:t>情节紧凑频率加速自然会有高潮来临的假象，这么说应该与之前的比较对应起来了吧</w:t>
      </w:r>
    </w:p>
    <w:p>
      <w:pPr>
        <w:rPr>
          <w:rFonts w:hint="eastAsia"/>
        </w:rPr>
      </w:pPr>
      <w:r>
        <w:rPr>
          <w:rFonts w:hint="eastAsia"/>
        </w:rPr>
        <w:t>☆←二蛇→☆(394633749) 15:46:08</w:t>
      </w:r>
    </w:p>
    <w:p>
      <w:pPr>
        <w:rPr>
          <w:rFonts w:hint="eastAsia"/>
        </w:rPr>
      </w:pPr>
      <w:r>
        <w:rPr>
          <w:rFonts w:hint="eastAsia"/>
        </w:rPr>
        <w:t>似乎是高潮，却又把人吊得不上不下？这就是所谓的高潮假象？</w:t>
      </w:r>
    </w:p>
    <w:p>
      <w:pPr>
        <w:rPr>
          <w:rFonts w:hint="eastAsia"/>
        </w:rPr>
      </w:pPr>
      <w:r>
        <w:rPr>
          <w:rFonts w:hint="eastAsia"/>
        </w:rPr>
        <w:t>更俗(41252890) 15:46:48</w:t>
      </w:r>
    </w:p>
    <w:p>
      <w:pPr>
        <w:rPr>
          <w:rFonts w:hint="eastAsia"/>
        </w:rPr>
      </w:pPr>
      <w:r>
        <w:rPr>
          <w:rFonts w:hint="eastAsia"/>
        </w:rPr>
        <w:t>二蛇的理论不是高潮要最后才来临吗？是指这段情节发展到高峰推动下一个情节的发展过程，在这个过程中的情节发展或许说事件频率一定要紧凑，这特指围绕主线将发散的情节收回来的写作方式，这时候写散了、写拖了，该有的高潮没有出现，读者怨言会更大</w:t>
      </w:r>
    </w:p>
    <w:p>
      <w:pPr>
        <w:rPr>
          <w:rFonts w:hint="eastAsia"/>
        </w:rPr>
      </w:pPr>
      <w:r>
        <w:rPr>
          <w:rFonts w:hint="eastAsia"/>
        </w:rPr>
        <w:t>☆←二蛇→☆(394633749) 15:50:46</w:t>
      </w:r>
    </w:p>
    <w:p>
      <w:pPr>
        <w:rPr>
          <w:rFonts w:hint="eastAsia"/>
        </w:rPr>
      </w:pPr>
      <w:r>
        <w:rPr>
          <w:rFonts w:hint="eastAsia"/>
        </w:rPr>
        <w:t>嗯，读者或许不喜欢这段，但被你设置的一个高潮点吸引着，一直耐心等待那个高潮出现，到最后，等到了，你却放读者鹆子，下场可想而知，哈哈，是不是这样说？</w:t>
      </w:r>
    </w:p>
    <w:p>
      <w:pPr>
        <w:rPr>
          <w:rFonts w:hint="eastAsia"/>
        </w:rPr>
      </w:pPr>
      <w:r>
        <w:rPr>
          <w:rFonts w:hint="eastAsia"/>
        </w:rPr>
        <w:t>龙十三(61180077) 15:51:20</w:t>
      </w:r>
    </w:p>
    <w:p>
      <w:pPr>
        <w:rPr>
          <w:rFonts w:hint="eastAsia"/>
        </w:rPr>
      </w:pPr>
      <w:r>
        <w:rPr>
          <w:rFonts w:hint="eastAsia"/>
        </w:rPr>
        <w:t>笔力呀。。。这就是传说中的烂尾吧</w:t>
      </w:r>
    </w:p>
    <w:p>
      <w:pPr>
        <w:rPr>
          <w:rFonts w:hint="eastAsia"/>
        </w:rPr>
      </w:pPr>
      <w:r>
        <w:rPr>
          <w:rFonts w:hint="eastAsia"/>
        </w:rPr>
        <w:t>奋.冯.奥斯卡(512224841) 15:51:53</w:t>
      </w:r>
    </w:p>
    <w:p>
      <w:pPr>
        <w:rPr>
          <w:rFonts w:hint="eastAsia"/>
        </w:rPr>
      </w:pPr>
      <w:r>
        <w:rPr>
          <w:rFonts w:hint="eastAsia"/>
        </w:rPr>
        <w:t>就是把各条推进的线，收拢到一处总爆发一下。</w:t>
      </w:r>
    </w:p>
    <w:p>
      <w:pPr>
        <w:rPr>
          <w:rFonts w:hint="eastAsia"/>
        </w:rPr>
      </w:pPr>
      <w:r>
        <w:rPr>
          <w:rFonts w:hint="eastAsia"/>
        </w:rPr>
        <w:t>圣骑士的传说&lt;xiaogaozhi@qq.com&gt; 15:52:56</w:t>
      </w:r>
    </w:p>
    <w:p>
      <w:pPr>
        <w:rPr>
          <w:rFonts w:hint="eastAsia"/>
        </w:rPr>
      </w:pPr>
      <w:r>
        <w:rPr>
          <w:rFonts w:hint="eastAsia"/>
        </w:rPr>
        <w:t>有很多时候,,,推进的线写着写着就埋在那成死线了,,比较惨.</w:t>
      </w:r>
    </w:p>
    <w:p>
      <w:pPr>
        <w:rPr>
          <w:rFonts w:hint="eastAsia"/>
        </w:rPr>
      </w:pPr>
      <w:r>
        <w:rPr>
          <w:rFonts w:hint="eastAsia"/>
          <w:b/>
        </w:rPr>
        <w:t>更俗</w:t>
      </w:r>
      <w:r>
        <w:rPr>
          <w:rFonts w:hint="eastAsia"/>
        </w:rPr>
        <w:t>(41252890) 15:52:58</w:t>
      </w:r>
    </w:p>
    <w:p>
      <w:pPr>
        <w:rPr>
          <w:rFonts w:hint="eastAsia"/>
        </w:rPr>
      </w:pPr>
      <w:r>
        <w:rPr>
          <w:rFonts w:hint="eastAsia"/>
        </w:rPr>
        <w:t>奥斯卡的总结很到位啊</w:t>
      </w:r>
    </w:p>
    <w:p>
      <w:pPr>
        <w:rPr>
          <w:rFonts w:hint="eastAsia"/>
        </w:rPr>
      </w:pPr>
      <w:r>
        <w:rPr>
          <w:rFonts w:hint="eastAsia"/>
        </w:rPr>
        <w:t>抓住跟主线有关的情节加速写，无关的情节先丢一边，丢线索关系应该不大</w:t>
      </w:r>
    </w:p>
    <w:p>
      <w:pPr>
        <w:rPr>
          <w:rFonts w:hint="eastAsia"/>
        </w:rPr>
      </w:pPr>
    </w:p>
    <w:p>
      <w:pPr>
        <w:rPr>
          <w:rFonts w:hint="eastAsia"/>
        </w:rPr>
      </w:pPr>
      <w:r>
        <w:rPr>
          <w:rFonts w:hint="eastAsia"/>
        </w:rPr>
        <w:t>☆←二蛇→☆(394633749) 15:54:43</w:t>
      </w:r>
    </w:p>
    <w:p>
      <w:pPr>
        <w:rPr>
          <w:rFonts w:hint="eastAsia"/>
        </w:rPr>
      </w:pPr>
      <w:r>
        <w:rPr>
          <w:rFonts w:hint="eastAsia"/>
        </w:rPr>
        <w:t>爆发过后再回头找无关情节？</w:t>
      </w:r>
    </w:p>
    <w:p>
      <w:pPr>
        <w:rPr>
          <w:rFonts w:hint="eastAsia"/>
        </w:rPr>
      </w:pPr>
      <w:r>
        <w:rPr>
          <w:rFonts w:hint="eastAsia"/>
          <w:b/>
        </w:rPr>
        <w:t>更俗</w:t>
      </w:r>
      <w:r>
        <w:rPr>
          <w:rFonts w:hint="eastAsia"/>
        </w:rPr>
        <w:t>(41252890) 15:55:27</w:t>
      </w:r>
    </w:p>
    <w:p>
      <w:pPr>
        <w:rPr>
          <w:rFonts w:hint="eastAsia"/>
        </w:rPr>
      </w:pPr>
      <w:r>
        <w:rPr>
          <w:rFonts w:hint="eastAsia"/>
        </w:rPr>
        <w:t>都市文里，无关情节很早找回来，与情节设置中的人物相遇，就将情节找回来了，找回来，那这条线索就应该是与当前主线情节发展有关</w:t>
      </w:r>
    </w:p>
    <w:p>
      <w:pPr>
        <w:rPr>
          <w:rFonts w:hint="eastAsia"/>
        </w:rPr>
      </w:pPr>
    </w:p>
    <w:p>
      <w:pPr>
        <w:rPr>
          <w:rFonts w:hint="eastAsia"/>
        </w:rPr>
      </w:pPr>
      <w:r>
        <w:rPr>
          <w:rFonts w:hint="eastAsia"/>
        </w:rPr>
        <w:t>☆←二蛇→☆(394633749) 15:56:29</w:t>
      </w:r>
    </w:p>
    <w:p>
      <w:pPr>
        <w:rPr>
          <w:rFonts w:hint="eastAsia"/>
        </w:rPr>
      </w:pPr>
      <w:r>
        <w:rPr>
          <w:rFonts w:hint="eastAsia"/>
        </w:rPr>
        <w:t>嗯，为主线情节发展提供帮助，是这样吧？</w:t>
      </w:r>
    </w:p>
    <w:p>
      <w:pPr>
        <w:rPr>
          <w:rFonts w:hint="eastAsia"/>
        </w:rPr>
      </w:pPr>
      <w:r>
        <w:rPr>
          <w:rFonts w:hint="eastAsia"/>
          <w:b/>
        </w:rPr>
        <w:t>更俗(</w:t>
      </w:r>
      <w:r>
        <w:rPr>
          <w:rFonts w:hint="eastAsia"/>
        </w:rPr>
        <w:t>41252890) 15:56:50</w:t>
      </w:r>
    </w:p>
    <w:p>
      <w:pPr>
        <w:rPr>
          <w:rFonts w:hint="eastAsia"/>
        </w:rPr>
      </w:pPr>
      <w:r>
        <w:rPr>
          <w:rFonts w:hint="eastAsia"/>
        </w:rPr>
        <w:t>最好能有帮助</w:t>
      </w:r>
    </w:p>
    <w:p>
      <w:pPr>
        <w:rPr>
          <w:rFonts w:hint="eastAsia"/>
        </w:rPr>
      </w:pPr>
      <w:r>
        <w:rPr>
          <w:rFonts w:hint="eastAsia"/>
        </w:rPr>
        <w:t>情节宜紧不宜散</w:t>
      </w:r>
    </w:p>
    <w:p>
      <w:pPr>
        <w:rPr>
          <w:rFonts w:hint="eastAsia"/>
        </w:rPr>
      </w:pPr>
    </w:p>
    <w:p>
      <w:pPr>
        <w:rPr>
          <w:rFonts w:hint="eastAsia"/>
        </w:rPr>
      </w:pPr>
      <w:r>
        <w:rPr>
          <w:rFonts w:hint="eastAsia"/>
        </w:rPr>
        <w:t>☆←二蛇→☆(394633749) 15:57:34</w:t>
      </w:r>
    </w:p>
    <w:p>
      <w:pPr>
        <w:rPr>
          <w:rFonts w:hint="eastAsia"/>
        </w:rPr>
      </w:pPr>
      <w:r>
        <w:rPr>
          <w:rFonts w:hint="eastAsia"/>
        </w:rPr>
        <w:t>哦，就像你写的唐MM，你把她定作什么样的存在？</w:t>
      </w:r>
    </w:p>
    <w:p>
      <w:pPr>
        <w:rPr>
          <w:rFonts w:hint="eastAsia"/>
        </w:rPr>
      </w:pPr>
      <w:r>
        <w:rPr>
          <w:rFonts w:hint="eastAsia"/>
          <w:b/>
        </w:rPr>
        <w:t>更俗</w:t>
      </w:r>
      <w:r>
        <w:rPr>
          <w:rFonts w:hint="eastAsia"/>
        </w:rPr>
        <w:t>(41252890) 15:57:49</w:t>
      </w:r>
    </w:p>
    <w:p>
      <w:pPr>
        <w:rPr>
          <w:rFonts w:hint="eastAsia"/>
        </w:rPr>
      </w:pPr>
      <w:r>
        <w:rPr>
          <w:rFonts w:hint="eastAsia"/>
        </w:rPr>
        <w:t>唐MM的发展在后期，先将她丢一边</w:t>
      </w:r>
    </w:p>
    <w:p>
      <w:pPr>
        <w:rPr>
          <w:rFonts w:hint="eastAsia"/>
        </w:rPr>
      </w:pPr>
    </w:p>
    <w:p>
      <w:pPr>
        <w:rPr>
          <w:rFonts w:hint="eastAsia"/>
        </w:rPr>
      </w:pPr>
      <w:r>
        <w:rPr>
          <w:rFonts w:hint="eastAsia"/>
        </w:rPr>
        <w:t>龙十三(61180077) 15:57:37</w:t>
      </w:r>
    </w:p>
    <w:p>
      <w:pPr>
        <w:rPr>
          <w:rFonts w:hint="eastAsia"/>
        </w:rPr>
      </w:pPr>
      <w:r>
        <w:rPr>
          <w:rFonts w:hint="eastAsia"/>
        </w:rPr>
        <w:t>个人感觉也不是所有的支线情节都必须为主线服务不可，不然看起来结构过于紧凑了，会对读者造成压力的</w:t>
      </w:r>
    </w:p>
    <w:p>
      <w:pPr>
        <w:rPr>
          <w:rFonts w:hint="eastAsia"/>
        </w:rPr>
      </w:pPr>
      <w:r>
        <w:rPr>
          <w:rFonts w:hint="eastAsia"/>
          <w:b/>
        </w:rPr>
        <w:t>更俗</w:t>
      </w:r>
      <w:r>
        <w:rPr>
          <w:rFonts w:hint="eastAsia"/>
        </w:rPr>
        <w:t>(41252890) 15:58:41</w:t>
      </w:r>
    </w:p>
    <w:p>
      <w:pPr>
        <w:rPr>
          <w:rFonts w:hint="eastAsia"/>
        </w:rPr>
      </w:pPr>
      <w:r>
        <w:rPr>
          <w:rFonts w:hint="eastAsia"/>
        </w:rPr>
        <w:t>我们要考虑网文的特点，先散的冷淡，也只是将情节发展出去，或者说为以后的情节发展埋线索，整个高潮情节的布局当中，前期的情节发散，一定是偏散、偏缓的</w:t>
      </w:r>
    </w:p>
    <w:p>
      <w:pPr>
        <w:rPr>
          <w:rFonts w:hint="eastAsia"/>
        </w:rPr>
      </w:pPr>
      <w:r>
        <w:rPr>
          <w:rFonts w:hint="eastAsia"/>
        </w:rPr>
        <w:t>多线是指多支线，不是多条主线</w:t>
      </w:r>
    </w:p>
    <w:p>
      <w:pPr>
        <w:rPr>
          <w:rFonts w:hint="eastAsia"/>
        </w:rPr>
      </w:pPr>
      <w:r>
        <w:rPr>
          <w:rFonts w:hint="eastAsia"/>
        </w:rPr>
        <w:t>我在官路商途里，情节发散时，用情感戏来弥补</w:t>
      </w:r>
    </w:p>
    <w:p>
      <w:pPr>
        <w:rPr>
          <w:rFonts w:hint="eastAsia"/>
        </w:rPr>
      </w:pPr>
      <w:r>
        <w:rPr>
          <w:rFonts w:hint="eastAsia"/>
        </w:rPr>
        <w:t>多线，应该每条线的特质不同，才更有互补性吧</w:t>
      </w:r>
    </w:p>
    <w:p>
      <w:pPr>
        <w:rPr>
          <w:rFonts w:hint="eastAsia"/>
        </w:rPr>
      </w:pPr>
      <w:r>
        <w:rPr>
          <w:rFonts w:hint="eastAsia"/>
        </w:rPr>
        <w:t>官路商途，商业项目是一条线，情感是条线，能不能也算多线发展？</w:t>
      </w:r>
    </w:p>
    <w:p>
      <w:pPr>
        <w:rPr>
          <w:rFonts w:hint="eastAsia"/>
        </w:rPr>
      </w:pPr>
    </w:p>
    <w:p>
      <w:pPr>
        <w:rPr>
          <w:rFonts w:hint="eastAsia"/>
        </w:rPr>
      </w:pPr>
      <w:r>
        <w:rPr>
          <w:rFonts w:hint="eastAsia"/>
        </w:rPr>
        <w:t>☆←二蛇→☆(394633749) 16:02:30</w:t>
      </w:r>
    </w:p>
    <w:p>
      <w:pPr>
        <w:rPr>
          <w:rFonts w:hint="eastAsia"/>
        </w:rPr>
      </w:pPr>
      <w:r>
        <w:rPr>
          <w:rFonts w:hint="eastAsia"/>
        </w:rPr>
        <w:t>他老子的官路算不算一条？</w:t>
      </w:r>
    </w:p>
    <w:p>
      <w:pPr>
        <w:rPr>
          <w:rFonts w:hint="eastAsia"/>
        </w:rPr>
      </w:pPr>
      <w:r>
        <w:rPr>
          <w:rFonts w:hint="eastAsia"/>
          <w:b/>
        </w:rPr>
        <w:t>更俗</w:t>
      </w:r>
      <w:r>
        <w:rPr>
          <w:rFonts w:hint="eastAsia"/>
        </w:rPr>
        <w:t>(41252890) 16:02:42</w:t>
      </w:r>
    </w:p>
    <w:p>
      <w:pPr>
        <w:rPr>
          <w:rFonts w:hint="eastAsia"/>
        </w:rPr>
      </w:pPr>
      <w:r>
        <w:rPr>
          <w:rFonts w:hint="eastAsia"/>
        </w:rPr>
        <w:t>官路的线太小了</w:t>
      </w:r>
    </w:p>
    <w:p>
      <w:pPr>
        <w:rPr>
          <w:rFonts w:hint="eastAsia"/>
        </w:rPr>
      </w:pPr>
      <w:r>
        <w:rPr>
          <w:rFonts w:hint="eastAsia"/>
        </w:rPr>
        <w:t>龙十三(61180077) 16:02:46</w:t>
      </w:r>
    </w:p>
    <w:p>
      <w:pPr>
        <w:rPr>
          <w:rFonts w:hint="eastAsia"/>
        </w:rPr>
      </w:pPr>
      <w:r>
        <w:rPr>
          <w:rFonts w:hint="eastAsia"/>
        </w:rPr>
        <w:t>其实还是一条线</w:t>
      </w:r>
    </w:p>
    <w:p>
      <w:pPr>
        <w:rPr>
          <w:rFonts w:hint="eastAsia"/>
        </w:rPr>
      </w:pPr>
      <w:r>
        <w:rPr>
          <w:rFonts w:hint="eastAsia"/>
        </w:rPr>
        <w:t>更俗(41252890) 16:02:46</w:t>
      </w:r>
    </w:p>
    <w:p>
      <w:pPr>
        <w:rPr>
          <w:rFonts w:hint="eastAsia"/>
        </w:rPr>
      </w:pPr>
      <w:r>
        <w:rPr>
          <w:rFonts w:hint="eastAsia"/>
        </w:rPr>
        <w:t>不能算主线</w:t>
      </w:r>
    </w:p>
    <w:p>
      <w:pPr>
        <w:rPr>
          <w:rFonts w:hint="eastAsia"/>
        </w:rPr>
      </w:pPr>
    </w:p>
    <w:p>
      <w:r>
        <w:t>minghui(445983) 16:12:25</w:t>
      </w:r>
    </w:p>
    <w:p>
      <w:pPr>
        <w:rPr>
          <w:rFonts w:hint="eastAsia"/>
        </w:rPr>
      </w:pPr>
      <w:r>
        <w:rPr>
          <w:rFonts w:hint="eastAsia"/>
        </w:rPr>
        <w:t>更俗讲讲暖味，讲讲</w:t>
      </w:r>
      <w:r>
        <w:rPr>
          <w:rFonts w:hint="eastAsia"/>
          <w:b/>
        </w:rPr>
        <w:t>写女人</w:t>
      </w:r>
      <w:r>
        <w:rPr>
          <w:rFonts w:hint="eastAsia"/>
        </w:rPr>
        <w:t>的</w:t>
      </w:r>
      <w:r>
        <w:rPr>
          <w:rFonts w:hint="eastAsia"/>
          <w:b/>
        </w:rPr>
        <w:t>心得</w:t>
      </w:r>
      <w:r>
        <w:rPr>
          <w:rFonts w:hint="eastAsia"/>
        </w:rPr>
        <w:t>吧</w:t>
      </w:r>
    </w:p>
    <w:p>
      <w:pPr>
        <w:rPr>
          <w:rFonts w:hint="eastAsia"/>
        </w:rPr>
      </w:pPr>
      <w:r>
        <w:rPr>
          <w:rFonts w:hint="eastAsia"/>
          <w:b/>
        </w:rPr>
        <w:t>更俗</w:t>
      </w:r>
      <w:r>
        <w:rPr>
          <w:rFonts w:hint="eastAsia"/>
        </w:rPr>
        <w:t>(41252890) 16:13:18</w:t>
      </w:r>
    </w:p>
    <w:p>
      <w:pPr>
        <w:rPr>
          <w:rFonts w:hint="eastAsia"/>
        </w:rPr>
      </w:pPr>
      <w:r>
        <w:rPr>
          <w:rFonts w:hint="eastAsia"/>
        </w:rPr>
        <w:t>女人啊，写暖昧最大的心得就是抱着一个纯洁的心一定要将文章写成后官文的过程而已</w:t>
      </w:r>
    </w:p>
    <w:p>
      <w:pPr>
        <w:rPr>
          <w:rFonts w:hint="eastAsia"/>
        </w:rPr>
      </w:pPr>
      <w:r>
        <w:rPr>
          <w:rFonts w:hint="eastAsia"/>
        </w:rPr>
        <w:t>你们都不纯洁了，哈哈哈</w:t>
      </w:r>
    </w:p>
    <w:p>
      <w:pPr>
        <w:rPr>
          <w:rFonts w:hint="eastAsia"/>
        </w:rPr>
      </w:pPr>
      <w:r>
        <w:rPr>
          <w:rFonts w:hint="eastAsia"/>
        </w:rPr>
        <w:t>后宫文要符合现代人的情感特质，我自己在写的时候，两根线就在相互的扯着，纯洁的心，就会将推倒的过程降速，推倒的无限后延，主角与女人之间的情节发展就只能走暧昧这条路了，应该是如此吧，在写女性角色时，要给女性角色设定独立的性格与完整的思想，情感的互动，除了要体现主角的，也要体现女性角色的，不过后宫文要写女性角色的无妒美德，无妒美德要写出来，自然就剔除掉男性读者不喜欢看的情节了</w:t>
      </w:r>
    </w:p>
    <w:p>
      <w:pPr>
        <w:rPr>
          <w:rFonts w:hint="eastAsia"/>
        </w:rPr>
      </w:pPr>
    </w:p>
    <w:p>
      <w:pPr>
        <w:rPr>
          <w:rFonts w:hint="eastAsia"/>
        </w:rPr>
      </w:pPr>
      <w:r>
        <w:rPr>
          <w:rFonts w:hint="eastAsia"/>
        </w:rPr>
        <w:t>龙十三(61180077) 16:21:59</w:t>
      </w:r>
    </w:p>
    <w:p>
      <w:pPr>
        <w:rPr>
          <w:rFonts w:hint="eastAsia"/>
        </w:rPr>
      </w:pPr>
      <w:r>
        <w:rPr>
          <w:rFonts w:hint="eastAsia"/>
        </w:rPr>
        <w:t>“情感的互动，除了要体现主角的，也要体现女性角色的，”</w:t>
      </w:r>
    </w:p>
    <w:p>
      <w:pPr>
        <w:rPr>
          <w:rFonts w:hint="eastAsia"/>
        </w:rPr>
      </w:pPr>
      <w:r>
        <w:rPr>
          <w:rFonts w:hint="eastAsia"/>
        </w:rPr>
        <w:t>这句话是不是说女性角色的内心描写也要加强？</w:t>
      </w:r>
    </w:p>
    <w:p>
      <w:pPr>
        <w:rPr>
          <w:rFonts w:hint="eastAsia"/>
        </w:rPr>
      </w:pPr>
      <w:r>
        <w:rPr>
          <w:rFonts w:hint="eastAsia"/>
          <w:b/>
        </w:rPr>
        <w:t>更俗</w:t>
      </w:r>
      <w:r>
        <w:rPr>
          <w:rFonts w:hint="eastAsia"/>
        </w:rPr>
        <w:t>(41252890) 16:22:21</w:t>
      </w:r>
    </w:p>
    <w:p>
      <w:pPr>
        <w:rPr>
          <w:rFonts w:hint="eastAsia"/>
        </w:rPr>
      </w:pPr>
      <w:r>
        <w:rPr>
          <w:rFonts w:hint="eastAsia"/>
        </w:rPr>
        <w:t>不是心理描写的问题</w:t>
      </w:r>
    </w:p>
    <w:p>
      <w:pPr>
        <w:rPr>
          <w:rFonts w:hint="eastAsia"/>
        </w:rPr>
      </w:pPr>
      <w:r>
        <w:rPr>
          <w:rFonts w:hint="eastAsia"/>
        </w:rPr>
        <w:t>要写女性角色也有情感需求</w:t>
      </w:r>
    </w:p>
    <w:p>
      <w:pPr>
        <w:rPr>
          <w:rFonts w:hint="eastAsia"/>
        </w:rPr>
      </w:pPr>
      <w:r>
        <w:rPr>
          <w:rFonts w:hint="eastAsia"/>
        </w:rPr>
        <w:t>这个情感需求要内敛</w:t>
      </w:r>
    </w:p>
    <w:p>
      <w:pPr>
        <w:rPr>
          <w:rFonts w:hint="eastAsia"/>
        </w:rPr>
      </w:pPr>
    </w:p>
    <w:p>
      <w:pPr>
        <w:rPr>
          <w:rFonts w:hint="eastAsia"/>
        </w:rPr>
      </w:pPr>
      <w:r>
        <w:rPr>
          <w:rFonts w:hint="eastAsia"/>
        </w:rPr>
        <w:t>☆←二蛇→☆(394633749) 16:23:22</w:t>
      </w:r>
    </w:p>
    <w:p>
      <w:pPr>
        <w:rPr>
          <w:rFonts w:hint="eastAsia"/>
        </w:rPr>
      </w:pPr>
      <w:r>
        <w:rPr>
          <w:rFonts w:hint="eastAsia"/>
          <w:b/>
        </w:rPr>
        <w:t>情感需求</w:t>
      </w:r>
      <w:r>
        <w:rPr>
          <w:rFonts w:hint="eastAsia"/>
        </w:rPr>
        <w:t>？更大拿你书举个例子</w:t>
      </w:r>
    </w:p>
    <w:p>
      <w:pPr>
        <w:rPr>
          <w:rFonts w:hint="eastAsia"/>
        </w:rPr>
      </w:pPr>
      <w:r>
        <w:rPr>
          <w:rFonts w:hint="eastAsia"/>
          <w:b/>
        </w:rPr>
        <w:t>更俗</w:t>
      </w:r>
      <w:r>
        <w:rPr>
          <w:rFonts w:hint="eastAsia"/>
        </w:rPr>
        <w:t>(41252890) 16:24:06</w:t>
      </w:r>
    </w:p>
    <w:p>
      <w:pPr>
        <w:rPr>
          <w:rFonts w:hint="eastAsia"/>
        </w:rPr>
      </w:pPr>
      <w:r>
        <w:rPr>
          <w:rFonts w:hint="eastAsia"/>
        </w:rPr>
        <w:t>唐婧对张恪是有强烈的情感需要的，但是她意识到她与张恪之间的巨大差距，就让她的情感需要收敛起来了，表现出无妒美德出来</w:t>
      </w:r>
    </w:p>
    <w:p>
      <w:pPr>
        <w:rPr>
          <w:rFonts w:hint="eastAsia"/>
        </w:rPr>
      </w:pPr>
      <w:r>
        <w:rPr>
          <w:rFonts w:hint="eastAsia"/>
        </w:rPr>
        <w:t>人为要制造隔阂，不能门当户对，情感的落差、地位的落差、阅历的落差、世俗的隔阂，让后宫更具合理性而已，让一个地位高过主角的女人自愿做小，读者一定叫嚣狗血，让地位落差较多的女性角色做小，女读者都觉得情有可原，这本身就是社会现实</w:t>
      </w:r>
    </w:p>
    <w:p>
      <w:pPr>
        <w:rPr>
          <w:rFonts w:hint="eastAsia"/>
        </w:rPr>
      </w:pPr>
    </w:p>
    <w:p>
      <w:pPr>
        <w:rPr>
          <w:rFonts w:hint="eastAsia"/>
        </w:rPr>
      </w:pPr>
      <w:r>
        <w:rPr>
          <w:rFonts w:hint="eastAsia"/>
        </w:rPr>
        <w:t>☆←二蛇→☆(394633749) 16:30:15</w:t>
      </w:r>
    </w:p>
    <w:p>
      <w:pPr>
        <w:rPr>
          <w:rFonts w:hint="eastAsia"/>
        </w:rPr>
      </w:pPr>
      <w:r>
        <w:rPr>
          <w:rFonts w:hint="eastAsia"/>
        </w:rPr>
        <w:t>处理这个的时候，地位落差的好解决，但</w:t>
      </w:r>
      <w:r>
        <w:rPr>
          <w:rFonts w:hint="eastAsia"/>
          <w:b/>
        </w:rPr>
        <w:t>地位</w:t>
      </w:r>
      <w:r>
        <w:rPr>
          <w:rFonts w:hint="eastAsia"/>
        </w:rPr>
        <w:t>好的呢？比方说，像唐MM她的身份地位都极好，怎么容忍其它女人跟她分享张恪呢？</w:t>
      </w:r>
    </w:p>
    <w:p>
      <w:pPr>
        <w:rPr>
          <w:rFonts w:hint="eastAsia"/>
        </w:rPr>
      </w:pPr>
      <w:r>
        <w:rPr>
          <w:rFonts w:hint="eastAsia"/>
          <w:b/>
        </w:rPr>
        <w:t>更俗</w:t>
      </w:r>
      <w:r>
        <w:rPr>
          <w:rFonts w:hint="eastAsia"/>
        </w:rPr>
        <w:t>(41252890) 16:30:39</w:t>
      </w:r>
    </w:p>
    <w:p>
      <w:pPr>
        <w:rPr>
          <w:rFonts w:hint="eastAsia"/>
        </w:rPr>
      </w:pPr>
      <w:r>
        <w:rPr>
          <w:rFonts w:hint="eastAsia"/>
        </w:rPr>
        <w:t>成熟度的问题，阅历啊，能力啊，一般人会在比自己更成熟的人面前缩手缩脚，</w:t>
      </w:r>
    </w:p>
    <w:p>
      <w:pPr>
        <w:rPr>
          <w:rFonts w:hint="eastAsia"/>
        </w:rPr>
      </w:pPr>
      <w:r>
        <w:rPr>
          <w:rFonts w:hint="eastAsia"/>
        </w:rPr>
        <w:t>都市文后宫合理性的问题</w:t>
      </w:r>
    </w:p>
    <w:p>
      <w:pPr>
        <w:rPr>
          <w:rFonts w:hint="eastAsia"/>
        </w:rPr>
      </w:pPr>
    </w:p>
    <w:p>
      <w:r>
        <w:t>minghui(445983) 16:34:01</w:t>
      </w:r>
    </w:p>
    <w:p>
      <w:pPr>
        <w:rPr>
          <w:rFonts w:hint="eastAsia"/>
          <w:b/>
        </w:rPr>
      </w:pPr>
      <w:r>
        <w:rPr>
          <w:rFonts w:hint="eastAsia"/>
          <w:b/>
        </w:rPr>
        <w:t>怎么制造暖味的情境？</w:t>
      </w:r>
    </w:p>
    <w:p>
      <w:pPr>
        <w:rPr>
          <w:rFonts w:hint="eastAsia"/>
        </w:rPr>
      </w:pPr>
      <w:r>
        <w:rPr>
          <w:rFonts w:hint="eastAsia"/>
          <w:b/>
        </w:rPr>
        <w:t>更俗</w:t>
      </w:r>
      <w:r>
        <w:rPr>
          <w:rFonts w:hint="eastAsia"/>
        </w:rPr>
        <w:t>(41252890) 16:34:59</w:t>
      </w:r>
    </w:p>
    <w:p>
      <w:pPr>
        <w:rPr>
          <w:rFonts w:hint="eastAsia"/>
        </w:rPr>
      </w:pPr>
      <w:r>
        <w:rPr>
          <w:rFonts w:hint="eastAsia"/>
        </w:rPr>
        <w:t>泡妞的浪漫手段演化一下，但不能演化到推倒的程度</w:t>
      </w:r>
    </w:p>
    <w:p>
      <w:pPr>
        <w:rPr>
          <w:rFonts w:hint="eastAsia"/>
        </w:rPr>
      </w:pPr>
    </w:p>
    <w:p>
      <w:pPr>
        <w:rPr>
          <w:rFonts w:hint="eastAsia"/>
        </w:rPr>
      </w:pPr>
      <w:r>
        <w:rPr>
          <w:rFonts w:hint="eastAsia"/>
        </w:rPr>
        <w:t>☆←二蛇→☆(394633749) 16:35:47</w:t>
      </w:r>
    </w:p>
    <w:p>
      <w:pPr>
        <w:rPr>
          <w:rFonts w:hint="eastAsia"/>
        </w:rPr>
      </w:pPr>
      <w:r>
        <w:rPr>
          <w:rFonts w:hint="eastAsia"/>
        </w:rPr>
        <w:t>更大，我是不是可以理解为，</w:t>
      </w:r>
      <w:r>
        <w:rPr>
          <w:rFonts w:hint="eastAsia"/>
          <w:b/>
        </w:rPr>
        <w:t>唐MM咬张恪舌头，就是为了阻止推倒呢？</w:t>
      </w:r>
    </w:p>
    <w:p>
      <w:pPr>
        <w:rPr>
          <w:rFonts w:hint="eastAsia"/>
        </w:rPr>
      </w:pPr>
      <w:r>
        <w:rPr>
          <w:rFonts w:hint="eastAsia"/>
          <w:b/>
        </w:rPr>
        <w:t>更俗</w:t>
      </w:r>
      <w:r>
        <w:rPr>
          <w:rFonts w:hint="eastAsia"/>
        </w:rPr>
        <w:t>(41252890) 16:35:55</w:t>
      </w:r>
    </w:p>
    <w:p>
      <w:pPr>
        <w:rPr>
          <w:rFonts w:hint="eastAsia"/>
        </w:rPr>
      </w:pPr>
      <w:r>
        <w:rPr>
          <w:rFonts w:hint="eastAsia"/>
        </w:rPr>
        <w:t>是啊，不过也符合小女孩纯洁的特质，现在女孩子，一摸胸部都是主动张开嘴的，这个是看到一篇帖子，说前女友与现女友区别的帖子，翻出来的情节，发生些小意外将推倒制止住就行，不要写主角大义凛然的心理活动，呵呵。</w:t>
      </w:r>
    </w:p>
    <w:p>
      <w:pPr>
        <w:rPr>
          <w:rFonts w:hint="eastAsia"/>
        </w:rPr>
      </w:pPr>
    </w:p>
    <w:p>
      <w:pPr>
        <w:rPr>
          <w:rFonts w:hint="eastAsia"/>
        </w:rPr>
      </w:pPr>
      <w:r>
        <w:rPr>
          <w:rFonts w:hint="eastAsia"/>
        </w:rPr>
        <w:t>　　　　　　　　　　　　　　　　　　　　　　　　　　――完――</w:t>
      </w:r>
    </w:p>
    <w:p>
      <w:pPr>
        <w:rPr>
          <w:rFonts w:hint="eastAsia"/>
        </w:rPr>
      </w:pPr>
    </w:p>
    <w:p>
      <w:r>
        <w:rPr>
          <w:rFonts w:hint="eastAsia"/>
        </w:rPr>
        <w:t>　　　　　　　　　　　　　　　　　　　　　　　2009年2月7日下午三点至四点半</w:t>
      </w:r>
    </w:p>
    <w:p>
      <w:pPr>
        <w:spacing w:line="480" w:lineRule="auto"/>
        <w:jc w:val="center"/>
        <w:rPr>
          <w:rFonts w:ascii="隶书" w:hAnsi="隶书" w:eastAsia="隶书"/>
          <w:sz w:val="32"/>
        </w:rPr>
      </w:pPr>
      <w:r>
        <w:rPr>
          <w:rFonts w:hint="eastAsia" w:ascii="隶书" w:hAnsi="隶书" w:eastAsia="隶书"/>
          <w:sz w:val="32"/>
        </w:rPr>
        <w:t>三组新人指南</w:t>
      </w:r>
    </w:p>
    <w:p>
      <w:pPr>
        <w:spacing w:line="480" w:lineRule="auto"/>
        <w:jc w:val="left"/>
      </w:pPr>
      <w:r>
        <w:rPr>
          <w:rFonts w:hint="eastAsia"/>
        </w:rPr>
        <w:t>首先，非常高兴你能加入起点中文网的大家庭，如果你的作者尾号是5或者6，那么你就是咱们起点中文网三组的成员啦。</w:t>
      </w:r>
    </w:p>
    <w:p>
      <w:pPr>
        <w:spacing w:line="480" w:lineRule="auto"/>
        <w:jc w:val="left"/>
      </w:pPr>
      <w:r>
        <w:rPr>
          <w:rFonts w:hint="eastAsia"/>
        </w:rPr>
        <w:t>在这里实现梦想，用笔来构造属于自己的世界，是很多人梦寐以求的事情，再一次祝贺你，也希望你能坚持不懈，努力下去。</w:t>
      </w:r>
    </w:p>
    <w:p>
      <w:pPr>
        <w:spacing w:line="480" w:lineRule="auto"/>
        <w:jc w:val="left"/>
      </w:pPr>
      <w:r>
        <w:rPr>
          <w:rFonts w:hint="eastAsia"/>
        </w:rPr>
        <w:t>我是你的责编叮咚，负责尾号五的A签作者，希望今后合作愉快。</w:t>
      </w:r>
    </w:p>
    <w:p>
      <w:pPr>
        <w:spacing w:line="480" w:lineRule="auto"/>
        <w:jc w:val="left"/>
      </w:pPr>
      <w:r>
        <w:rPr>
          <w:rFonts w:hint="eastAsia"/>
        </w:rPr>
        <w:t>下面就新人常见的问题，我做一些答疑，许多不懂的小盆友，先看下哦。</w:t>
      </w:r>
    </w:p>
    <w:p>
      <w:pPr>
        <w:spacing w:line="480" w:lineRule="auto"/>
        <w:jc w:val="left"/>
        <w:rPr>
          <w:rFonts w:ascii="方正姚体" w:hAnsi="方正姚体" w:eastAsia="方正姚体"/>
          <w:b/>
          <w:bCs/>
          <w:sz w:val="24"/>
        </w:rPr>
      </w:pPr>
      <w:r>
        <w:rPr>
          <w:rFonts w:hint="eastAsia" w:ascii="方正姚体" w:hAnsi="方正姚体" w:eastAsia="方正姚体"/>
          <w:b/>
          <w:bCs/>
          <w:sz w:val="24"/>
        </w:rPr>
        <w:t>作者尾号怎么看</w:t>
      </w:r>
    </w:p>
    <w:p>
      <w:pPr>
        <w:spacing w:line="480" w:lineRule="auto"/>
        <w:jc w:val="left"/>
      </w:pPr>
      <w:r>
        <w:rPr>
          <w:rFonts w:hint="eastAsia"/>
        </w:rPr>
        <w:t>答：1）直接点击你的作者名，会进入到一个新的页面，在浏览器的地址栏里，会看见一连串的数字，数字的最后一位就是你的作者尾号。</w:t>
      </w:r>
    </w:p>
    <w:p>
      <w:pPr>
        <w:spacing w:line="480" w:lineRule="auto"/>
        <w:jc w:val="left"/>
      </w:pPr>
      <w:r>
        <w:rPr>
          <w:rFonts w:hint="eastAsia"/>
        </w:rPr>
        <w:t xml:space="preserve">   2）将鼠标悬停在你的作者名上，浏览器的下方就能出现一连串的数字，数字的最后一位就是你的作者尾号。</w:t>
      </w:r>
    </w:p>
    <w:p>
      <w:pPr>
        <w:spacing w:line="480" w:lineRule="auto"/>
        <w:jc w:val="left"/>
      </w:pPr>
      <w:r>
        <w:rPr>
          <w:rFonts w:hint="eastAsia"/>
        </w:rPr>
        <w:t xml:space="preserve">   3）你登录作者专区后台，会显示出的你作者ID，ID的最后一位数字就你的作者尾号。</w:t>
      </w: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我A签了，什么时候给钱？</w:t>
      </w:r>
    </w:p>
    <w:p>
      <w:pPr>
        <w:spacing w:line="480" w:lineRule="auto"/>
        <w:jc w:val="left"/>
      </w:pPr>
      <w:r>
        <w:t>答：A签的书不一定会上架，但是上架的书一定是A签的。只有书上架了，才是有稿费的</w:t>
      </w:r>
    </w:p>
    <w:p>
      <w:pPr>
        <w:spacing w:line="480" w:lineRule="auto"/>
        <w:jc w:val="left"/>
      </w:pPr>
      <w:r>
        <w:rPr>
          <w:rFonts w:hint="eastAsia"/>
        </w:rPr>
        <w:t xml:space="preserve">    </w:t>
      </w:r>
      <w:r>
        <w:t>开始，当然，A签了的书，没有上架之前，作者的打赏、催更等也是可以获得一定收益的。</w:t>
      </w: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上架是什么？</w:t>
      </w:r>
    </w:p>
    <w:p>
      <w:pPr>
        <w:spacing w:line="480" w:lineRule="auto"/>
        <w:jc w:val="left"/>
      </w:pPr>
      <w:r>
        <w:t>答：上架就是我们所说的进入了VIP章节，也就是说，这个时候读者看你的书是要付费的，这个时候稿费开始产生、累积。</w:t>
      </w:r>
    </w:p>
    <w:p>
      <w:pPr>
        <w:spacing w:line="480" w:lineRule="auto"/>
        <w:jc w:val="left"/>
        <w:rPr>
          <w:rFonts w:ascii="方正姚体" w:hAnsi="方正姚体" w:eastAsia="方正姚体"/>
          <w:b/>
          <w:bCs/>
          <w:sz w:val="24"/>
        </w:rPr>
      </w:pPr>
      <w:r>
        <w:rPr>
          <w:rFonts w:ascii="方正姚体" w:hAnsi="方正姚体" w:eastAsia="方正姚体"/>
          <w:b/>
          <w:bCs/>
          <w:sz w:val="24"/>
        </w:rPr>
        <w:t>上架的要求是什么？</w:t>
      </w:r>
    </w:p>
    <w:p>
      <w:pPr>
        <w:spacing w:line="480" w:lineRule="auto"/>
        <w:jc w:val="left"/>
      </w:pPr>
      <w:r>
        <w:t>答：这个是最多作者问的问题。我的答案是，我们的上架会有专人审核，符合要求的时候会通知你。很多作者觉得这样的答复很官方，没有具体的标准。</w:t>
      </w:r>
    </w:p>
    <w:p>
      <w:pPr>
        <w:spacing w:line="480" w:lineRule="auto"/>
        <w:jc w:val="left"/>
      </w:pPr>
      <w:r>
        <w:t>那么，现在我来在此做一个统一的解释：</w:t>
      </w:r>
    </w:p>
    <w:p>
      <w:pPr>
        <w:spacing w:line="480" w:lineRule="auto"/>
        <w:jc w:val="left"/>
      </w:pPr>
      <w:r>
        <w:t>首先，我们上架的书，不是按照某个数据的参考来的，收藏、点击、推荐这些只是一个很小的参考。所以我没有办法答复谁，我的书多少收藏（推荐）可以上架？如此一来，是不是意味着你可以任意的刷票或者有其它的手段来操作上架？仅仅按照数据上架，还要编辑干嘛？我们可以开发一套程序，到了某个数字就上架好了。这样如何保证起点平台的公正呢？</w:t>
      </w:r>
    </w:p>
    <w:p>
      <w:pPr>
        <w:spacing w:line="480" w:lineRule="auto"/>
        <w:jc w:val="left"/>
      </w:pPr>
      <w:r>
        <w:t>其次，玄幻类和灵异类，显然是受众体不同的，更新的字数上和情节的发展规律上也是大相径庭，自然要求不同，如何让编辑跟你解释上架的具体标准？即使是玄幻这类里面，不同的书自然也是有不同的要求。</w:t>
      </w:r>
    </w:p>
    <w:p>
      <w:pPr>
        <w:spacing w:line="480" w:lineRule="auto"/>
        <w:jc w:val="left"/>
      </w:pPr>
      <w:r>
        <w:t>所以，这样的解释你说是很笼统，我可以理解，但是在我解释了完了之后，你可以理解的稍微具体点了么？</w:t>
      </w:r>
    </w:p>
    <w:p>
      <w:pPr>
        <w:spacing w:line="480" w:lineRule="auto"/>
        <w:jc w:val="left"/>
      </w:pPr>
      <w:r>
        <w:t>上架的</w:t>
      </w:r>
      <w:r>
        <w:rPr>
          <w:rFonts w:hint="eastAsia"/>
        </w:rPr>
        <w:t>永远</w:t>
      </w:r>
      <w:r>
        <w:t>不</w:t>
      </w:r>
      <w:r>
        <w:rPr>
          <w:rFonts w:hint="eastAsia"/>
        </w:rPr>
        <w:t>变</w:t>
      </w:r>
      <w:r>
        <w:t>的要求：更新稳定。不解释</w:t>
      </w:r>
    </w:p>
    <w:p>
      <w:pPr>
        <w:autoSpaceDN w:val="0"/>
        <w:spacing w:line="24" w:lineRule="atLeast"/>
        <w:jc w:val="left"/>
        <w:rPr>
          <w:rFonts w:ascii="宋体" w:hAnsi="宋体"/>
          <w:color w:val="454344"/>
        </w:rPr>
      </w:pP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什么是大纲？</w:t>
      </w:r>
    </w:p>
    <w:p>
      <w:pPr>
        <w:spacing w:line="480" w:lineRule="auto"/>
        <w:jc w:val="left"/>
      </w:pPr>
      <w:r>
        <w:t>答：很多作者不知道什么是大纲，并且不解我为什么要大纲。现在做出统一的解释：</w:t>
      </w:r>
    </w:p>
    <w:p>
      <w:pPr>
        <w:spacing w:line="480" w:lineRule="auto"/>
        <w:jc w:val="left"/>
      </w:pPr>
      <w:r>
        <w:rPr>
          <w:rFonts w:hint="eastAsia"/>
        </w:rPr>
        <w:t xml:space="preserve">    </w:t>
      </w:r>
      <w:r>
        <w:t>大纲简明扼要的说来就是主线，你要讲一个什么故事。</w:t>
      </w:r>
    </w:p>
    <w:p>
      <w:pPr>
        <w:spacing w:line="480" w:lineRule="auto"/>
        <w:jc w:val="left"/>
      </w:pPr>
      <w:r>
        <w:rPr>
          <w:rFonts w:hint="eastAsia"/>
        </w:rPr>
        <w:t xml:space="preserve">    </w:t>
      </w:r>
      <w:r>
        <w:t>大纲怎么写？</w:t>
      </w:r>
    </w:p>
    <w:p>
      <w:pPr>
        <w:spacing w:line="480" w:lineRule="auto"/>
        <w:jc w:val="left"/>
      </w:pPr>
      <w:r>
        <w:rPr>
          <w:rFonts w:hint="eastAsia"/>
        </w:rPr>
        <w:t xml:space="preserve">    </w:t>
      </w:r>
      <w:r>
        <w:t>不会写的作者可以这样参考：1）主角是谁，什么人，他区别于别人有什么不同？2）主角要去做一件什么样的事情？3）主角为什么要去做这样的事情？</w:t>
      </w:r>
    </w:p>
    <w:p>
      <w:pPr>
        <w:spacing w:line="480" w:lineRule="auto"/>
        <w:jc w:val="left"/>
      </w:pPr>
      <w:r>
        <w:rPr>
          <w:rFonts w:hint="eastAsia"/>
        </w:rPr>
        <w:t xml:space="preserve">     </w:t>
      </w:r>
      <w:r>
        <w:t>为什么一定要大纲？起点的问一般都是比较长的，那么就很容易面临一个问题：写散。大纲在手，就会避免这样的问题。</w:t>
      </w:r>
    </w:p>
    <w:p>
      <w:pPr>
        <w:spacing w:line="480" w:lineRule="auto"/>
        <w:jc w:val="left"/>
      </w:pPr>
      <w:r>
        <w:t>很多作者都是冲动型写作，突然爆发了一个灵感，来了兴致，于是开始写了个四五万字的文，但是越写发现自己越难写下去，很严重的是缺乏后劲。如果有了大纲，这样的问题就可以尽量避免了。</w:t>
      </w:r>
    </w:p>
    <w:p>
      <w:pPr>
        <w:spacing w:line="480" w:lineRule="auto"/>
        <w:jc w:val="left"/>
      </w:pPr>
      <w:r>
        <w:rPr>
          <w:rFonts w:hint="eastAsia"/>
        </w:rPr>
        <w:t xml:space="preserve">    我常常会问我的作者们大纲来把关，一来是为了看看该作者的思路是否清晰，二来是对他的作品整体走向进行把关。</w:t>
      </w:r>
    </w:p>
    <w:p>
      <w:pPr>
        <w:autoSpaceDN w:val="0"/>
        <w:spacing w:line="24" w:lineRule="atLeast"/>
        <w:jc w:val="left"/>
        <w:rPr>
          <w:rFonts w:ascii="宋体" w:hAnsi="宋体"/>
          <w:color w:val="000000"/>
          <w:sz w:val="24"/>
        </w:rPr>
      </w:pP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我的合同什么时候到？</w:t>
      </w:r>
    </w:p>
    <w:p>
      <w:pPr>
        <w:spacing w:line="480" w:lineRule="auto"/>
        <w:jc w:val="left"/>
      </w:pPr>
      <w:r>
        <w:t>答：</w:t>
      </w:r>
      <w:r>
        <w:rPr>
          <w:rFonts w:hint="eastAsia"/>
        </w:rPr>
        <w:t>很多作者在合同寄出来之后会跟踪合同的进度，来询问我合同是否到了编辑部，是否可以改成A签。</w:t>
      </w:r>
    </w:p>
    <w:p>
      <w:pPr>
        <w:spacing w:line="480" w:lineRule="auto"/>
        <w:jc w:val="left"/>
      </w:pPr>
      <w:r>
        <w:rPr>
          <w:rFonts w:hint="eastAsia"/>
        </w:rPr>
        <w:t xml:space="preserve">     咱们起点是有很多部门的，每个部门都分工明确，比如给合同给你的就是我们常说的合约编辑，所有与合约有关的事宜，都要咨询合约编辑，我们是不跟踪的，所以A签了没有，到了没有，都要咨询你的合约编辑。</w:t>
      </w:r>
    </w:p>
    <w:p>
      <w:pPr>
        <w:spacing w:line="480" w:lineRule="auto"/>
        <w:jc w:val="left"/>
      </w:pPr>
    </w:p>
    <w:p>
      <w:pPr>
        <w:spacing w:line="480" w:lineRule="auto"/>
        <w:jc w:val="left"/>
        <w:rPr>
          <w:rFonts w:ascii="方正姚体" w:hAnsi="方正姚体" w:eastAsia="方正姚体"/>
          <w:b/>
          <w:bCs/>
          <w:sz w:val="24"/>
        </w:rPr>
      </w:pPr>
      <w:r>
        <w:rPr>
          <w:rFonts w:hint="eastAsia" w:ascii="方正姚体" w:hAnsi="方正姚体" w:eastAsia="方正姚体"/>
          <w:b/>
          <w:bCs/>
          <w:sz w:val="24"/>
        </w:rPr>
        <w:t>封面问题</w:t>
      </w:r>
    </w:p>
    <w:p>
      <w:pPr>
        <w:spacing w:line="480" w:lineRule="auto"/>
        <w:jc w:val="left"/>
      </w:pPr>
      <w:r>
        <w:rPr>
          <w:rFonts w:hint="eastAsia"/>
        </w:rPr>
        <w:t>答：凡是A签了作者，在你的作品改成A签之后，我们都会有美工尽快的为你做上一个封面。但是一个美工每天要做很多封面，所以只能根据你的书的简介大概做一个，而不会很细节的地方都会符合，所以也请你理解。</w:t>
      </w:r>
    </w:p>
    <w:p>
      <w:pPr>
        <w:spacing w:line="480" w:lineRule="auto"/>
        <w:jc w:val="left"/>
      </w:pPr>
      <w:r>
        <w:rPr>
          <w:rFonts w:hint="eastAsia"/>
        </w:rPr>
        <w:t>如果你要自己做封面，也是可以的，但是封面上一定要有起点的网址以及起点LOGO，宽和高是120*150。</w:t>
      </w:r>
    </w:p>
    <w:p>
      <w:pPr>
        <w:autoSpaceDN w:val="0"/>
        <w:spacing w:line="24" w:lineRule="atLeast"/>
        <w:jc w:val="left"/>
        <w:rPr>
          <w:rFonts w:ascii="宋体" w:hAnsi="宋体"/>
          <w:color w:val="000000"/>
          <w:sz w:val="24"/>
        </w:rPr>
      </w:pP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为什么我的稿费还支付！为什么为什么！</w:t>
      </w:r>
    </w:p>
    <w:p>
      <w:pPr>
        <w:spacing w:line="480" w:lineRule="auto"/>
        <w:jc w:val="left"/>
      </w:pPr>
      <w:r>
        <w:t>答：有以下几个原因：</w:t>
      </w:r>
    </w:p>
    <w:p>
      <w:pPr>
        <w:spacing w:line="480" w:lineRule="auto"/>
        <w:ind w:firstLine="315" w:firstLineChars="150"/>
        <w:jc w:val="left"/>
      </w:pPr>
      <w:r>
        <w:t>a还没有到当月的十五号。</w:t>
      </w:r>
    </w:p>
    <w:p>
      <w:pPr>
        <w:spacing w:line="480" w:lineRule="auto"/>
        <w:jc w:val="left"/>
      </w:pPr>
      <w:r>
        <w:t xml:space="preserve">   b你的账号登记错误，或者没有钱了，这个问题是作者自己可以避免的。在解决之后，会在下个月发稿费的时候一起打给你。</w:t>
      </w:r>
    </w:p>
    <w:p>
      <w:pPr>
        <w:spacing w:line="480" w:lineRule="auto"/>
        <w:jc w:val="left"/>
      </w:pPr>
      <w:r>
        <w:t xml:space="preserve">   C如果不是上海本地的账号，银行方面需要周转，至于周转的时间，这个要看各地区的银行了。很遗憾，我们目前不能干涉银行。</w:t>
      </w:r>
    </w:p>
    <w:p>
      <w:pPr>
        <w:spacing w:line="480" w:lineRule="auto"/>
        <w:jc w:val="left"/>
      </w:pPr>
      <w:r>
        <w:t xml:space="preserve">   d你的稿酬不满二百元。</w:t>
      </w:r>
    </w:p>
    <w:p>
      <w:pPr>
        <w:spacing w:line="480" w:lineRule="auto"/>
        <w:jc w:val="left"/>
      </w:pPr>
      <w:r>
        <w:t xml:space="preserve">   e你没有去查银行户头，也没有登录作者专区的后台查询，这里请诸位写手注意一下，作者的后台是可以查询稿酬的。</w:t>
      </w:r>
    </w:p>
    <w:p>
      <w:pPr>
        <w:autoSpaceDN w:val="0"/>
        <w:spacing w:line="24" w:lineRule="atLeast"/>
        <w:jc w:val="left"/>
      </w:pP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我这本书扑么？要不要写？</w:t>
      </w:r>
    </w:p>
    <w:p>
      <w:pPr>
        <w:spacing w:line="480" w:lineRule="auto"/>
        <w:jc w:val="left"/>
      </w:pPr>
      <w:r>
        <w:t>答：在成为大神的路上，不扑几次怎么起来？一本成神的写手太少了。不要总是担心扑街而去犹豫，你有犹豫的时间，不如放开一搏，做到一本比一本好，同一本书中后面的比前面的好，这就是你的进步。</w:t>
      </w: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怎么才能写出好书？</w:t>
      </w:r>
    </w:p>
    <w:p>
      <w:pPr>
        <w:spacing w:line="480" w:lineRule="auto"/>
        <w:jc w:val="left"/>
      </w:pPr>
      <w:r>
        <w:t>答：</w:t>
      </w:r>
      <w:r>
        <w:rPr>
          <w:rFonts w:hint="eastAsia"/>
        </w:rPr>
        <w:t>1</w:t>
      </w:r>
      <w:r>
        <w:t>、写你擅长的。不要跟风。</w:t>
      </w:r>
    </w:p>
    <w:p>
      <w:pPr>
        <w:spacing w:line="480" w:lineRule="auto"/>
        <w:jc w:val="left"/>
      </w:pPr>
      <w:r>
        <w:rPr>
          <w:rFonts w:hint="eastAsia"/>
        </w:rPr>
        <w:t xml:space="preserve">    2</w:t>
      </w:r>
      <w:r>
        <w:t>、多去研究你要写的那类型的红书。好好去看看他是怎么红的。</w:t>
      </w: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我不知道我擅长什么。</w:t>
      </w:r>
    </w:p>
    <w:p>
      <w:pPr>
        <w:spacing w:line="480" w:lineRule="auto"/>
        <w:jc w:val="left"/>
      </w:pPr>
      <w:r>
        <w:t>答：虽然这样的问题让我略有无语，但是还是有解决的办法，比如，你自己曾经写过几本扑街的书，去看一看，这些书都是什么类型的，自己当时哪里处理的不好；看看自己平常都喜欢看哪些类型的书，书读唐诗三百首，不会作诗也会吟的道理你会懂。</w:t>
      </w:r>
    </w:p>
    <w:p>
      <w:pPr>
        <w:spacing w:line="480" w:lineRule="auto"/>
        <w:jc w:val="left"/>
        <w:rPr>
          <w:rFonts w:ascii="方正姚体" w:hAnsi="方正姚体" w:eastAsia="方正姚体"/>
          <w:b/>
          <w:bCs/>
          <w:sz w:val="24"/>
        </w:rPr>
      </w:pPr>
    </w:p>
    <w:p>
      <w:pPr>
        <w:spacing w:line="480" w:lineRule="auto"/>
        <w:jc w:val="left"/>
        <w:rPr>
          <w:rFonts w:ascii="方正姚体" w:hAnsi="方正姚体" w:eastAsia="方正姚体"/>
          <w:b/>
          <w:bCs/>
          <w:sz w:val="24"/>
        </w:rPr>
      </w:pPr>
      <w:r>
        <w:rPr>
          <w:rFonts w:ascii="方正姚体" w:hAnsi="方正姚体" w:eastAsia="方正姚体"/>
          <w:b/>
          <w:bCs/>
          <w:sz w:val="24"/>
        </w:rPr>
        <w:t>如何突出我的书？如何写的有创意？</w:t>
      </w:r>
    </w:p>
    <w:p>
      <w:pPr>
        <w:spacing w:line="480" w:lineRule="auto"/>
        <w:jc w:val="left"/>
      </w:pPr>
      <w:r>
        <w:t>答：最关键的一点是知道自己的卖点。那么什么是卖点呢？</w:t>
      </w:r>
    </w:p>
    <w:p>
      <w:pPr>
        <w:spacing w:line="480" w:lineRule="auto"/>
        <w:jc w:val="left"/>
      </w:pPr>
      <w:r>
        <w:t>买一件商品，或者被低廉的价格吸引，或者被精美的包装吸引，这些就是卖点。那么，你的书的卖点是什么？</w:t>
      </w:r>
    </w:p>
    <w:p>
      <w:pPr>
        <w:spacing w:line="480" w:lineRule="auto"/>
        <w:jc w:val="left"/>
      </w:pPr>
      <w:r>
        <w:t>修炼的法宝？人物的身世？很萌的召唤兽？知道卖点，才能将卖点突出，更好的吸引读者，如果连自己的卖点都不知道，那么即使几率很小的成功了一本，第二本也必扑无疑。</w:t>
      </w:r>
    </w:p>
    <w:p>
      <w:pPr>
        <w:spacing w:line="480" w:lineRule="auto"/>
        <w:jc w:val="left"/>
      </w:pPr>
    </w:p>
    <w:p>
      <w:pPr>
        <w:spacing w:line="480" w:lineRule="auto"/>
        <w:jc w:val="left"/>
        <w:rPr>
          <w:rFonts w:ascii="方正姚体" w:hAnsi="方正姚体" w:eastAsia="方正姚体"/>
          <w:b/>
          <w:bCs/>
          <w:sz w:val="24"/>
        </w:rPr>
      </w:pPr>
      <w:r>
        <w:rPr>
          <w:rFonts w:ascii="方正姚体" w:hAnsi="方正姚体" w:eastAsia="方正姚体"/>
          <w:b/>
          <w:bCs/>
          <w:sz w:val="24"/>
        </w:rPr>
        <w:t>如何找适合我的书？</w:t>
      </w:r>
    </w:p>
    <w:p>
      <w:pPr>
        <w:spacing w:line="480" w:lineRule="auto"/>
        <w:jc w:val="left"/>
      </w:pPr>
      <w:r>
        <w:t>答：首先是起点的榜单，自己去扫一下，看看吸引自己的是哪类书，其次，如果真的不知道，又怕耽误时间在扑街的书上，就去问问自己的编辑，讲清楚自己的情况，你的编辑一定会为你推荐出适合你的对你有帮助的书。</w:t>
      </w:r>
    </w:p>
    <w:p>
      <w:pPr>
        <w:spacing w:line="480" w:lineRule="auto"/>
        <w:jc w:val="left"/>
      </w:pPr>
    </w:p>
    <w:p>
      <w:pPr>
        <w:spacing w:line="480" w:lineRule="auto"/>
        <w:jc w:val="left"/>
        <w:rPr>
          <w:rFonts w:ascii="方正姚体" w:hAnsi="方正姚体" w:eastAsia="方正姚体"/>
          <w:b/>
          <w:bCs/>
          <w:sz w:val="24"/>
        </w:rPr>
      </w:pPr>
      <w:r>
        <w:rPr>
          <w:rFonts w:hint="eastAsia" w:ascii="方正姚体" w:hAnsi="方正姚体" w:eastAsia="方正姚体"/>
          <w:b/>
          <w:bCs/>
          <w:sz w:val="24"/>
        </w:rPr>
        <w:t>和编辑一般会讨论什么？</w:t>
      </w:r>
    </w:p>
    <w:p>
      <w:pPr>
        <w:spacing w:line="480" w:lineRule="auto"/>
        <w:jc w:val="left"/>
      </w:pPr>
      <w:r>
        <w:rPr>
          <w:rFonts w:hint="eastAsia"/>
        </w:rPr>
        <w:t>首先，编辑们都不会回答你的问题是“在不在”这类的，编辑手下有近千人的作者需要管理和交流，如果每个人都问这样的问题，单单是回答在，就浪费了许多时间，所以请大家理解，我们尾号五的作者也是哦，大家有问题，把问题描述清楚直接留言，我第一时间就会来答复你的。</w:t>
      </w:r>
    </w:p>
    <w:p>
      <w:pPr>
        <w:spacing w:line="480" w:lineRule="auto"/>
        <w:jc w:val="left"/>
      </w:pPr>
      <w:r>
        <w:rPr>
          <w:rFonts w:hint="eastAsia"/>
        </w:rPr>
        <w:t>第二，不要和编辑讨论你的书的数据问题，比如说我上了这个推荐位置收藏涨了40算不算多啊？我这个章节的点击量很少啊，怎么办啊？</w:t>
      </w:r>
    </w:p>
    <w:p>
      <w:pPr>
        <w:spacing w:line="480" w:lineRule="auto"/>
        <w:jc w:val="left"/>
      </w:pPr>
      <w:r>
        <w:rPr>
          <w:rFonts w:hint="eastAsia"/>
        </w:rPr>
        <w:t>那么你和我讨论什么呢？你遇到了卡文的现象，说清楚你卡的情节；比如你遇到了小说人物该如何发展好；比如你要开新书了，准备好了大纲和我来谈；比如你作品的第二个阶段的大纲可以给我看等等。</w:t>
      </w:r>
    </w:p>
    <w:p>
      <w:pPr>
        <w:spacing w:line="480" w:lineRule="auto"/>
        <w:jc w:val="left"/>
      </w:pPr>
      <w:r>
        <w:rPr>
          <w:rFonts w:hint="eastAsia"/>
        </w:rPr>
        <w:t>第三，我会给出意见，但是和你的想法并不一样，你怎么办？我的意见一般会从你的读者口味以及市场的走向来考虑，不可否认的是我的确是从经济利益为出发点，意见相左时，你可以采纳我的和你有共同点的地方，当然你也可以选择不听，毕竟是你的书你做主。</w:t>
      </w:r>
    </w:p>
    <w:p>
      <w:pPr>
        <w:spacing w:line="480" w:lineRule="auto"/>
        <w:jc w:val="left"/>
      </w:pPr>
      <w:r>
        <w:rPr>
          <w:rFonts w:hint="eastAsia"/>
        </w:rPr>
        <w:t>第四，我不接受闲聊、视频、抖动窗口……工作，大家严肃点O(∩_∩)O~</w:t>
      </w:r>
    </w:p>
    <w:p>
      <w:pPr>
        <w:spacing w:line="480" w:lineRule="auto"/>
        <w:jc w:val="left"/>
      </w:pPr>
    </w:p>
    <w:p>
      <w:pPr>
        <w:spacing w:line="480" w:lineRule="auto"/>
        <w:jc w:val="left"/>
        <w:rPr>
          <w:rFonts w:ascii="方正姚体" w:hAnsi="方正姚体" w:eastAsia="方正姚体"/>
          <w:b/>
          <w:bCs/>
          <w:sz w:val="24"/>
        </w:rPr>
      </w:pPr>
      <w:r>
        <w:rPr>
          <w:rFonts w:hint="eastAsia" w:ascii="方正姚体" w:hAnsi="方正姚体" w:eastAsia="方正姚体"/>
          <w:b/>
          <w:bCs/>
          <w:sz w:val="24"/>
        </w:rPr>
        <w:t>异常操作怎么办？</w:t>
      </w:r>
    </w:p>
    <w:p>
      <w:pPr>
        <w:spacing w:line="480" w:lineRule="auto"/>
        <w:jc w:val="left"/>
      </w:pPr>
      <w:r>
        <w:rPr>
          <w:rFonts w:hint="eastAsia"/>
        </w:rPr>
        <w:t>很多作者会遇到在操作章节时，后台被锁定，弹跳出一个窗口让找责编。</w:t>
      </w:r>
    </w:p>
    <w:p>
      <w:pPr>
        <w:spacing w:line="480" w:lineRule="auto"/>
        <w:jc w:val="left"/>
      </w:pPr>
      <w:r>
        <w:rPr>
          <w:rFonts w:hint="eastAsia"/>
        </w:rPr>
        <w:t>这个是什么原因呢？</w:t>
      </w:r>
    </w:p>
    <w:p>
      <w:pPr>
        <w:spacing w:line="480" w:lineRule="auto"/>
        <w:jc w:val="left"/>
      </w:pPr>
      <w:r>
        <w:rPr>
          <w:rFonts w:hint="eastAsia"/>
        </w:rPr>
        <w:t>半个小时以内，我们的后台除了上传的操作不受限制外，调卷、修改等这些都只能进行两次，半个小时内最多不能超过两次，否则系统会自动帮你锁定。</w:t>
      </w:r>
    </w:p>
    <w:p>
      <w:pPr>
        <w:spacing w:line="480" w:lineRule="auto"/>
        <w:jc w:val="left"/>
      </w:pPr>
      <w:r>
        <w:rPr>
          <w:rFonts w:hint="eastAsia"/>
        </w:rPr>
        <w:t>这种锁定了之后是比较麻烦的，因为我不可能24小时在线，耽误到大家就不好了。</w:t>
      </w:r>
    </w:p>
    <w:p>
      <w:pPr>
        <w:spacing w:line="480" w:lineRule="auto"/>
        <w:jc w:val="left"/>
      </w:pPr>
      <w:r>
        <w:rPr>
          <w:rFonts w:hint="eastAsia"/>
        </w:rPr>
        <w:t>一般遇到这种情况，你要过来把你的作者名告诉我，我会后台帮你解禁，但是只能出现一次哦。</w:t>
      </w:r>
    </w:p>
    <w:p>
      <w:pPr>
        <w:spacing w:line="480" w:lineRule="auto"/>
        <w:jc w:val="left"/>
      </w:pPr>
      <w:r>
        <w:t xml:space="preserve"> </w:t>
      </w:r>
    </w:p>
    <w:p>
      <w:pPr>
        <w:spacing w:line="480" w:lineRule="auto"/>
        <w:jc w:val="left"/>
        <w:rPr>
          <w:rFonts w:ascii="方正姚体" w:hAnsi="方正姚体" w:eastAsia="方正姚体"/>
          <w:b/>
          <w:bCs/>
          <w:sz w:val="24"/>
        </w:rPr>
      </w:pPr>
      <w:r>
        <w:rPr>
          <w:rFonts w:hint="eastAsia" w:ascii="方正姚体" w:hAnsi="方正姚体" w:eastAsia="方正姚体"/>
          <w:b/>
          <w:bCs/>
          <w:sz w:val="24"/>
        </w:rPr>
        <w:t>关于上架</w:t>
      </w:r>
    </w:p>
    <w:p>
      <w:pPr>
        <w:spacing w:line="480" w:lineRule="auto"/>
        <w:jc w:val="left"/>
      </w:pPr>
      <w:r>
        <w:rPr>
          <w:rFonts w:hint="eastAsia"/>
        </w:rPr>
        <w:t>上架我们是由专人审核的，如果达到上架的标准，我会提前通知你的。</w:t>
      </w:r>
    </w:p>
    <w:p>
      <w:pPr>
        <w:spacing w:line="480" w:lineRule="auto"/>
        <w:jc w:val="left"/>
      </w:pPr>
      <w:r>
        <w:rPr>
          <w:rFonts w:hint="eastAsia"/>
        </w:rPr>
        <w:t>很多作者对于这个标准要我给出一个明确的发福，标准具体怎么说？</w:t>
      </w:r>
    </w:p>
    <w:p>
      <w:pPr>
        <w:spacing w:line="480" w:lineRule="auto"/>
        <w:jc w:val="left"/>
      </w:pPr>
      <w:r>
        <w:rPr>
          <w:rFonts w:hint="eastAsia"/>
        </w:rPr>
        <w:t>首先，不仅仅是根据相关数据来的，原因很简单，如果我公布出XXX收藏，那么就会造成刷票等不良的影响。</w:t>
      </w:r>
    </w:p>
    <w:p>
      <w:pPr>
        <w:spacing w:line="480" w:lineRule="auto"/>
        <w:jc w:val="left"/>
      </w:pPr>
      <w:r>
        <w:rPr>
          <w:rFonts w:hint="eastAsia"/>
        </w:rPr>
        <w:t>第二，不同类别的作品上架标准是不一样的，玄幻的上架标准自然和军事类的相比，这个也是很容易理解的事情，对吧？</w:t>
      </w:r>
    </w:p>
    <w:p>
      <w:pPr>
        <w:spacing w:line="480" w:lineRule="auto"/>
        <w:jc w:val="left"/>
      </w:pPr>
      <w:r>
        <w:rPr>
          <w:rFonts w:hint="eastAsia"/>
        </w:rPr>
        <w:t>第三，对于一些成绩不是很理想，但是一直稳定更新默默写作的作者，我也是会看见的，会帮你申请鼓励签约，作者也是一样可以享受相关福利的。</w:t>
      </w:r>
    </w:p>
    <w:p>
      <w:pPr>
        <w:spacing w:line="480" w:lineRule="auto"/>
        <w:jc w:val="left"/>
      </w:pPr>
    </w:p>
    <w:p>
      <w:pPr>
        <w:spacing w:line="480" w:lineRule="auto"/>
        <w:jc w:val="left"/>
      </w:pPr>
    </w:p>
    <w:p>
      <w:pPr>
        <w:spacing w:line="480" w:lineRule="auto"/>
        <w:jc w:val="left"/>
        <w:rPr>
          <w:rFonts w:ascii="方正姚体" w:hAnsi="方正姚体" w:eastAsia="方正姚体"/>
          <w:b/>
          <w:bCs/>
          <w:sz w:val="24"/>
        </w:rPr>
      </w:pPr>
      <w:r>
        <w:rPr>
          <w:rFonts w:hint="eastAsia" w:ascii="方正姚体" w:hAnsi="方正姚体" w:eastAsia="方正姚体"/>
          <w:b/>
          <w:bCs/>
          <w:sz w:val="24"/>
        </w:rPr>
        <w:t>关于推荐</w:t>
      </w:r>
    </w:p>
    <w:p>
      <w:pPr>
        <w:spacing w:line="480" w:lineRule="auto"/>
        <w:jc w:val="left"/>
      </w:pPr>
      <w:r>
        <w:rPr>
          <w:rFonts w:hint="eastAsia"/>
        </w:rPr>
        <w:t>这个问题是很多写手最在意的问题，所以我特地放到了最后来说明</w:t>
      </w:r>
    </w:p>
    <w:p>
      <w:pPr>
        <w:spacing w:line="480" w:lineRule="auto"/>
        <w:jc w:val="left"/>
      </w:pPr>
      <w:r>
        <w:rPr>
          <w:rFonts w:hint="eastAsia"/>
        </w:rPr>
        <w:t>起点有哪些推荐位置，推荐位置相应的周期又是多少，新书有哪些推荐位置可以上，老书有哪些推荐位置可以上等等，这些都是需要大家注意一下的。</w:t>
      </w:r>
    </w:p>
    <w:p>
      <w:pPr>
        <w:spacing w:line="480" w:lineRule="auto"/>
        <w:jc w:val="left"/>
      </w:pPr>
      <w:r>
        <w:rPr>
          <w:rFonts w:hint="eastAsia"/>
        </w:rPr>
        <w:t>比如：重磅位置的书，是没有书名，只有广告词的，所以有些作者的作品上了这个推荐位置，自己找不到，就不要不要犯这样的错误啦。</w:t>
      </w:r>
    </w:p>
    <w:p>
      <w:pPr>
        <w:spacing w:line="480" w:lineRule="auto"/>
        <w:jc w:val="left"/>
      </w:pPr>
      <w:r>
        <w:rPr>
          <w:rFonts w:hint="eastAsia"/>
        </w:rPr>
        <w:t>我们会在周五到周日下午两点前，系统会发送你下周的推荐位置到你的作者后台邮箱的。其它时候，无论哪个编辑，都不接受私聊问推荐的。</w:t>
      </w:r>
    </w:p>
    <w:p>
      <w:pPr>
        <w:spacing w:line="480" w:lineRule="auto"/>
        <w:jc w:val="left"/>
      </w:pPr>
      <w:r>
        <w:rPr>
          <w:rFonts w:hint="eastAsia"/>
        </w:rPr>
        <w:t>推荐的基本规则：</w:t>
      </w:r>
    </w:p>
    <w:p>
      <w:pPr>
        <w:spacing w:line="480" w:lineRule="auto"/>
        <w:jc w:val="left"/>
      </w:pPr>
      <w:r>
        <w:rPr>
          <w:rFonts w:hint="eastAsia"/>
        </w:rPr>
        <w:t>1 有些书比如是八万字签约的，但是合同寄过来改成A签的时候，你的书已经十万字了，这并不代表你是“裸奔”（没有推荐）了十万字，推荐是要从A签之后开始算的。</w:t>
      </w:r>
    </w:p>
    <w:p>
      <w:pPr>
        <w:spacing w:line="480" w:lineRule="auto"/>
        <w:jc w:val="left"/>
      </w:pPr>
      <w:r>
        <w:rPr>
          <w:rFonts w:hint="eastAsia"/>
        </w:rPr>
        <w:t>2 改成A签后，你的书断更了，或者更新不稳定的，我们会从你更新稳定后开始考虑给你安排推荐。</w:t>
      </w:r>
    </w:p>
    <w:p>
      <w:pPr>
        <w:spacing w:line="480" w:lineRule="auto"/>
        <w:jc w:val="left"/>
      </w:pPr>
      <w:r>
        <w:rPr>
          <w:rFonts w:hint="eastAsia"/>
        </w:rPr>
        <w:t>3 热门类的书，比如玄幻、仙侠、都市这些属于起点最热门的书，同时在等推荐的同类书就有很多，这个时候，可能你书A签了之后，并没有赶上下次的推荐，所以请稳定更新，不是我忘记了你，而是同类的书太多，我们只能按照先来后到，安排新书的第一次推荐。</w:t>
      </w:r>
    </w:p>
    <w:p>
      <w:pPr>
        <w:spacing w:line="480" w:lineRule="auto"/>
        <w:jc w:val="left"/>
      </w:pPr>
      <w:r>
        <w:rPr>
          <w:rFonts w:hint="eastAsia"/>
        </w:rPr>
        <w:t>4 每一本书，至少有一个推荐的机会</w:t>
      </w:r>
    </w:p>
    <w:p>
      <w:pPr>
        <w:spacing w:line="480" w:lineRule="auto"/>
        <w:jc w:val="left"/>
      </w:pPr>
      <w:r>
        <w:rPr>
          <w:rFonts w:hint="eastAsia"/>
        </w:rPr>
        <w:t>5 不要和我讨论你的书的数据情况。比如你说这一个章节发布了之后，点击没有之前的点击多是怎么回事之类的，这些单纯的数据问题，我不和作者进行讨论。</w:t>
      </w:r>
    </w:p>
    <w:p/>
    <w:p>
      <w:pPr>
        <w:pStyle w:val="4"/>
        <w:keepNext w:val="0"/>
        <w:keepLines w:val="0"/>
        <w:widowControl/>
        <w:suppressLineNumbers w:val="0"/>
        <w:ind w:left="0" w:firstLine="420"/>
        <w:jc w:val="center"/>
      </w:pPr>
      <w:r>
        <w:rPr>
          <w:rFonts w:hint="eastAsia" w:ascii="宋体" w:hAnsi="宋体" w:eastAsia="宋体" w:cs="宋体"/>
        </w:rPr>
        <w:t>新人的完美投稿计划</w:t>
      </w:r>
      <w:r>
        <w:rPr>
          <w:rFonts w:hint="eastAsia" w:ascii="宋体" w:hAnsi="宋体" w:eastAsia="宋体" w:cs="宋体"/>
        </w:rPr>
        <w:br w:type="textWrapping"/>
      </w:r>
      <w:r>
        <w:rPr>
          <w:rFonts w:hint="eastAsia" w:ascii="宋体" w:hAnsi="宋体" w:eastAsia="宋体" w:cs="宋体"/>
        </w:rPr>
        <w:t>如果找工作的人在业内大名鼎鼎，猎头争相挖人，简历和学历证书都可以不要。</w:t>
      </w:r>
    </w:p>
    <w:p>
      <w:pPr>
        <w:pStyle w:val="4"/>
        <w:keepNext w:val="0"/>
        <w:keepLines w:val="0"/>
        <w:widowControl/>
        <w:suppressLineNumbers w:val="0"/>
        <w:ind w:left="0" w:firstLine="420"/>
      </w:pPr>
      <w:r>
        <w:rPr>
          <w:rFonts w:hint="eastAsia" w:ascii="宋体" w:hAnsi="宋体" w:eastAsia="宋体" w:cs="宋体"/>
        </w:rPr>
        <w:t>其实投稿跟应聘差不多。名气不够的新人如果能掌握一些投稿的技巧，会让自己的稿件受关注被阅读的机会大大增加。也许将来你会成为各著名出版机构编辑争夺的对象，但现在，还需要从头做起。</w:t>
      </w:r>
    </w:p>
    <w:p>
      <w:pPr>
        <w:pStyle w:val="4"/>
        <w:keepNext w:val="0"/>
        <w:keepLines w:val="0"/>
        <w:widowControl/>
        <w:suppressLineNumbers w:val="0"/>
        <w:ind w:left="0" w:firstLine="420"/>
      </w:pPr>
      <w:r>
        <w:rPr>
          <w:rFonts w:hint="eastAsia" w:ascii="宋体" w:hAnsi="宋体" w:eastAsia="宋体" w:cs="宋体"/>
        </w:rPr>
        <w:t>下面我简单地从编辑的角度说说我心目中完美的新人投稿。</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1.      让编辑迅速了解稿件相关信息</w:t>
      </w:r>
    </w:p>
    <w:p>
      <w:pPr>
        <w:pStyle w:val="4"/>
        <w:keepNext w:val="0"/>
        <w:keepLines w:val="0"/>
        <w:widowControl/>
        <w:suppressLineNumbers w:val="0"/>
        <w:ind w:left="0" w:firstLine="420"/>
      </w:pPr>
      <w:r>
        <w:rPr>
          <w:rFonts w:hint="eastAsia" w:ascii="宋体" w:hAnsi="宋体" w:eastAsia="宋体" w:cs="宋体"/>
        </w:rPr>
        <w:t>2.      一定要有作者信息</w:t>
      </w:r>
    </w:p>
    <w:p>
      <w:pPr>
        <w:pStyle w:val="4"/>
        <w:keepNext w:val="0"/>
        <w:keepLines w:val="0"/>
        <w:widowControl/>
        <w:suppressLineNumbers w:val="0"/>
        <w:ind w:left="0" w:firstLine="420"/>
      </w:pPr>
      <w:r>
        <w:rPr>
          <w:rFonts w:hint="eastAsia" w:ascii="宋体" w:hAnsi="宋体" w:eastAsia="宋体" w:cs="宋体"/>
        </w:rPr>
        <w:t>3.      文字达到水平线之上</w:t>
      </w:r>
    </w:p>
    <w:p>
      <w:pPr>
        <w:pStyle w:val="4"/>
        <w:keepNext w:val="0"/>
        <w:keepLines w:val="0"/>
        <w:widowControl/>
        <w:suppressLineNumbers w:val="0"/>
        <w:ind w:left="0" w:firstLine="420"/>
      </w:pPr>
      <w:r>
        <w:rPr>
          <w:rFonts w:hint="eastAsia" w:ascii="宋体" w:hAnsi="宋体" w:eastAsia="宋体" w:cs="宋体"/>
        </w:rPr>
        <w:t>4.      形式优美</w:t>
      </w:r>
    </w:p>
    <w:p>
      <w:pPr>
        <w:pStyle w:val="4"/>
        <w:keepNext w:val="0"/>
        <w:keepLines w:val="0"/>
        <w:widowControl/>
        <w:suppressLineNumbers w:val="0"/>
        <w:ind w:left="0" w:firstLine="420"/>
      </w:pPr>
      <w:r>
        <w:rPr>
          <w:rFonts w:hint="eastAsia" w:ascii="宋体" w:hAnsi="宋体" w:eastAsia="宋体" w:cs="宋体"/>
        </w:rPr>
        <w:t>5.      适当维护自己的著作权</w:t>
      </w:r>
    </w:p>
    <w:p>
      <w:pPr>
        <w:pStyle w:val="4"/>
        <w:keepNext w:val="0"/>
        <w:keepLines w:val="0"/>
        <w:widowControl/>
        <w:suppressLineNumbers w:val="0"/>
        <w:ind w:left="0" w:firstLine="420"/>
      </w:pPr>
      <w:r>
        <w:rPr>
          <w:rFonts w:hint="eastAsia" w:ascii="宋体" w:hAnsi="宋体" w:eastAsia="宋体" w:cs="宋体"/>
        </w:rPr>
        <w:t>6.      作者要找欣赏他的编辑</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1.让编辑迅速了解稿件相关信息</w:t>
      </w:r>
      <w:r>
        <w:rPr>
          <w:rFonts w:hint="eastAsia" w:ascii="宋体" w:hAnsi="宋体" w:eastAsia="宋体" w:cs="宋体"/>
        </w:rPr>
        <w:br w:type="textWrapping"/>
      </w:r>
      <w:r>
        <w:rPr>
          <w:rFonts w:hint="eastAsia" w:ascii="宋体" w:hAnsi="宋体" w:eastAsia="宋体" w:cs="宋体"/>
        </w:rPr>
        <w:t>1.1题目</w:t>
      </w:r>
      <w:r>
        <w:rPr>
          <w:rFonts w:hint="eastAsia" w:ascii="宋体" w:hAnsi="宋体" w:eastAsia="宋体" w:cs="宋体"/>
        </w:rPr>
        <w:br w:type="textWrapping"/>
      </w:r>
      <w:r>
        <w:rPr>
          <w:rFonts w:hint="eastAsia" w:ascii="宋体" w:hAnsi="宋体" w:eastAsia="宋体" w:cs="宋体"/>
        </w:rPr>
        <w:t>信不信由你，我收到约5%的稿件没有题目。还有极少数的投稿文档，文件名居然是《新建文档》。理想的文件名应该包括“作者、题材：题目”，如《李正华-财经小说：两狗夺骨》。这样，编辑在一大堆投稿中就能很容易地找到大作。</w:t>
      </w:r>
    </w:p>
    <w:p>
      <w:pPr>
        <w:pStyle w:val="4"/>
        <w:keepNext w:val="0"/>
        <w:keepLines w:val="0"/>
        <w:widowControl/>
        <w:suppressLineNumbers w:val="0"/>
        <w:ind w:left="0" w:firstLine="420"/>
      </w:pPr>
      <w:r>
        <w:rPr>
          <w:rFonts w:hint="eastAsia" w:ascii="宋体" w:hAnsi="宋体" w:eastAsia="宋体" w:cs="宋体"/>
        </w:rPr>
        <w:t>1.2故事梗概</w:t>
      </w:r>
      <w:r>
        <w:rPr>
          <w:rFonts w:hint="eastAsia" w:ascii="宋体" w:hAnsi="宋体" w:eastAsia="宋体" w:cs="宋体"/>
        </w:rPr>
        <w:br w:type="textWrapping"/>
      </w:r>
      <w:r>
        <w:rPr>
          <w:rFonts w:hint="eastAsia" w:ascii="宋体" w:hAnsi="宋体" w:eastAsia="宋体" w:cs="宋体"/>
        </w:rPr>
        <w:t>千万不要以为编辑会花费2天时间阅读你的陌生来稿。老板给他发钱不是为了看这些的。退一步说，如果编辑花3天时间读完稿子，告诉你说不采纳，你仍然损失了时间。所以，给编辑一个故事梗概吧，他只要花3-5分钟看完，马上就能判断是继续看还是立即放弃。</w:t>
      </w:r>
    </w:p>
    <w:p>
      <w:pPr>
        <w:pStyle w:val="4"/>
        <w:keepNext w:val="0"/>
        <w:keepLines w:val="0"/>
        <w:widowControl/>
        <w:suppressLineNumbers w:val="0"/>
        <w:ind w:left="0" w:firstLine="420"/>
      </w:pPr>
      <w:r>
        <w:rPr>
          <w:rFonts w:hint="eastAsia" w:ascii="宋体" w:hAnsi="宋体" w:eastAsia="宋体" w:cs="宋体"/>
        </w:rPr>
        <w:t>一定要让编辑看了故事梗概就了解你的小说的导向，或者说是要传达的观念，或者说主题。如果官场小说的主题是“无官不贪”，言情小说的主题是“无男不淫”或者“无女不荡”，财经小说的主题是“无商不奸”……要出版恐怕很困难。</w:t>
      </w:r>
    </w:p>
    <w:p>
      <w:pPr>
        <w:pStyle w:val="4"/>
        <w:keepNext w:val="0"/>
        <w:keepLines w:val="0"/>
        <w:widowControl/>
        <w:suppressLineNumbers w:val="0"/>
        <w:ind w:left="0" w:firstLine="420"/>
      </w:pPr>
      <w:r>
        <w:rPr>
          <w:rFonts w:hint="eastAsia" w:ascii="宋体" w:hAnsi="宋体" w:eastAsia="宋体" w:cs="宋体"/>
        </w:rPr>
        <w:t>1.3人物说明</w:t>
      </w:r>
      <w:r>
        <w:rPr>
          <w:rFonts w:hint="eastAsia" w:ascii="宋体" w:hAnsi="宋体" w:eastAsia="宋体" w:cs="宋体"/>
        </w:rPr>
        <w:br w:type="textWrapping"/>
      </w:r>
      <w:r>
        <w:rPr>
          <w:rFonts w:hint="eastAsia" w:ascii="宋体" w:hAnsi="宋体" w:eastAsia="宋体" w:cs="宋体"/>
        </w:rPr>
        <w:t>如果你写有人物说明的话，可以在故事梗概之前给出。这样，你的故事梗概可以立即从事件开始，而不必让文字在介绍人物和推进故事之间游移。</w:t>
      </w:r>
    </w:p>
    <w:p>
      <w:pPr>
        <w:pStyle w:val="4"/>
        <w:keepNext w:val="0"/>
        <w:keepLines w:val="0"/>
        <w:widowControl/>
        <w:suppressLineNumbers w:val="0"/>
        <w:ind w:left="0" w:firstLine="420"/>
      </w:pPr>
      <w:r>
        <w:rPr>
          <w:rFonts w:hint="eastAsia" w:ascii="宋体" w:hAnsi="宋体" w:eastAsia="宋体" w:cs="宋体"/>
        </w:rPr>
        <w:t>1.4写得最精彩的句子或者段落</w:t>
      </w:r>
      <w:r>
        <w:rPr>
          <w:rFonts w:hint="eastAsia" w:ascii="宋体" w:hAnsi="宋体" w:eastAsia="宋体" w:cs="宋体"/>
        </w:rPr>
        <w:br w:type="textWrapping"/>
      </w:r>
      <w:r>
        <w:rPr>
          <w:rFonts w:hint="eastAsia" w:ascii="宋体" w:hAnsi="宋体" w:eastAsia="宋体" w:cs="宋体"/>
        </w:rPr>
        <w:t>这能让读者（编辑是最初的读者）迅速看到你的才华。</w:t>
      </w:r>
    </w:p>
    <w:p>
      <w:pPr>
        <w:pStyle w:val="4"/>
        <w:keepNext w:val="0"/>
        <w:keepLines w:val="0"/>
        <w:widowControl/>
        <w:suppressLineNumbers w:val="0"/>
        <w:ind w:left="0" w:firstLine="420"/>
      </w:pPr>
      <w:r>
        <w:rPr>
          <w:rFonts w:hint="eastAsia" w:ascii="宋体" w:hAnsi="宋体" w:eastAsia="宋体" w:cs="宋体"/>
        </w:rPr>
        <w:t>1.5读者评论（如果有的话）</w:t>
      </w:r>
      <w:r>
        <w:rPr>
          <w:rFonts w:hint="eastAsia" w:ascii="宋体" w:hAnsi="宋体" w:eastAsia="宋体" w:cs="宋体"/>
        </w:rPr>
        <w:br w:type="textWrapping"/>
      </w:r>
      <w:r>
        <w:rPr>
          <w:rFonts w:hint="eastAsia" w:ascii="宋体" w:hAnsi="宋体" w:eastAsia="宋体" w:cs="宋体"/>
        </w:rPr>
        <w:t>如果能找到权威人士的评论自然很好。</w:t>
      </w:r>
    </w:p>
    <w:p>
      <w:pPr>
        <w:pStyle w:val="4"/>
        <w:keepNext w:val="0"/>
        <w:keepLines w:val="0"/>
        <w:widowControl/>
        <w:suppressLineNumbers w:val="0"/>
        <w:ind w:left="0" w:firstLine="420"/>
      </w:pPr>
      <w:r>
        <w:rPr>
          <w:rFonts w:hint="eastAsia" w:ascii="宋体" w:hAnsi="宋体" w:eastAsia="宋体" w:cs="宋体"/>
        </w:rPr>
        <w:t>有的作者还搜集了一些不很积极的评价提供给我。我感到很有意思。</w:t>
      </w:r>
    </w:p>
    <w:p>
      <w:pPr>
        <w:pStyle w:val="4"/>
        <w:keepNext w:val="0"/>
        <w:keepLines w:val="0"/>
        <w:widowControl/>
        <w:suppressLineNumbers w:val="0"/>
        <w:ind w:left="0" w:firstLine="420"/>
      </w:pPr>
      <w:r>
        <w:rPr>
          <w:rFonts w:hint="eastAsia" w:ascii="宋体" w:hAnsi="宋体" w:eastAsia="宋体" w:cs="宋体"/>
        </w:rPr>
        <w:t>有人会认为，几个读者的评论可能没有足够的代表性。确实。但没有评论比这更糟。</w:t>
      </w:r>
    </w:p>
    <w:p>
      <w:pPr>
        <w:pStyle w:val="4"/>
        <w:keepNext w:val="0"/>
        <w:keepLines w:val="0"/>
        <w:widowControl/>
        <w:suppressLineNumbers w:val="0"/>
        <w:ind w:left="0" w:firstLine="420"/>
      </w:pPr>
      <w:r>
        <w:rPr>
          <w:rFonts w:hint="eastAsia" w:ascii="宋体" w:hAnsi="宋体" w:eastAsia="宋体" w:cs="宋体"/>
        </w:rPr>
        <w:t>1.6分出章节</w:t>
      </w:r>
      <w:r>
        <w:rPr>
          <w:rFonts w:hint="eastAsia" w:ascii="宋体" w:hAnsi="宋体" w:eastAsia="宋体" w:cs="宋体"/>
        </w:rPr>
        <w:br w:type="textWrapping"/>
      </w:r>
      <w:r>
        <w:rPr>
          <w:rFonts w:hint="eastAsia" w:ascii="宋体" w:hAnsi="宋体" w:eastAsia="宋体" w:cs="宋体"/>
        </w:rPr>
        <w:t>如果用word写文档，最好使用软件中的“样式和格式”功能，这能让你的标题格式统一。还有一些作者做了还算精心的排版，令我感觉看起来很像一本书的样子。</w:t>
      </w:r>
    </w:p>
    <w:p>
      <w:pPr>
        <w:pStyle w:val="4"/>
        <w:keepNext w:val="0"/>
        <w:keepLines w:val="0"/>
        <w:widowControl/>
        <w:suppressLineNumbers w:val="0"/>
        <w:ind w:left="0" w:firstLine="420"/>
      </w:pPr>
      <w:r>
        <w:rPr>
          <w:rFonts w:hint="eastAsia" w:ascii="宋体" w:hAnsi="宋体" w:eastAsia="宋体" w:cs="宋体"/>
        </w:rPr>
        <w:t>1.7看点</w:t>
      </w:r>
      <w:r>
        <w:rPr>
          <w:rFonts w:hint="eastAsia" w:ascii="宋体" w:hAnsi="宋体" w:eastAsia="宋体" w:cs="宋体"/>
        </w:rPr>
        <w:br w:type="textWrapping"/>
      </w:r>
      <w:r>
        <w:rPr>
          <w:rFonts w:hint="eastAsia" w:ascii="宋体" w:hAnsi="宋体" w:eastAsia="宋体" w:cs="宋体"/>
        </w:rPr>
        <w:t>最重要的，是让编辑了解大作的看点：凭什么吸引读者？</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2.一定要有作者信息</w:t>
      </w:r>
      <w:r>
        <w:rPr>
          <w:rFonts w:hint="eastAsia" w:ascii="宋体" w:hAnsi="宋体" w:eastAsia="宋体" w:cs="宋体"/>
        </w:rPr>
        <w:br w:type="textWrapping"/>
      </w:r>
      <w:r>
        <w:rPr>
          <w:rFonts w:hint="eastAsia" w:ascii="宋体" w:hAnsi="宋体" w:eastAsia="宋体" w:cs="宋体"/>
        </w:rPr>
        <w:t>我接到的陌生投稿中至少有一半的投稿没有作者的通联信息。如果编辑看中了这个稿子，要联系作者可能还不容易呢。</w:t>
      </w:r>
    </w:p>
    <w:p>
      <w:pPr>
        <w:pStyle w:val="4"/>
        <w:keepNext w:val="0"/>
        <w:keepLines w:val="0"/>
        <w:widowControl/>
        <w:suppressLineNumbers w:val="0"/>
        <w:ind w:left="0" w:firstLine="420"/>
      </w:pPr>
      <w:r>
        <w:rPr>
          <w:rFonts w:hint="eastAsia" w:ascii="宋体" w:hAnsi="宋体" w:eastAsia="宋体" w:cs="宋体"/>
        </w:rPr>
        <w:t>你给编辑提供的个人信息越多，编辑记住你的可能性就越大。</w:t>
      </w:r>
    </w:p>
    <w:p>
      <w:pPr>
        <w:pStyle w:val="4"/>
        <w:keepNext w:val="0"/>
        <w:keepLines w:val="0"/>
        <w:widowControl/>
        <w:suppressLineNumbers w:val="0"/>
        <w:ind w:left="0" w:firstLine="420"/>
      </w:pPr>
      <w:r>
        <w:rPr>
          <w:rFonts w:hint="eastAsia" w:ascii="宋体" w:hAnsi="宋体" w:eastAsia="宋体" w:cs="宋体"/>
        </w:rPr>
        <w:t>2.1只提供一个文件</w:t>
      </w:r>
      <w:r>
        <w:rPr>
          <w:rFonts w:hint="eastAsia" w:ascii="宋体" w:hAnsi="宋体" w:eastAsia="宋体" w:cs="宋体"/>
        </w:rPr>
        <w:br w:type="textWrapping"/>
      </w:r>
      <w:r>
        <w:rPr>
          <w:rFonts w:hint="eastAsia" w:ascii="宋体" w:hAnsi="宋体" w:eastAsia="宋体" w:cs="宋体"/>
        </w:rPr>
        <w:t>有的投稿把《大纲》和《正文》分成2个文件，甚至《作者简介》也做一个单独的文件，支离散乱。要知道，关于稿件的信息越集中就越容易留下深刻印象，也越容易寻找。</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3.文字达到水平线之上</w:t>
      </w:r>
      <w:r>
        <w:rPr>
          <w:rFonts w:hint="eastAsia" w:ascii="宋体" w:hAnsi="宋体" w:eastAsia="宋体" w:cs="宋体"/>
        </w:rPr>
        <w:br w:type="textWrapping"/>
      </w:r>
      <w:r>
        <w:rPr>
          <w:rFonts w:hint="eastAsia" w:ascii="宋体" w:hAnsi="宋体" w:eastAsia="宋体" w:cs="宋体"/>
        </w:rPr>
        <w:t>相亲或者应聘的时候，我们恨不得让自己看上去完美无缺……有的人成心要导演一场失败的相亲小戏，这种情况除外。投稿的时候，我们往往对自己文稿的价值估计过高，对其细节完美的意义估计过低。</w:t>
      </w:r>
    </w:p>
    <w:p>
      <w:pPr>
        <w:pStyle w:val="4"/>
        <w:keepNext w:val="0"/>
        <w:keepLines w:val="0"/>
        <w:widowControl/>
        <w:suppressLineNumbers w:val="0"/>
        <w:ind w:left="0" w:firstLine="420"/>
      </w:pPr>
      <w:r>
        <w:rPr>
          <w:rFonts w:hint="eastAsia" w:ascii="宋体" w:hAnsi="宋体" w:eastAsia="宋体" w:cs="宋体"/>
        </w:rPr>
        <w:t>文稿中的错字，好比米饭中的石子。只有米饭超级香的时候，我才会忍受。而病句和知识硬伤，就好比是米饭中的老鼠屎。我吃饭的时候，看见一颗老鼠屎，绝不会拣出来继续吃。我肯定是把这一碗……一锅饭都倒掉了。</w:t>
      </w:r>
    </w:p>
    <w:p>
      <w:pPr>
        <w:pStyle w:val="4"/>
        <w:keepNext w:val="0"/>
        <w:keepLines w:val="0"/>
        <w:widowControl/>
        <w:suppressLineNumbers w:val="0"/>
        <w:ind w:left="0" w:firstLine="420"/>
      </w:pPr>
      <w:r>
        <w:rPr>
          <w:rFonts w:hint="eastAsia" w:ascii="宋体" w:hAnsi="宋体" w:eastAsia="宋体" w:cs="宋体"/>
        </w:rPr>
        <w:t>3.1那些苛刻的编辑对投稿文字的要求是：</w:t>
      </w:r>
      <w:r>
        <w:rPr>
          <w:rFonts w:hint="eastAsia" w:ascii="宋体" w:hAnsi="宋体" w:eastAsia="宋体" w:cs="宋体"/>
        </w:rPr>
        <w:br w:type="textWrapping"/>
      </w:r>
      <w:r>
        <w:rPr>
          <w:rFonts w:hint="eastAsia" w:ascii="宋体" w:hAnsi="宋体" w:eastAsia="宋体" w:cs="宋体"/>
        </w:rPr>
        <w:t>1.      文从字顺。</w:t>
      </w:r>
    </w:p>
    <w:p>
      <w:pPr>
        <w:pStyle w:val="4"/>
        <w:keepNext w:val="0"/>
        <w:keepLines w:val="0"/>
        <w:widowControl/>
        <w:suppressLineNumbers w:val="0"/>
        <w:ind w:left="0" w:firstLine="420"/>
      </w:pPr>
      <w:r>
        <w:rPr>
          <w:rFonts w:hint="eastAsia" w:ascii="宋体" w:hAnsi="宋体" w:eastAsia="宋体" w:cs="宋体"/>
        </w:rPr>
        <w:t>2.      基本没有错字和病句。</w:t>
      </w:r>
    </w:p>
    <w:p>
      <w:pPr>
        <w:pStyle w:val="4"/>
        <w:keepNext w:val="0"/>
        <w:keepLines w:val="0"/>
        <w:widowControl/>
        <w:suppressLineNumbers w:val="0"/>
        <w:ind w:left="0" w:firstLine="420"/>
      </w:pPr>
      <w:r>
        <w:rPr>
          <w:rFonts w:hint="eastAsia" w:ascii="宋体" w:hAnsi="宋体" w:eastAsia="宋体" w:cs="宋体"/>
        </w:rPr>
        <w:t>3.      标点用法基本符合规范。</w:t>
      </w:r>
    </w:p>
    <w:p>
      <w:pPr>
        <w:pStyle w:val="4"/>
        <w:keepNext w:val="0"/>
        <w:keepLines w:val="0"/>
        <w:widowControl/>
        <w:suppressLineNumbers w:val="0"/>
        <w:ind w:left="0" w:firstLine="420"/>
      </w:pPr>
      <w:r>
        <w:rPr>
          <w:rFonts w:hint="eastAsia" w:ascii="宋体" w:hAnsi="宋体" w:eastAsia="宋体" w:cs="宋体"/>
        </w:rPr>
        <w:t>4.      格式规范。</w:t>
      </w:r>
    </w:p>
    <w:p>
      <w:pPr>
        <w:pStyle w:val="4"/>
        <w:keepNext w:val="0"/>
        <w:keepLines w:val="0"/>
        <w:widowControl/>
        <w:suppressLineNumbers w:val="0"/>
        <w:ind w:left="0" w:firstLine="420"/>
      </w:pPr>
      <w:r>
        <w:rPr>
          <w:rFonts w:hint="eastAsia" w:ascii="宋体" w:hAnsi="宋体" w:eastAsia="宋体" w:cs="宋体"/>
        </w:rPr>
        <w:t>5.      如果谁还想知道其他苛刻要求，请与我联系。</w:t>
      </w:r>
    </w:p>
    <w:p>
      <w:pPr>
        <w:pStyle w:val="4"/>
        <w:keepNext w:val="0"/>
        <w:keepLines w:val="0"/>
        <w:widowControl/>
        <w:suppressLineNumbers w:val="0"/>
        <w:ind w:left="0" w:firstLine="420"/>
      </w:pPr>
      <w:r>
        <w:rPr>
          <w:rFonts w:hint="eastAsia" w:ascii="宋体" w:hAnsi="宋体" w:eastAsia="宋体" w:cs="宋体"/>
        </w:rPr>
        <w:t>4.形式优美</w:t>
      </w:r>
      <w:r>
        <w:rPr>
          <w:rFonts w:hint="eastAsia" w:ascii="宋体" w:hAnsi="宋体" w:eastAsia="宋体" w:cs="宋体"/>
        </w:rPr>
        <w:br w:type="textWrapping"/>
      </w:r>
      <w:r>
        <w:rPr>
          <w:rFonts w:hint="eastAsia" w:ascii="宋体" w:hAnsi="宋体" w:eastAsia="宋体" w:cs="宋体"/>
        </w:rPr>
        <w:t>王国维评李后主词是“粗头乱服不掩国色”。我遇到很多投稿者，估摸着他也是向往这个境界的。如果没有国色，还是应该在形式上面花些心思，把投稿文件搞得对得起自己和编辑的眼球。具体有以下建议：</w:t>
      </w:r>
    </w:p>
    <w:p>
      <w:pPr>
        <w:pStyle w:val="4"/>
        <w:keepNext w:val="0"/>
        <w:keepLines w:val="0"/>
        <w:widowControl/>
        <w:suppressLineNumbers w:val="0"/>
        <w:ind w:left="0" w:firstLine="420"/>
      </w:pPr>
      <w:r>
        <w:rPr>
          <w:rFonts w:hint="eastAsia" w:ascii="宋体" w:hAnsi="宋体" w:eastAsia="宋体" w:cs="宋体"/>
        </w:rPr>
        <w:t>1.      对章节标题字体做些设计（可以在格式和样式窗格修改）；</w:t>
      </w:r>
    </w:p>
    <w:p>
      <w:pPr>
        <w:pStyle w:val="4"/>
        <w:keepNext w:val="0"/>
        <w:keepLines w:val="0"/>
        <w:widowControl/>
        <w:suppressLineNumbers w:val="0"/>
        <w:ind w:left="0" w:firstLine="420"/>
      </w:pPr>
      <w:r>
        <w:rPr>
          <w:rFonts w:hint="eastAsia" w:ascii="宋体" w:hAnsi="宋体" w:eastAsia="宋体" w:cs="宋体"/>
        </w:rPr>
        <w:t>2.      正文字号稍大一点，建议用小四号字，1.5倍行距；</w:t>
      </w:r>
    </w:p>
    <w:p>
      <w:pPr>
        <w:pStyle w:val="4"/>
        <w:keepNext w:val="0"/>
        <w:keepLines w:val="0"/>
        <w:widowControl/>
        <w:suppressLineNumbers w:val="0"/>
        <w:ind w:left="0" w:firstLine="420"/>
      </w:pPr>
      <w:r>
        <w:rPr>
          <w:rFonts w:hint="eastAsia" w:ascii="宋体" w:hAnsi="宋体" w:eastAsia="宋体" w:cs="宋体"/>
        </w:rPr>
        <w:t>3.      增加页眉和页脚；</w:t>
      </w:r>
    </w:p>
    <w:p>
      <w:pPr>
        <w:pStyle w:val="4"/>
        <w:keepNext w:val="0"/>
        <w:keepLines w:val="0"/>
        <w:widowControl/>
        <w:suppressLineNumbers w:val="0"/>
        <w:ind w:left="0" w:firstLine="420"/>
      </w:pPr>
      <w:r>
        <w:rPr>
          <w:rFonts w:hint="eastAsia" w:ascii="宋体" w:hAnsi="宋体" w:eastAsia="宋体" w:cs="宋体"/>
        </w:rPr>
        <w:t>4.      可能的话，插图。</w:t>
      </w:r>
    </w:p>
    <w:p>
      <w:pPr>
        <w:pStyle w:val="4"/>
        <w:keepNext w:val="0"/>
        <w:keepLines w:val="0"/>
        <w:widowControl/>
        <w:suppressLineNumbers w:val="0"/>
        <w:ind w:left="0" w:firstLine="420"/>
      </w:pPr>
      <w:r>
        <w:rPr>
          <w:rFonts w:hint="eastAsia" w:ascii="宋体" w:hAnsi="宋体" w:eastAsia="宋体" w:cs="宋体"/>
        </w:rPr>
        <w:t>5.适当维护自己的著作权</w:t>
      </w:r>
      <w:r>
        <w:rPr>
          <w:rFonts w:hint="eastAsia" w:ascii="宋体" w:hAnsi="宋体" w:eastAsia="宋体" w:cs="宋体"/>
        </w:rPr>
        <w:br w:type="textWrapping"/>
      </w:r>
      <w:r>
        <w:rPr>
          <w:rFonts w:hint="eastAsia" w:ascii="宋体" w:hAnsi="宋体" w:eastAsia="宋体" w:cs="宋体"/>
        </w:rPr>
        <w:t>作者感觉自己写出了惊世之作，很在意自己的著作权，这当然是很值得尊重的心态。但在还未获得世界承认之前，不宜对此过度强调。有尊严的作者一般不屑于抄袭别人的创意和文句；创意多的作者也不怕别人模仿。新人侧重于打天下而不是守天下，因为没啥地盘可守的。有一些编辑会说“就你写的这破稿子还唧唧歪歪说什么著作权……”这当然是不合适的说法。所有合法的权利都应该得到尊重和保护。“攻守之势”如此，我主张“适当维护自己的著作权”。建议在投稿文件中做如下声明：</w:t>
      </w:r>
    </w:p>
    <w:p>
      <w:pPr>
        <w:pStyle w:val="4"/>
        <w:keepNext w:val="0"/>
        <w:keepLines w:val="0"/>
        <w:widowControl/>
        <w:suppressLineNumbers w:val="0"/>
        <w:ind w:left="0" w:firstLine="420"/>
      </w:pPr>
      <w:r>
        <w:rPr>
          <w:rFonts w:hint="eastAsia" w:ascii="宋体" w:hAnsi="宋体" w:eastAsia="宋体" w:cs="宋体"/>
        </w:rPr>
        <w:t>1. 本人拥有《新人的完美投稿计划》一文的著作权，所有权利保留。以邮箱leezhenghua@126.com和504417028@qq.com为据。欲使用此文的全部或部分，请与作者联系。（特别说明：这仅是个例式。我个人写的此类文稿，可自由转载，仅需注明作者。）</w:t>
      </w:r>
    </w:p>
    <w:p>
      <w:pPr>
        <w:pStyle w:val="4"/>
        <w:keepNext w:val="0"/>
        <w:keepLines w:val="0"/>
        <w:widowControl/>
        <w:suppressLineNumbers w:val="0"/>
        <w:ind w:left="0" w:firstLine="420"/>
      </w:pPr>
      <w:r>
        <w:rPr>
          <w:rFonts w:hint="eastAsia" w:ascii="宋体" w:hAnsi="宋体" w:eastAsia="宋体" w:cs="宋体"/>
        </w:rPr>
        <w:t>2. 如果贵方未接受此文，请理解作者与其他出版机构在合作出版过程中的宣传推广行为，敬请对此保持沉默。</w:t>
      </w:r>
    </w:p>
    <w:p>
      <w:pPr>
        <w:pStyle w:val="4"/>
        <w:keepNext w:val="0"/>
        <w:keepLines w:val="0"/>
        <w:widowControl/>
        <w:suppressLineNumbers w:val="0"/>
        <w:ind w:left="0" w:firstLine="420"/>
      </w:pPr>
      <w:r>
        <w:rPr>
          <w:rFonts w:hint="eastAsia" w:ascii="宋体" w:hAnsi="宋体" w:eastAsia="宋体" w:cs="宋体"/>
        </w:rPr>
        <w:t>3. 如果有望合作，本人希望获得报酬的方式是：（1）一次性买断。不低于20000元。（2）版税。版税不低于6%，首印数不低于10000册。</w:t>
      </w:r>
    </w:p>
    <w:p>
      <w:pPr>
        <w:pStyle w:val="4"/>
        <w:keepNext w:val="0"/>
        <w:keepLines w:val="0"/>
        <w:widowControl/>
        <w:suppressLineNumbers w:val="0"/>
        <w:ind w:left="0" w:firstLine="420"/>
      </w:pPr>
      <w:r>
        <w:rPr>
          <w:rFonts w:hint="eastAsia" w:ascii="宋体" w:hAnsi="宋体" w:eastAsia="宋体" w:cs="宋体"/>
        </w:rPr>
        <w:t>4. 数字版权和网络连载权由本人保留。（建议由出版方代理。99%的作品的这2项权利基本不能带来任何值得维护的收益，在图书推广时逐次授权也很麻烦。）</w:t>
      </w:r>
    </w:p>
    <w:p>
      <w:pPr>
        <w:pStyle w:val="4"/>
        <w:keepNext w:val="0"/>
        <w:keepLines w:val="0"/>
        <w:widowControl/>
        <w:suppressLineNumbers w:val="0"/>
        <w:ind w:left="0" w:firstLine="420"/>
      </w:pPr>
      <w:r>
        <w:rPr>
          <w:rFonts w:hint="eastAsia" w:ascii="宋体" w:hAnsi="宋体" w:eastAsia="宋体" w:cs="宋体"/>
        </w:rPr>
        <w:t>5. 繁体汉字版权和其他文字版权由本人保留。（亦可由出版方代理）</w:t>
      </w:r>
    </w:p>
    <w:p>
      <w:pPr>
        <w:pStyle w:val="4"/>
        <w:keepNext w:val="0"/>
        <w:keepLines w:val="0"/>
        <w:widowControl/>
        <w:suppressLineNumbers w:val="0"/>
        <w:ind w:left="0" w:firstLine="420"/>
      </w:pPr>
      <w:r>
        <w:rPr>
          <w:rFonts w:hint="eastAsia" w:ascii="宋体" w:hAnsi="宋体" w:eastAsia="宋体" w:cs="宋体"/>
        </w:rPr>
        <w:t>6. 本作品改编为影视作品、电子网络游戏、绘本、舞台剧、音乐剧包括歌曲，以及其他延伸产品的权利，授权出版方全权代理。（亦可保留。我建议授权代理。一般来说，跟作者相比，出版机构运作此类事项更有经验。作者的职责是创作，销售就由专职的销售人员或者机构来做吧……）</w:t>
      </w:r>
    </w:p>
    <w:p>
      <w:pPr>
        <w:pStyle w:val="4"/>
        <w:keepNext w:val="0"/>
        <w:keepLines w:val="0"/>
        <w:widowControl/>
        <w:suppressLineNumbers w:val="0"/>
        <w:ind w:left="0" w:firstLine="420"/>
      </w:pPr>
      <w:r>
        <w:rPr>
          <w:rFonts w:hint="eastAsia" w:ascii="宋体" w:hAnsi="宋体" w:eastAsia="宋体" w:cs="宋体"/>
        </w:rPr>
        <w:t>6.作者要找欣赏他的编辑</w:t>
      </w:r>
      <w:r>
        <w:rPr>
          <w:rFonts w:hint="eastAsia" w:ascii="宋体" w:hAnsi="宋体" w:eastAsia="宋体" w:cs="宋体"/>
        </w:rPr>
        <w:br w:type="textWrapping"/>
      </w:r>
      <w:r>
        <w:rPr>
          <w:rFonts w:hint="eastAsia" w:ascii="宋体" w:hAnsi="宋体" w:eastAsia="宋体" w:cs="宋体"/>
        </w:rPr>
        <w:t>如果你恰好认识某个编辑，就可以直接找他。如果不认识，也没关系，你完全可以通过如下渠道得到需要的信息：</w:t>
      </w:r>
    </w:p>
    <w:p>
      <w:pPr>
        <w:pStyle w:val="4"/>
        <w:keepNext w:val="0"/>
        <w:keepLines w:val="0"/>
        <w:widowControl/>
        <w:suppressLineNumbers w:val="0"/>
        <w:ind w:left="0" w:firstLine="420"/>
      </w:pPr>
      <w:r>
        <w:rPr>
          <w:rFonts w:hint="eastAsia" w:ascii="宋体" w:hAnsi="宋体" w:eastAsia="宋体" w:cs="宋体"/>
        </w:rPr>
        <w:t>1.搜索。用至少2个关键词。</w:t>
      </w:r>
    </w:p>
    <w:p>
      <w:pPr>
        <w:pStyle w:val="4"/>
        <w:keepNext w:val="0"/>
        <w:keepLines w:val="0"/>
        <w:widowControl/>
        <w:suppressLineNumbers w:val="0"/>
        <w:ind w:left="0" w:firstLine="420"/>
      </w:pPr>
      <w:r>
        <w:rPr>
          <w:rFonts w:hint="eastAsia" w:ascii="宋体" w:hAnsi="宋体" w:eastAsia="宋体" w:cs="宋体"/>
        </w:rPr>
        <w:t>2.人肉搜索。找文友介绍。找亲友介绍。</w:t>
      </w:r>
    </w:p>
    <w:p>
      <w:pPr>
        <w:pStyle w:val="4"/>
        <w:keepNext w:val="0"/>
        <w:keepLines w:val="0"/>
        <w:widowControl/>
        <w:suppressLineNumbers w:val="0"/>
        <w:ind w:left="0" w:firstLine="420"/>
      </w:pPr>
      <w:r>
        <w:rPr>
          <w:rFonts w:hint="eastAsia" w:ascii="宋体" w:hAnsi="宋体" w:eastAsia="宋体" w:cs="宋体"/>
        </w:rPr>
        <w:t>3.查看著名出版机构的网站。最多花1小时，你就能基本了解他们的选题类别。</w:t>
      </w:r>
    </w:p>
    <w:p>
      <w:pPr>
        <w:pStyle w:val="4"/>
        <w:keepNext w:val="0"/>
        <w:keepLines w:val="0"/>
        <w:widowControl/>
        <w:suppressLineNumbers w:val="0"/>
        <w:ind w:left="0" w:firstLine="420"/>
      </w:pPr>
      <w:r>
        <w:rPr>
          <w:rFonts w:hint="eastAsia" w:ascii="宋体" w:hAnsi="宋体" w:eastAsia="宋体" w:cs="宋体"/>
        </w:rPr>
        <w:t>4.到书店去看。这是我最重要的一点建议。图书封底/版权页/后勒口一定印有出版机构的地址和电话，颇有一部分书上还印着投稿信箱，以及编辑的名字。</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我总是建议作者朋友多到书店去看。上大学时读川端康成的《雪国》，对小说男主人公的职业忍俊不禁，一直记忆颇深。川端写他“通过照片研究西洋舞蹈”。十分讽刺。后来有了工作经验，才知道身边每天都在发生类似的事情。如果一个人有志于出版，一定要多去书店（这是舞台）看，而不仅仅是在网上看那些出版或没出版的小说（这是照片）。</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附录：</w:t>
      </w:r>
    </w:p>
    <w:p>
      <w:pPr>
        <w:pStyle w:val="4"/>
        <w:keepNext w:val="0"/>
        <w:keepLines w:val="0"/>
        <w:widowControl/>
        <w:suppressLineNumbers w:val="0"/>
        <w:ind w:left="0" w:firstLine="420"/>
      </w:pPr>
      <w:r>
        <w:rPr>
          <w:rFonts w:hint="eastAsia" w:ascii="宋体" w:hAnsi="宋体" w:eastAsia="宋体" w:cs="宋体"/>
        </w:rPr>
        <w:t>跟编辑沟通的技巧</w:t>
      </w:r>
      <w:r>
        <w:rPr>
          <w:rFonts w:hint="eastAsia" w:ascii="宋体" w:hAnsi="宋体" w:eastAsia="宋体" w:cs="宋体"/>
        </w:rPr>
        <w:br w:type="textWrapping"/>
      </w:r>
      <w:r>
        <w:rPr>
          <w:rFonts w:hint="eastAsia" w:ascii="宋体" w:hAnsi="宋体" w:eastAsia="宋体" w:cs="宋体"/>
        </w:rPr>
        <w:t>如果你对编辑没有基本的信任，就不要找他。反之亦反。</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两个小小的建议：</w:t>
      </w:r>
    </w:p>
    <w:p>
      <w:pPr>
        <w:pStyle w:val="4"/>
        <w:keepNext w:val="0"/>
        <w:keepLines w:val="0"/>
        <w:widowControl/>
        <w:suppressLineNumbers w:val="0"/>
        <w:ind w:left="0" w:firstLine="420"/>
      </w:pPr>
      <w:r>
        <w:rPr>
          <w:rFonts w:hint="eastAsia" w:ascii="宋体" w:hAnsi="宋体" w:eastAsia="宋体" w:cs="宋体"/>
        </w:rPr>
        <w:t>1.你越是直接，沟通的效率就越高。</w:t>
      </w:r>
    </w:p>
    <w:p>
      <w:pPr>
        <w:pStyle w:val="4"/>
        <w:keepNext w:val="0"/>
        <w:keepLines w:val="0"/>
        <w:widowControl/>
        <w:suppressLineNumbers w:val="0"/>
        <w:ind w:left="0" w:firstLine="420"/>
      </w:pPr>
      <w:r>
        <w:rPr>
          <w:rFonts w:hint="eastAsia" w:ascii="宋体" w:hAnsi="宋体" w:eastAsia="宋体" w:cs="宋体"/>
        </w:rPr>
        <w:t>2.利用QQ或者MSN沟通时，让编辑多做“判断题”和“选择题”，少做“问答题”。</w:t>
      </w:r>
    </w:p>
    <w:p>
      <w:pPr>
        <w:pStyle w:val="4"/>
        <w:keepNext w:val="0"/>
        <w:keepLines w:val="0"/>
        <w:widowControl/>
        <w:suppressLineNumbers w:val="0"/>
        <w:ind w:left="0" w:firstLine="420"/>
      </w:pPr>
      <w:r>
        <w:rPr>
          <w:rFonts w:hint="eastAsia" w:ascii="宋体" w:hAnsi="宋体" w:eastAsia="宋体" w:cs="宋体"/>
        </w:rPr>
        <w:t> </w:t>
      </w:r>
    </w:p>
    <w:p>
      <w:pPr>
        <w:pStyle w:val="4"/>
        <w:keepNext w:val="0"/>
        <w:keepLines w:val="0"/>
        <w:widowControl/>
        <w:suppressLineNumbers w:val="0"/>
        <w:ind w:left="0" w:firstLine="420"/>
      </w:pPr>
      <w:r>
        <w:rPr>
          <w:rFonts w:hint="eastAsia" w:ascii="宋体" w:hAnsi="宋体" w:eastAsia="宋体" w:cs="宋体"/>
        </w:rPr>
        <w:t>例：</w:t>
      </w:r>
    </w:p>
    <w:p>
      <w:pPr>
        <w:pStyle w:val="4"/>
        <w:keepNext w:val="0"/>
        <w:keepLines w:val="0"/>
        <w:widowControl/>
        <w:suppressLineNumbers w:val="0"/>
        <w:ind w:left="0" w:firstLine="420"/>
      </w:pPr>
      <w:r>
        <w:rPr>
          <w:rFonts w:hint="eastAsia" w:ascii="宋体" w:hAnsi="宋体" w:eastAsia="宋体" w:cs="宋体"/>
        </w:rPr>
        <w:t>—我写了一部18万字的英雄传奇小说，请问您有兴趣吗？</w:t>
      </w:r>
    </w:p>
    <w:p>
      <w:pPr>
        <w:pStyle w:val="4"/>
        <w:keepNext w:val="0"/>
        <w:keepLines w:val="0"/>
        <w:widowControl/>
        <w:suppressLineNumbers w:val="0"/>
        <w:ind w:left="0" w:firstLine="420"/>
      </w:pPr>
      <w:r>
        <w:rPr>
          <w:rFonts w:hint="eastAsia" w:ascii="宋体" w:hAnsi="宋体" w:eastAsia="宋体" w:cs="宋体"/>
        </w:rPr>
        <w:t>直接，判断题。对方只要回答“有”或者“没有”。如果你得到的回答是“有”——</w:t>
      </w:r>
    </w:p>
    <w:p>
      <w:pPr>
        <w:pStyle w:val="4"/>
        <w:keepNext w:val="0"/>
        <w:keepLines w:val="0"/>
        <w:widowControl/>
        <w:suppressLineNumbers w:val="0"/>
        <w:ind w:left="0" w:firstLine="420"/>
      </w:pPr>
      <w:r>
        <w:rPr>
          <w:rFonts w:hint="eastAsia" w:ascii="宋体" w:hAnsi="宋体" w:eastAsia="宋体" w:cs="宋体"/>
        </w:rPr>
        <w:t>—我怎么给您呢，是这里传还是发到您的邮箱？</w:t>
      </w:r>
    </w:p>
    <w:p>
      <w:pPr>
        <w:pStyle w:val="4"/>
        <w:keepNext w:val="0"/>
        <w:keepLines w:val="0"/>
        <w:widowControl/>
        <w:suppressLineNumbers w:val="0"/>
        <w:ind w:left="0" w:firstLine="420"/>
      </w:pPr>
      <w:r>
        <w:rPr>
          <w:rFonts w:hint="eastAsia" w:ascii="宋体" w:hAnsi="宋体" w:eastAsia="宋体" w:cs="宋体"/>
        </w:rPr>
        <w:t>这是选择题。</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br w:type="textWrapping"/>
      </w:r>
      <w:r>
        <w:rPr>
          <w:rFonts w:hint="eastAsia" w:ascii="宋体" w:hAnsi="宋体" w:eastAsia="宋体" w:cs="宋体"/>
          <w:b w:val="0"/>
          <w:i w:val="0"/>
          <w:caps w:val="0"/>
          <w:color w:val="000000"/>
          <w:spacing w:val="0"/>
          <w:sz w:val="21"/>
          <w:szCs w:val="21"/>
          <w:shd w:val="clear" w:color="auto" w:fill="FFFFFF"/>
        </w:rPr>
        <w:t>以下这些问题都不需要问：</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“最近好吗？”</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“最近忙什么？”</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 “早上好。”</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老板给编辑发钱不是让他跟陌生人寒暄的。</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br w:type="textWrapping"/>
      </w:r>
      <w:r>
        <w:rPr>
          <w:rFonts w:hint="eastAsia" w:ascii="宋体" w:hAnsi="宋体" w:eastAsia="宋体" w:cs="宋体"/>
          <w:b w:val="0"/>
          <w:i w:val="0"/>
          <w:caps w:val="0"/>
          <w:color w:val="000000"/>
          <w:spacing w:val="0"/>
          <w:sz w:val="21"/>
          <w:szCs w:val="21"/>
          <w:shd w:val="clear" w:color="auto" w:fill="FFFFFF"/>
        </w:rPr>
        <w:t>“你们收哪些稿子？”</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对方收哪些稿子跟投稿关系不大……你只要说自己有什么稿子就行了，让对方选择。</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br w:type="textWrapping"/>
      </w:r>
      <w:r>
        <w:rPr>
          <w:rFonts w:hint="eastAsia" w:ascii="宋体" w:hAnsi="宋体" w:eastAsia="宋体" w:cs="宋体"/>
          <w:b w:val="0"/>
          <w:i w:val="0"/>
          <w:caps w:val="0"/>
          <w:color w:val="000000"/>
          <w:spacing w:val="0"/>
          <w:sz w:val="21"/>
          <w:szCs w:val="21"/>
          <w:shd w:val="clear" w:color="auto" w:fill="FFFFFF"/>
        </w:rPr>
        <w:t>“出版程序是怎么样的？”</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刚投稿时还没到谈这问题的地步呢……对方表示有兴趣之后再说吧。</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br w:type="textWrapping"/>
      </w:r>
      <w:r>
        <w:rPr>
          <w:rFonts w:hint="eastAsia" w:ascii="宋体" w:hAnsi="宋体" w:eastAsia="宋体" w:cs="宋体"/>
          <w:b w:val="0"/>
          <w:i w:val="0"/>
          <w:caps w:val="0"/>
          <w:color w:val="000000"/>
          <w:spacing w:val="0"/>
          <w:sz w:val="21"/>
          <w:szCs w:val="21"/>
          <w:shd w:val="clear" w:color="auto" w:fill="FFFFFF"/>
        </w:rPr>
        <w:t>声明：</w:t>
      </w:r>
    </w:p>
    <w:p>
      <w:pPr>
        <w:pStyle w:val="4"/>
        <w:keepNext w:val="0"/>
        <w:keepLines w:val="0"/>
        <w:widowControl/>
        <w:suppressLineNumbers w:val="0"/>
        <w:shd w:val="clear" w:color="auto" w:fill="FFFFFF"/>
        <w:spacing w:line="336"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color="auto" w:fill="FFFFFF"/>
        </w:rPr>
        <w:t>颇有人说我特别挑剔，我的私人感觉恰恰相反：“我是过分宽厚了。”如果你遇到的编辑要求比以上列出的少，那我恭喜你；如果你遇到一个比这要求还多的编辑，一定要告诉我。我将很欣慰地获知证明自己宽厚的又一个事实。</w:t>
      </w:r>
    </w:p>
    <w:p/>
    <w:p>
      <w:pPr>
        <w:kinsoku/>
        <w:autoSpaceDE/>
        <w:autoSpaceDN w:val="0"/>
        <w:rPr>
          <w:rFonts w:hint="default" w:ascii="瀹嬩綋" w:hAnsi="宋体"/>
          <w:snapToGrid/>
          <w:color w:val="333333"/>
          <w:sz w:val="18"/>
        </w:rPr>
      </w:pPr>
    </w:p>
    <w:p>
      <w:pPr>
        <w:shd w:val="solid" w:color="F5F5F5" w:fill="auto"/>
        <w:kinsoku/>
        <w:autoSpaceDE/>
        <w:autoSpaceDN w:val="0"/>
        <w:spacing w:line="675" w:lineRule="atLeast"/>
        <w:ind w:leftChars="0"/>
        <w:jc w:val="center"/>
        <w:rPr>
          <w:rFonts w:hint="default" w:ascii="瀹嬩綋" w:hAnsi="宋体"/>
          <w:b/>
          <w:snapToGrid/>
          <w:color w:val="333333"/>
          <w:sz w:val="24"/>
          <w:shd w:val="clear" w:color="auto" w:fill="F5F5F5"/>
        </w:rPr>
      </w:pPr>
      <w:r>
        <w:rPr>
          <w:rFonts w:hint="default" w:ascii="瀹嬩綋" w:hAnsi="宋体"/>
          <w:b/>
          <w:snapToGrid/>
          <w:color w:val="333333"/>
          <w:sz w:val="24"/>
          <w:shd w:val="clear" w:color="auto" w:fill="F5F5F5"/>
        </w:rPr>
        <w:t>新手写作经常出现的偏差</w:t>
      </w:r>
    </w:p>
    <w:p>
      <w:pPr>
        <w:shd w:val="solid" w:color="F5F5F5" w:fill="auto"/>
        <w:kinsoku/>
        <w:wordWrap w:val="0"/>
        <w:autoSpaceDE/>
        <w:autoSpaceDN w:val="0"/>
        <w:spacing w:line="330" w:lineRule="atLeast"/>
        <w:ind w:leftChars="0"/>
        <w:rPr>
          <w:rFonts w:hint="default" w:ascii="瀹嬩綋" w:hAnsi="宋体"/>
          <w:snapToGrid/>
          <w:color w:val="333333"/>
          <w:spacing w:val="0"/>
          <w:sz w:val="21"/>
          <w:shd w:val="clear" w:color="auto" w:fill="F5F5F5"/>
        </w:rPr>
      </w:pPr>
      <w:r>
        <w:rPr>
          <w:rFonts w:hint="default" w:ascii="瀹嬩綋" w:hAnsi="宋体"/>
          <w:snapToGrid/>
          <w:color w:val="333333"/>
          <w:spacing w:val="0"/>
          <w:sz w:val="21"/>
          <w:shd w:val="clear" w:color="auto" w:fill="F5F5F5"/>
        </w:rPr>
        <w:t>　　作者：不详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完整的题目应该叫《我在读了N千部小说稿后体会到的新手经常出现的偏差》。目前这样取其简洁。所谓“偏差”，当然是就我的“偏好”而言的。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正如一位作者引述另一位令人尊敬的编辑的话，这些道理编辑都知道。但根据我个人的有限经验，很多作者确实似乎还不知道，或者没有明确意识到这些问题。</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肯定会有编辑跟我观点不同甚至相反，我认为这是好事。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胡适先生讲课的时候，说到张先生的看法，就说是“张说”，王先生的看法是“王说”，讲到他自己的观点，他名之曰“胡说”。下面说的，有些是常识，有些就是我的一家之言。凡是诸位看着不顺眼的，就是我的“胡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新手在投稿、构思写作两个方面最容易出现偏差，下面分别汇报一下我的心得。</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特别说明：在任何一方面有极为突出的天才表现的，其他方面的缺点都可能被读者忽视。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投稿方面容易出现的偏差：</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1.投“裸稿”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2.设想编辑会花费2－3天读完陌生投稿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3.“编辑只认名家和熟人”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投裸稿“裸稿”指的是只有小说正文的稿件。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编辑首先是个读者，也有普通读者的坏习惯。我在书店里看陌生作者的小说，先看书名和封面，引起我的兴趣了，才会拿起来翻一翻，看看开头。如果不能勾起我进一步的兴趣，立即放回书架。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我看到很多读者也是这样的。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为了吸引读者的注意，出版者想了一些办法：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１。把最刺激的（感官的，心智的）语言挑几句印在封面上；</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２。把故事梗概的前三分之二印在封底；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３。把读者可能认可的评论者的佳评印在封面或者封底。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我对陌生投稿者的建议是，千万不要投裸稿。除非编辑看到你的电子信的时候极为无聊，裸稿一般不会有被阅读的机会。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你的投稿，除了小说正文之外，还至少应该有以下要素：</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１。标题和章节无误。</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２。作者署名和通联方式。</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３。２００－８００字的故事梗概。（故事梗概怎么写，见本文附录）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４。把你写的最好的几句（段）摘出来，放在前面。（很多人跟我说，全篇都好。呵呵，一听到这话，我就会感觉这作者没有鉴赏力。《莎剧》和《红楼梦》尚不能称“全篇都好”呢）</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５。开篇一定要夺目。这个有一些技巧，可以向成功的开篇学习。参看附录“开篇如何立即打动读者”。</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设想编辑会花费2－3天读完陌生投稿我经常碰到这样的情况：接到作者投来若干万字的小说稿，过２－３天，就来询问是否读完。这几乎是不可能的。除非小说极为吸引我，恰好我这几天又有空。９９％的投稿，我都是只看了内容梗概和开头，不对自己的口味，就放弃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即便是有兴趣的稿件，要想在2－3天内读完，也是几乎不可能的。谓予不信，请您试试看。所以，我在这里要请求谅解。</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如果你的陌生投稿居然被编辑读完了，我建议你一定要去买彩票。</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“编辑只认名家和熟人”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在优质稿源方面，几乎所有的编辑在任何时刻都处于饥渴状态。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我不会因为不认识作者就不看投稿。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也不会因为作者没出版过小说就不看投稿。密切尔在《飘》出版之前，罗林在《哈里。波特》出版之前，都不曾出版过小说。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也不会因为作者没有学历就轻看TA.琼瑶根本就没上过大学；亦舒高中毕业后也没考上香港本地的大学，工作十年后才到英国学了个酒店食物管理。说实话，学历跟写作关系不很大。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如果不认识编辑，投稿者可以到书店去，找５本跟你的小说类似的书，记下出版社和编辑的名字，直接联系他即可。</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“没有类似的。”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“把类放大。”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“还是没有类似的。”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“太好了，你找我吧！”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特别说明：作者要找欣赏TA的编辑。甲之熊掌乙之砒霜，萝卜白菜各有所爱。我不喜欢的作品，有很多是非常优秀的作品。我只做趣味判断，不做价值判断。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构思写作方面的常见偏差</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1.“这个题材没人写过”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2.构思不成熟就动笔3.“后面写得好”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4.人物基本是“无事忙”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5.试图“平地起高楼”</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“这个题材没人写过”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这个题材没人写过，一般说是个坏消息：要么是题材不重要，要么是这个题材比较难于让读者感兴趣。</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有个南宁的作者，我跟她谈这个问题的时候说，比如要在南宁开个饭馆吧，“瑞典菜馆”没人开过，我们开一个，行吗？</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要我开的话，还是开一个“粤菜馆”，把基本菜做好了，只要在口味上和菜式上有一定的创新，保准能吸引食客。</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当然，有天才作家，处女作就是一个伟大的创造，并且还取得了伟大的成功。不过，编辑都知道，这样幸运的事情，一辈子未必能碰得到一次。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构思不成熟就动笔故事与人物关系、人物命运没有考虑清楚就开始动笔写下去，试图在写作过程中寻找灵感——天才如金庸者，也不敢采取这个办法。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如果不怕白写，这样也未尝不可——只当是练笔。</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小说稿被出版机构看中，但又需要大力修改，岂不是很麻烦？所以，最好的办法是，写一个３０００字的故事大纲，把基本的核心故事情节写定，人物的性格和命运也能有所表现，然后跟出版机构的编辑协商修改——改３０００字的大纲总比改十几、几十万字的小说容易多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当然，编辑审读起来也容易。：）</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“我画了一个图表，先将金庸笔下所有女主角的外貌及性格都详细列出来，非常的费劲，但异常的有趣。”——这是亦舒做过的研究。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多进行一些这样的研究训练，写作者就对自己要写的人物有了更多的把握。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“后面写得好”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投稿者问我阅读感受的时候，我有时候会说：“开头不够吸引人。”有些投稿者会说：“后面写得好。”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我们都不能在书店里拉着丢弃书的读者告诉他：“后面写得好。”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开头不好怎么办？很简单，重写。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柏拉图写《理想国》，据说开头改了90次；密切尔写《飘》，开头改了十几次；《安娜。卡列尼娜》的开头，托尔斯泰也是数易其稿。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还有人跟我说：“我这么着已经很不错了啊！”我回答他的是：“一个人长得1.90米的个头，确实挺高的啊，但要去ＮＢＡ打球，似乎还不够。”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要想让陌生读者读下去，一定要在开头就牢牢抓住他。否则，后面写得再好，读者也没有机会看到了。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人物基本是“无事忙”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事件对于人物的意义，每个人评价不同。有些人看来十分刺激、百分新奇、千分复杂、万分重要的事情，在另外一些人看来却寡淡、寻常、简单、无谓。在这样的读者看来，很多小说的主人公基本就是“无事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比这稍好一点，是主人公在忙活若干件小事，比如做生意吧，今天签了个一万块的单子，明天签了个八千块的单子，后天又找了两个助手……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有人跟我说：这就是生活啊！《红楼梦》不就是这么写的么？</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是，这就是生活。我不知道有多少人愿意花钱费时去了解这种生活。</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《红楼梦》ＭＳ是这么写的，曹公“披阅十载，增删五次”，几乎每一个句子都耐得住咂摸，时见曹公自创的句法。不看故事，就单为其文字，我也愿意买一本经常看看。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没有重大事件发生的小说，对语言和人物的要求要高得多。作者用一支魔术师一般的笔，化平凡为神奇，吸引读者一直追着看下去……这样的小说，对作者和读者来说，都是奇妙的体验。</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试图“平地起高楼”</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上大学的时候，老师教我们做论文，第一重要的是，要查阅文献资料，看看你做的这个题目，前人已经取得了什么成就。如果前人已经把这个题目做尽了，那就换个题目；如果前人还有未曾尽善尽美的地方，我们就在前人的基础上提高一点，或者补充一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觉得，构思小说时，也存在类似的问题。大部分的故事模式和主题，都已经有作者写得很精彩了。一个新手，没有去认真了解，写出来的故事，在新鲜度和深度方面都不够。在我看来，这就是试图“平地起高楼”，要想获得成功，基本靠运气。</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有的时候，我们会想，别人造“宝马”，我们造“宝来”，不是也有市场吗？但文艺的规律，似乎和一般商品有很大的区别。用唐德刚先生的话说，就是“赢家通吃”：第一名拿走所有的奖品。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霍金在上大学前，决定要学习物理学的时候，他的父亲建议他学医。老霍金说，物理系毕业生，如果不能成为一流的科学家，只好去做中学教师。而医生呢，即使是三流的医生，也有很好的收入和社会地位。</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一类题材的小说流行时，我们往往看到，即使是不很高明的作品，也获得了较好的市场。事情似乎是这样，但还要看到，就好比给《红楼梦》写续书一样，有很多还算有才华的人在做这件事，最后胜出的是高鄂。高鄂虽然不如曹雪芹，但比其他写续书的作者来说，到底是要高明很多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模仿之作，并不像我们想象的那么容易成功。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文字粗糙我相信我能分辨“文字粗糙”与“文笔粗粝”的区别。一个相貌粗豪的剧中人，登上舞台之前，仍须极为细心地化装，以达到那样的效果。李后主的词“粗头乱服，不掩国色”。呵呵，作词有李后主水平的又有几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特别要说明的是，有些作者文风细腻婉约，但文字仍然非常粗糙，读起来有碜牙之感。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这就好比是，一个姑娘没有化妆就出去见人，还穿着睡衣！</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一般情况下，见要人之前，还是应该穿上正式衣服，精心化妆。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除非你对结果无所谓。</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附录1：常见的具体问题</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从“故事、人物、语言、结构”四个方面来考察。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故事：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1.看了很长一段还不知道主人公在忙活些啥，就是上面说的无事忙。这是最最常见的一种情况。</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主人公干的不是好事。虽说好坏难言，我们也有一个简单的判断方式：请把自己代入故事，假定你要做这个事情，问一下你最尊敬或者最亲密的五个人（从父母、配偶、姐妹、兄弟、师友中选），如果有三个人赞成，就算是好事。根据这个规则，小说《教父》中迈克做的，就算是好事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3.情节缺乏刺激的力度。——现代人心，要么护着好几层的甲，要么长了好厚的茧子，用抓挠搔根本就没感觉，要用利剑扎刺砍斫。</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4.事件没有意义或者意义不大。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5.故事老套。</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6.故事零碎。</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人物：</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1.人物平庸。</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2.人物浅薄。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3.人物的道德不能被主流社会接受。</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4.人物雷同：自我雷同；与他人雷同。</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5.主要人物的境遇与感情不能引起读者的兴趣与同情。</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6.一号主人公过于消极，次要人物过于积极，戏份与光芒盖过主要人物。</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7.人物关系太简单。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8.人物关系说服力不够。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语言：</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1.花拳绣腿。舞文弄墨实在是行文的大忌。</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2.单纯搞笑。除了搞笑之外没啥说头。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3.貌似高深，其实晦涩而空洞。</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4.粗口、秽语与淫语显多。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5.太过平淡、直白。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6.“新文艺腔”。</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7.生造。</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结构：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1.开头长篇大论，议论并不高明。</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2.开头长篇写景，写法并无创新。</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3.故事线索不断变向，前后脱节。</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4.故事没有高潮，没有关键时刻或者焦点时刻。</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5.虎头蛇尾。</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6.篇幅太短或者太长。单行本小说的字数，一般在１２－２５万字之间。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附录2：关于故事梗概</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千万不要指望编辑还不了解故事梗概就会阅读全稿。如果没有故事梗概都，我就会要求投稿者提供。我也算经常听到有人说“我不会写故事梗概”。我心里会说：这都不会，那趁早别玩儿文字了。如果还想继续玩，就必须学会写故事梗概。</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如果投稿者能提供小说的“看点介绍”，那就更好了。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故事梗概要达到如下目标：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（１）说明人物的姓名、性别、身份、年龄、外貌、性格与气质特点。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（２）说清主人公要干什么事情（发财、升官、复仇、争霸、结婚等）。</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（３）说清楚主人公做这个事情的意义及困难所在。举例：男一号要取得“校园歌手大赛”的冠军，以获得校花的爱情。困难在于，校花本人也参赛，不但实力超强，而且争胜心超超强，仇视任何打败她的人。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（４）说明事件的结果。有“虎头蛇尾”这个成语，估计世界上就有这样的事情。</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举个较短的故事梗概的例子：</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题名：《教父》作者：马里奥。</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普佐二战结束后，美国黑手党几大家族开始新的竞争。维托。考利昂人称“教父”，是最大的黑手党头目之一。他的小儿子迈克尔是长青藤盟校的优秀毕业生，战斗英雄，一直不愿意参与家族事务。他父亲遇刺受重伤后，由长兄桑尼代理家族事务。出于敌忾之心，在谈判时，迈克尔暗杀了对方家族的老大以及跟黑社会勾结的警官。他远走意大利西西里躲避，仇家追踪到这里，炸死他的妻子。主持家族事务的长兄桑尼也被仇家设计杀死。老教父康复后跟对手谈判求和，逃亡一年之后，迈克尔回到美国。老教父死后，迈克尔清除内奸，展开复仇计划，成功后被尊为新的“教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时间：二战刚结束，1946年。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地点：美国、意大利。</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人物：老教父，迈克尔。</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特点：老教父，老谋深算；迈克尔，从白道精英候选人到黑道老大。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主要事件：复仇，争霸。</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困难：仇家的毒辣手段。</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意义：保存自己，消灭对手。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结果：迈克尔成为新的教父。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第一看点：第一次在小说中得到揭露的黑社会内幕。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第二看点：老教父在小说中阐述的所谓的“生活的智慧”。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故事梗概的常见偏差</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（１）流水账。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（２）说概念，谈感觉，看不出故事。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（３）情节线叙述不清晰，看不出主人公行为的逻辑。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（４）文理不通。写者要么不够认真，要么文字功底不够。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我不认为一个不认真对待自己笔下文字的人能写出１０万字的好书来。</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附录3：开篇如何立即打动读者</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开篇不能立即打动读者，风险就是读者丢弃小说不看下去了。要立即就打动读者，我想，可以用下面几个办法试试看。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1.点穴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2.亮剑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3.挥棒</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点穴：“点笑穴”，“点涌泉”，“掐人中”，“点膻中”。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点笑穴。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方法解说：开篇立即让读者笑。读者会期待后面还有更幽默的内容。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注意：当然，不能低级趣味。要有一定的内涵。多年以前，我的一位老师告诉我说，咱们做出来的东西，不能让比较有水平的人看不起。我一直记着这句话。</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我感觉还可以加上一句：我们写出来的东西，不能不敢给我们尊敬的人看。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点涌泉。</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方法解说：张无忌在绿柳山庄陷阱中点赵敏的足底涌泉穴，目的固然是想让赵敏难受而说出脱困之门，但副作用却是让赵敏对无忌产生了爱情。这里就用这个意思。小说开头立即让读者对主人公产生爱情，或者唤起读者心目中隐藏的爱意，读者自然就会追着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我感觉明晓溪的《烈火如歌》是一个很好的例子。</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当然，还有很多成功的例子。</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注意：这个方法尤其要杜绝低级趣味。</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掐人中。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方法解说：掐人中的目的在于唤醒。用这个法子开头，目的是唤起读者心中隐藏的某种情感，在一片懵懂之中，这种情感立即生发、弥漫、凸显，占据了读者的心灵。也就是说，作者设想，读者在阅读的时候，心中原本沉睡的情感立即激活。至于要唤起什么样的情感，我想，大致有这些：同情之心、敌忾之心、愤怒之心、好奇之心、仰慕之心……</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注意：如果唤起的是不很健康的情感，则要十分小心。</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点膻中。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方法解说：在武侠小说中，点膻中其实就是点死穴。经常看到这样的情节：找准穴位，摁住穴位而不用力，对方自然要听从点穴人的安排。小说开头点死穴，意思是：读者最关心的人物或者事件，在开头就处于巨大的危险之中。</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参看马伯庸的《风起陇西》。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注意：认穴要准。如果认穴不准，自以为点住了对手的膻中，放心地发号施令，结果必然十分危险：对手逃脱之后还会反过来发动攻击。当然，小说的开头如果没有拿住读者，危险只是读者跑掉。</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亮剑。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如果写作者不太知道读者的穴位在哪里，或者认穴不准，自然就不能点穴了。这时候，作者可以采取“亮剑”的办法开头。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一把锋利的剑，只要招呼到对手身上，不论招呼到哪里，都会流血疼痛。这就是“亮剑式开头”要达到的目的：要让读者的心里感到刺痛。</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注意：我在前面也说过，现代人心，要么护着好几层的甲，要么长了好厚的茧子，用抓挠搔根本就没感觉，要用利剑扎刺砍斫。写作者要对读者心上的甲和茧的厚度和韧度有充分的估计。好不容易有个读者看你的开头了，定要“一剑见血”，刺痛他之后，让他有报仇之心：）这样，写作者就成功地留住了读者。</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跟“亮剑”相对的是“藏刀”。呵呵，这就是所谓的“后面写得好”。如果对手看你手里没家伙，掉头不顾而去，你再追他，恐怕……失之交臂而成千古恨了！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挥棒。</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方法解说：如果一个写作者说：我既不会认穴，手里也没利剑，那怎么办？</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那你一定要找一根厚重结实的棒子，开头立即挥出。即使没有命中，也有呼呼风声，足以动人心魄。像武松那样，把哨棒用力挥出，虽然击中的是树枝，也把老虎吓一跳。</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这也可以造成一种“黑云压城城欲摧”的局面。</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注意：棒子一定要结实。像武松的哨棒，一碰就断，那是不好的。：）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以上所说，用了几个比喻。我再次声明：比喻是在一点上像，其他几点不像。如果能对您有一点启发，我就十分高兴了。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不止十个人问我：你吹得这么溜，怎么不自己写呢？</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我的回答是：唉，我是“志大才疏，眼高手低”。当然，“大志”和“高眼”是相对于我的“疏才”和“低手”而言的。在真正的志大眼高者看来，我的“志”和“眼”都不值一哂。</w:t>
      </w:r>
    </w:p>
    <w:p>
      <w:pPr>
        <w:pBdr>
          <w:top w:val="single" w:color="CCCCCC" w:sz="6" w:space="0"/>
          <w:left w:val="single" w:color="CCCCCC" w:sz="6" w:space="0"/>
          <w:bottom w:val="single" w:color="CCCCCC" w:sz="6" w:space="0"/>
          <w:right w:val="single" w:color="CCCCCC" w:sz="6" w:space="0"/>
        </w:pBdr>
        <w:shd w:val="solid" w:color="F5F5F5" w:fill="auto"/>
        <w:kinsoku/>
        <w:autoSpaceDE/>
        <w:autoSpaceDN w:val="0"/>
        <w:ind w:leftChars="0"/>
        <w:rPr>
          <w:rFonts w:hint="default" w:ascii="瀹嬩綋" w:hAnsi="宋体"/>
          <w:snapToGrid/>
          <w:color w:val="333333"/>
          <w:sz w:val="18"/>
          <w:shd w:val="clear" w:color="auto" w:fill="F5F5F5"/>
        </w:rPr>
      </w:pPr>
      <w:r>
        <w:rPr>
          <w:rFonts w:hint="default" w:ascii="瀹嬩綋" w:hAnsi="宋体"/>
          <w:snapToGrid/>
          <w:color w:val="333333"/>
          <w:sz w:val="18"/>
          <w:shd w:val="clear" w:color="auto" w:fill="F5F5F5"/>
        </w:rPr>
        <w:br w:type="textWrapping"/>
      </w:r>
    </w:p>
    <w:p>
      <w:pPr>
        <w:rPr>
          <w:lang w:val="en-US"/>
        </w:rPr>
      </w:pPr>
    </w:p>
    <w:p>
      <w:pPr>
        <w:shd w:val="solid" w:color="F5F5F5" w:fill="auto"/>
        <w:kinsoku/>
        <w:autoSpaceDE/>
        <w:autoSpaceDN w:val="0"/>
        <w:spacing w:line="675" w:lineRule="atLeast"/>
        <w:ind w:leftChars="0"/>
        <w:jc w:val="center"/>
        <w:rPr>
          <w:rFonts w:hint="default" w:ascii="瀹嬩綋" w:hAnsi="宋体"/>
          <w:b/>
          <w:snapToGrid/>
          <w:color w:val="333333"/>
          <w:sz w:val="24"/>
          <w:shd w:val="clear" w:color="auto" w:fill="F5F5F5"/>
        </w:rPr>
      </w:pPr>
      <w:r>
        <w:rPr>
          <w:rFonts w:hint="default" w:ascii="瀹嬩綋" w:hAnsi="宋体"/>
          <w:b/>
          <w:snapToGrid/>
          <w:color w:val="333333"/>
          <w:sz w:val="24"/>
          <w:shd w:val="clear" w:color="auto" w:fill="F5F5F5"/>
        </w:rPr>
        <w:t>至新人作者</w:t>
      </w:r>
    </w:p>
    <w:p>
      <w:pPr>
        <w:shd w:val="solid" w:color="F5F5F5" w:fill="auto"/>
        <w:kinsoku/>
        <w:wordWrap w:val="0"/>
        <w:autoSpaceDE/>
        <w:autoSpaceDN w:val="0"/>
        <w:spacing w:line="330" w:lineRule="atLeast"/>
        <w:ind w:leftChars="0"/>
        <w:rPr>
          <w:rFonts w:hint="default" w:ascii="瀹嬩綋" w:hAnsi="宋体"/>
          <w:snapToGrid/>
          <w:color w:val="333333"/>
          <w:spacing w:val="0"/>
          <w:sz w:val="21"/>
          <w:shd w:val="clear" w:color="auto" w:fill="F5F5F5"/>
        </w:rPr>
      </w:pPr>
      <w:r>
        <w:rPr>
          <w:rFonts w:hint="default" w:ascii="瀹嬩綋" w:hAnsi="宋体"/>
          <w:snapToGrid/>
          <w:color w:val="333333"/>
          <w:spacing w:val="0"/>
          <w:sz w:val="21"/>
          <w:shd w:val="clear" w:color="auto" w:fill="F5F5F5"/>
        </w:rPr>
        <w:t>　　作者：不详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行业篇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现在每年都有大量的新人加入网络小说这一行，其中相当部分人是抱着发财的梦想而来的。他们连对这个行业的基本认识都没有，就一头扎进写手大军中，渴望着一书成名。</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在这里，我可以说，绝大部分的人是抱着一种投机心态来的。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他们入了行就是想赚钱，而不是学习，更不是从事某种事业。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他们连这个行当的基本性质都没看清楚。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其实网络写手和这世界绝大部分工作并没有太大不同。</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我们所看到的那些大神，他们之所以能赚到很多钱，那是因为他们已经站在了这个行业的顶尖——任何行业，只要你能站到顶尖，其收入都不会少，也许比这更多。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那么写手和别的行业有什么不同呢？</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一它是自由度非常大的职业。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这是这个职业的一大优势：无论是工作的时间，还是工作的内容，几乎都是由写手自己完全掌控的。没有人能告诉你该干什么，别人帮不了你多少，也害不了你多少。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从这方面说，做人的本领在这个行业是最不重要的，你不需要懂社交，相反，出色的社交能力只会分弱你的精力，让你无法集中精神在创作上。</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因此你不用抱怨中国传统的人情制度，不用抱怨父母无能，不用抱怨任何人任何事，因为在这个行业里，你自己的实力是第一位的，其他影响你成绩的因素小之又小。</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这也是这个职业的一大劣势：太自由了！人是有惰性的生物，小时候我们被父母逼着学习，长大了被残酷的社会现实逼着赚钱。没有一点向上的动力，你很难去努力拼搏。</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有几个人，能真正做到象上班一样每天八小时努力码字？少之又少！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正因为这是一个自由度高的职业，所以你的成就绝大部分取决于你自己。</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在这里，抨击一下两种现象。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1是把网站捧为爹娘，甚至有亲口喊“爹妈”的丑恶行径。在这里说一句：文人当有气节风骨，这种事你做得再多，也只会换来鄙夷与无视，而且对创作无半点意义。</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那　种网站培养你，当为网站尽死忠的说法，就是最典型的例子，也是最丑恶的例子。这种说法把一个作者所有的功劳，心血，都归到网站上去，完全抹杀了一个作者为　其付出的心力，也只有扑街的人才会抱着这种心态。任何一个为自己的作品付出努力与汗水，甚至是惨痛代价和付出的作者都不会接受！</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当然，对网站的工作与帮助，我不会否认，但要说捧到如此高度地位的做法，本人向来痛恨并怒骂！</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2就是把网站贬为[***]，说网站有眼无珠，有眼不识金镶玉这类说法。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同样的把自己的未来寄托到别人的扶持上，只不过是另一个极端表现罢了，就不再多说了。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所以我想对抱着以上两种心态来创作的写手都说那么一句：你选错行了！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你的心态还建立在因人成事的基础上，却选择了一个只能靠自己打拼出来的环境！</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只要你还想着别人捧你，你在这行一辈子都不会有出息。</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你连一个行业的基本现状都看不清楚，你凭什么去写作？</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二：它是见效慢的职业。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一本三百万字的长篇小说，从创作开始到结束，正常情况下，至少需要一年时间。在这个创作过程中，你起初并不知道它是成还是败。</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而当你知道你失败的时候，可能你已经花掉了几个月的时间以及大把的精力。</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因此当人们渴望着一书成名的时候，却不知道这个行业的真正特点不是出头快而是出头慢。</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这其中你付出了无数心血，如果是换成别的工作，可能早有大把银子换回来，但是换成写手，却可能是颗粒无收！</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因此，当你决定踏入这个行业的时候，你是否做好了失败的准备？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老实说，这个行业不是为那些走投无路的人准备的，它是为有一些空闲时间，有兴趣并且不是太缺钱的人准备的。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这样的人有时间锻炼，培养和学习，并在长期的接触中积累出丰富的经验与写作技巧，同时以良好的心态和足够的坚持完成自己的作品。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并在成功之后开始尝试转型。</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所以，抱着速成想法的写手，同样注定失败。</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因为这不是速成的职业。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三它是竞争激烈的职业。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每个人都知道它竞争激烈，但是很少有人想到为什么它会竞争激烈。</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不是因为它赚钱多，开家大公司赚钱更多。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是因为它门槛低。</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只要你愿意，什么人都可以上来写东西。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一个行业的门槛低了，又能赚到钱，就会有许多人蜂拥而入，使一切赚钱的行业都变得不那么赚钱。</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正因为如此，在这个低门槛的环境中，每一个写手面临的都是数以万计的同行的竞争，竞争网站那有限的版面资源！</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因此任何一个门槛低的行业，其实都有一个共同特点：易入难升！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在这样的情况下要想杀出一条血路，你就必须有自己独特的东西。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人们常说：厚积薄发。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但是我觉得我们这个行业，它是薄积厚发！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因为门槛低，进来的大多是底子薄的。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底子薄了，若还不能蓄力蓄势，积而厚发，那失败又能怪得谁来？</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四它是需要耐的住寂寞的职业。</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小说是什么？</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是我们想象力的直观体现！</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是用文字将我们所想的故事尽可能[***]的表现出来。</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那么什么样的人最需要想象？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寂寞的人。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当你身处在灯红酒绿的世界里时，放眼看去都是帅哥美女，身边不时的有人和你说话聊天，聊着各种各样有趣的新鲜的话题，你如何去构思，去创作？</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写作是一个需要你身临其境的职业，它需要你在构思的过程中能够化身成各种人各种事，所以它需要安静而非嘈杂的环境，更需要枯燥并相对单调的生活。</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听起来很简单是吗？</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问题是长年累月！</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有几人能做到长久抗拒外面的诱惑？减少不必要的外部生活，拒绝一切可能产生烦扰的事物？</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如果你赚钱就是为了享受，那么你会发现在你享受的过程里，你已经失去了创作的欲望和灵感。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当然我不是说整天枯坐在家里，但是可以肯定，频繁的社交生活绝对无助于你的创作。偶而的，则可以调节气氛。</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问题是有多少人能掌握好？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可以说：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这行业不适于投机者，享受者，自以为是者，渴望速成者。</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它适合的是热爱这一行当，并愿意为之付出的人。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它适合的是哪怕不赚钱或者赚很少的钱也能坚持写下去的人。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它适合的是能够甘于寂寞，并且做事塌实，一步一个脚印走下去的人。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以上，是我个人对从事该行业的看法。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下面说一下我对作者创作上的一些看法。</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态度篇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我是个坚决的态度决定论者，崇信态度决定人生。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因此在我看来，一个作者要想在网络小说这个行业里出头，首先就要端正自己的态度。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一：看清自己。</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在你决定从事这个行业的时候，你首先要做的不是想着我写书怎么赚钱，怎么发财，而是先看清楚自己有多大能耐。</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对着镜子，问自己：我的性格是怎样的？我坐得住吗？能否经受长期的寂寞与枯燥？我是否有着足够的能力写好一个故事？当我构思这个故事的时候是否有为它高兴，伤心，痛苦，难过又或者振奋不已？</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我是否是一个没有耐心的人？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我是否是一个不够虚心的人？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先问问自己这些问题，看看你自身的素质能否对的上号。</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不要去选择一个与你的性格完全不适合的职业，那只会浪费你的时间。</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重点是，看清你是否已经是一个愿意为了成就事业付出一切努力，持续而不浮躁的人！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二：看清别人。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有太多写手，总是无意义的去贬低他人，尤其是成名的人。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读者贬低还说得过去，作者贬低就无论如何说不过去了。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一个大神，成功了就有其必然的原因。</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把别人的成功，归结到“网站捧他”“运气，也就是早两年发书”“他写的也都是[***]”，抨击三少，抨击土豆，抨击番茄，抨击[***]，抨击一切可以抨击的，然后再认为自己是人才，别人看不到。</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甚至还造谣诬陷“都是刷出来的”“都是请枪手的”“都是炒作”……</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（我想说：只要是抱着这种心态的写手，你扑街是活该，是天经地义！</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一本书只要成名，就必然有它的可取之处，不管它有多少逻辑悖逆，有多少不通情理，必然有其成功的地方。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连最起码的学习别人都做不到，你凭什么成功？更别说取其精华，去其糟粕了。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大神们你看不起，天天抱怨网站，有成功的路你不走，非要去绕弯道，失败了骂娘骂网站，甚至造谣污蔑别人，专学不良风气，把创作搞成投机买卖，你这种人不扑谁扑？</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酒徒说过一句话：“不要光看大神不好的地方，要学会从他们身上吸取优点。”</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这话我一直记着，一直没忘，在此先谢谢酒大。</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三：看清作品。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要学会看别人的书，更要学会看自己的书！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不管你是一个怎样的作者，只要你把你的故事写出来了，你肯定会认为它是好看的。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这个很正常，你觉得不好你就不会去写。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但问题是那没用。</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很多东西不是你感觉好就好的。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所以我们要学会看作品。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首先要学会看别人的作品，也就是了解市场。</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你先看看那些大神的作品，找到至少一部你喜欢的。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当你有喜欢的大神的作品的时候，至少证明了你的口味是正常的，和大众没有太多脱节。不然你喜欢的都是小众，注定了你写出来的小说也很难大众化。</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没有人会去写自己不喜欢没感觉的东西，即便勉强去写了，也不会成功。</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当学会了看别人的作品时，我们还要学会看自己的作品。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人们对自己总是宽容的。</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也就是说，如果我写了一段故事，对它有一分不满，那么别人可能就是有十分不满。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如果我写了一段故事，对它有八分喜欢，别人的喜欢可能一分都不到。</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这就是为什么许多作者总认为自己写的很好，却偏偏市场不热的原因——你对自己太宽容了。</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所以，要想写好小说，至少要学会两件事：1提纲2审稿。</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这方面属于具体技巧，就不多谈了，太多人说过。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我只想说，学会审稿很重要。</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当你写好一篇文章时，自己先读至少一次。</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问自己几个问题：</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1这篇文章的卖点在哪？如果没有，请删除重写。</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2基本的语句是否通顺，是否有错别字。这点注意修改就可以做到。</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3前后是否矛盾，与提纲，主线是否不符。</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4基调，风格，特点是什么？写书都有风格，自己的风格是什么都不知道，怎么可能写好？</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5能够修改得更好看！不过你写得有多好，如果还有更好的选择，就请重新来过。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一篇文章，每修改一次，质量上就会得到一次提升。</w:t>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br w:type="textWrapping"/>
      </w:r>
      <w:r>
        <w:rPr>
          <w:rFonts w:hint="default" w:ascii="瀹嬩綋" w:hAnsi="宋体"/>
          <w:snapToGrid/>
          <w:color w:val="333333"/>
          <w:spacing w:val="0"/>
          <w:sz w:val="21"/>
          <w:shd w:val="clear" w:color="auto" w:fill="F5F5F5"/>
        </w:rPr>
        <w:t>　　一般来说，如果一个写手能每天坚持创作六小时，两小时写作，两小时审稿，两小时改稿，就算不是太好，至少也不会太差。</w:t>
      </w:r>
    </w:p>
    <w:p>
      <w:pPr>
        <w:pBdr>
          <w:top w:val="single" w:color="CCCCCC" w:sz="6" w:space="0"/>
          <w:left w:val="single" w:color="CCCCCC" w:sz="6" w:space="0"/>
          <w:bottom w:val="single" w:color="CCCCCC" w:sz="6" w:space="0"/>
          <w:right w:val="single" w:color="CCCCCC" w:sz="6" w:space="0"/>
        </w:pBdr>
        <w:shd w:val="solid" w:color="F5F5F5" w:fill="auto"/>
        <w:kinsoku/>
        <w:autoSpaceDE/>
        <w:autoSpaceDN w:val="0"/>
        <w:ind w:leftChars="0"/>
        <w:rPr>
          <w:rFonts w:hint="default" w:ascii="瀹嬩綋" w:hAnsi="宋体"/>
          <w:snapToGrid/>
          <w:color w:val="333333"/>
          <w:sz w:val="18"/>
          <w:shd w:val="clear" w:color="auto" w:fill="F5F5F5"/>
        </w:rPr>
      </w:pPr>
      <w:r>
        <w:rPr>
          <w:rFonts w:hint="default" w:ascii="瀹嬩綋" w:hAnsi="宋体"/>
          <w:snapToGrid/>
          <w:color w:val="333333"/>
          <w:sz w:val="18"/>
          <w:shd w:val="clear" w:color="auto" w:fill="F5F5F5"/>
        </w:rPr>
        <w:br w:type="textWrapping"/>
      </w:r>
    </w:p>
    <w:p>
      <w:pPr>
        <w:shd w:val="solid" w:color="F5F5F5" w:fill="auto"/>
        <w:kinsoku/>
        <w:autoSpaceDE/>
        <w:autoSpaceDN w:val="0"/>
        <w:spacing w:before="150" w:beforeLines="0" w:after="150" w:afterLines="0" w:line="240" w:lineRule="atLeast"/>
        <w:ind w:leftChars="0"/>
        <w:rPr>
          <w:lang w:val="en-US"/>
        </w:rPr>
      </w:pPr>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如何用性格突出角色，用角色吸引读者</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我们写小说，其实最大的目的是自己爽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自己写得爽了，还要读者看得爽，读者看得爽了，就会掏钱看书，有钱给作者，作者自然就爽了。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因此，我们创作的最终目的是自己爽，为了达到这个目的，我们要先让读者爽。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当然了，那些希望能够写出惊世文章，希望名留千古视钱财如粪土的清高作者，请马上离开这个群。。因为你们永远只考虑作者爽，不考虑读者爽。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话归正题，什么样的创作才能让读者感觉到爽呢？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单靠文笔，肯定不行，单靠情节呢？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网络小说，情节第一，更新第二，由此可见情节的重要性。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但由于写的人太多，情节难免和别人重复了，重复的情节有吸引力吗？那肯定没有。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现在更新的小说每天好几万本，剧情创新的难度之高可想而知，而且最要命的是，大家模仿速度实在是太快了，早上你刚想出一个好的情节，下午在别人的文章里面就出现了。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不知道大家有没有发现现在的电视剧电影，其实都是很老套很老套的故事桥段</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但就是这些老套的故事，观众读者大部分看过类似的故事，却是收到了非常好的效益。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追根究底，这些老套的情节，却是由一个个有血有肉有个性的角色，撑起来的。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是的，也许你一辈子看过无数本书，你能记住所有的剧情吗？不能。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但你可以记住其中的某一个人物角色。</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一部小说，情节好不好暂且不说，如果看完这本书，却记不住里面的某个角色，那么，这本书有前途吗？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说这么多，只是要向大家说明一件事情，如果你能够善于利用老套的情节，塑造出一个或者几个有独特个性的人物，让读者能够认同欣赏，甚至代入到人物的命运之中，那么，恭喜你，你已经成功了。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如何塑造这样的人物呢？那就是今天的主题：用性格突出角色，用角色吸引读者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目前网络小说的人物和情节创作方式主要有两种：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一种是以角色塑造为主，剧情桥段都是为了突出角色性格而服务的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另一种是以情节推动作品，角色的性格不怎么清楚，书的主题和情节的架构是核心</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后者是当下很多小说采用的，情节快，爽，新意很多，但是人物面谱化严重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就好像我写的作品里面，所有的主角差不多都是一个面谱，</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好在那时候写书的人少，我的情节算是比较好一点，所以成功了。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两者的优劣暂且不说，也说不清楚。</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但是我希望大家在创作的时候，适当考虑安排一些情节，来突出角色性格。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一个角色的性格是如何凸显的？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主要有三个方面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一、专门为角色设计的对话、口气、台词、口头禅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二、特异行为动作表情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三、在某些事情里面，有着让人感觉到惊奇的处事方法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大家回去可以想一想，你的人物，是否都可以制作出一个人物卡出来，通过这个人物卡，我们可以知道这个人物的外貌、形象、性格、脾气、习惯等等特征性的东西呢？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很多新人作者在创作的时候，前面的主角是一个样，到中间是一个样，到后面又是一个样。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事实上这样写其实没有错，高手也是这样写的，但问题在于，高手在处理角色的时候，是顺理成章，前后响应，一个人的性格转变，是有征兆有原因的，而不是突然变化的。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在高手的创作手法里面，这个写法叫做：用情节突出性格，用性格突出角色</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记得经常看到那种平凡的主角，不知道为什么吸引了大批的MM和他发生性关系的小说。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相信在座的也有人这样写。问题在于，凭什么美女就要和你的主角发生关系？</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这就是要用到：情理之中、意料之外这个写作方式了。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不管作者给出的理由是否完全合乎现实情理，但是起码作者给出了理由，哪怕是歪理，也可以让读者接受。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我们在创作的时候要注意一点，人物的性格塑造，发生变化的时候，一定要给个说法，或者用某个情节来推动性格的转变。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一个老实的人为什么会变成穷凶极恶的杀人狂？因为他老婆被坏人给轮了，疯掉了，儿子被坏人车撞死了，老爸被扔河里，老妈瘫在床上。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你说这样的情况，会不会变成杀人狂？</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这就是用故事情节来合理塑造人物性格的一个典范</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呵呵 你不要说话 听他讲 我要好多的问题要问他</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我们不要用哪种大量的形容词，来塑造人物角色的形象，因为现在的人不喜欢看你刻意堆砌来的形容词。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我们可以通过以下几个方面，来加强人物形象的塑造。</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1、强化印象法：反复用某几个特点的词汇，动作，表情，口头禅，不断的提出来，强化读者的印象</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这点在金庸的很多作品里面可以看到：喜欢喝酒的令狐冲，傻傻的郭靖，精灵古怪的黄蓉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大家可以去查一下，作者反复多次的去形容去塑造这样的人物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真正用来形容他们外貌的描述，反而很少。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2、情节突显性格，我们可能永远不会记住南京老太曾经是怎么样一个人，但我们永远记住她的事迹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在南京徐老太这个事情上，她的做法，突出的表现了她的性格和内心。</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其次是很多军文里面，为了兄弟挡刀的情节，也是为了突显人物性格而描述的。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3、场景代入气氛，气氛强化人物心情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这个相对就难了，大家在创作的时候，如果有兴趣可以玩一玩，但是不要每一个场景都要写出气氛，那是没人看的。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这个最明显的代表作是覆雨翻云里面的浪翻云，当时明月在，曾照彩云归，用场景，酒，月，小舟，把一个绝世高手的落寞活生生的描绘出来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这有点像是华丽的辞藻没有直接推到一个美女来得强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4、旁人的品评，强化读者印象</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这个就是现在的广告用的方法了，广告其实一点用没有，但是一直播放，就会给读者带来深刻的印象</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作者在设定角色性格时，最好给角色设置一个到两个突出的地方，然后在以后经常从不同人口中提到。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甲说：主角是个傻逼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乙说：是吗？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丙说：是的，我也感觉主角是傻逼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乙：原来主角就是傻逼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在这里，我建议作者，查查看你们的角色，有没有一个独特的性格特征呢？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假设你设置了主角的额头有伤疤，不时的提到这个伤疤，或直接描写，或间接叙述。那么这个主角是不是会像脑白金一样，深入到读者的印象里面了？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接下来要说说开头人物的出场人数，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曾经有一个作者拿新书给我看，开头三万字，三十三个人物的名字，总出场人数七十多，包括没有名字的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试问：主角是哪根葱啊？女主角是哪根蒜啊？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也许作者的创作能力强，能够把主角突显出来。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但请问一下，是五六个人的名字里面记一个名字容易呢？还是三十个人名里面记一个容易？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写作初期，一次性不要设定太多角色。最好在开篇将角色人数限制在一个比较小的范围，一开始就写很大场景，很多人物，读者看得累，作者也写的累。</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其次，主角不能太晚出场，最晚三章，三章后读者还看不到主角，其实你已经失败了。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因为读者已经习惯了你这几章写的角色，你却又突然跑出主角来，这让读者如何接受？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这点在那些喜欢家破人亡的作品里面，经常可以看到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写一下老爸老妈儿子多么和谐的家庭，然后坏人来了，破坏了这个家庭。</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问题是，这么一个桥段，是否应该用最宝贵的开头三章来写呢？能否变成主角性格蜕变的线索，是否可以减少描写呢？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在这个高速快节奏的社会，没几个人有耐心看你慢慢的才把主角弄出来。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三章之内，最好是让主角出场，并且安排一个可以表现主角性格的小高潮。</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这样子，读者接受这个主角，是不是比你三章后再出现强多了？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至于多主角。。。我只能说自求多福了，黄易写《大唐双龙传》这本书差点写哭，以他的笔力写得如此，新手……嘿嘿</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总的来说就一句话：</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主角登场要快，要尽快安排突显某个特征性性格的情节桥段，不断的重复强调这些特征性性格，强化这个性格在读者脑海里的印象。不时安排一些情节，作为主角性格的变化，不时安排一些配角，强化主角存在感。</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两个问题: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1,你说强化主角性格可以像广告那样轮番轰炸,广告是大家不得不看,不知道书里会不会引起读者反感?</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2很喜欢金大虾的射雕英雄专,那主角出场也很晚,可是百看都不严啊!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spacing w:line="288" w:lineRule="auto"/>
        <w:jc w:val="left"/>
        <w:rPr>
          <w:rFonts w:hint="default"/>
          <w:color w:val="FF9900"/>
          <w:lang w:val="en-US"/>
        </w:rPr>
      </w:pP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1.YY小说103个经典桥段</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这个玩意，见有益大伙写小说。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所以，贡献出来了，乃们觉得有用，便自行钻磨吧。当然，不可否认有许多人见过哈。</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所以，本贴献给新人写手嘀。</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不得不承认，这以下桥段对于装逼打脸，扮猪吃老虎而言，还是很不错的。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1,别人为求一件上刀山，下油锅的宝物，主角那里摆地摊似地送，要多少有多少，一群大官贵族艳羡，眼气，嫉妒的要死，但是还不能不巴结。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2，小有名气的时候被人冒名顶替，结果被主角遇到，其中幽默情节自不必说。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没有名气的时候（或许只是个扫地的，看图书馆的。）却有很多大的帮派或者人物对他毕恭毕敬。（隐藏身份）可是顶头上司却看不上他。最后出事的时候站出来，遭到上司呵斥，可是对方的敌人却被他吓的慌张撤退。</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4．释放绝技时，周围人的震撼，可是结束以后却淡淡的一句：一会去哪嫖娼？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5．有了属于自己的团队。感情绝对的深厚。深厚到别人嫉妒，在外人面前展现出来的那种友情无人能及。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主角其中的一个朋友突然失踪了，主角心里很明白是谁搞的鬼，于是过去找，脸上带着笑容，可是眼里丝毫没有笑意。对方疯狂的问：“你还回来干什么？”主角：“你绑了我家的孩子，我能不回来？”其他的几个朋友都想尽办法拉住主角，因为他们很清楚，主角是真的怒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被绑架的人对着其他朋友拼命使眼色，意思让主角消消气。他很清楚，主角要血洗这里了。而对方刚好是一个势力老大的儿子。可是谁也拦不住，最终主角一个人全杀了，就在要杀凶手的时候，被绑架的人过来拉主角入怀里，说：“好了好了，我这不是没事么？”</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主角看了一圈，确定他真的没事，脸上依旧是带着笑容，可是只有这几个人知道，他是真的没事了。这才绕了凶手一条狗命并且主角说：“我不管你是哪里的少爷，就算是天皇老子来要人，也绝对不可能抢走我们家的孩子。”</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7．别人的病痛或其他，可以让人物或是读者对主角寄予希望，让人觉得主角可以救他，希望主角动手，可主角自己却不知道。或是别人很难突破的关口主角就可以帮着突破。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8，朋友亦解不亦结，痛快点交点痛快的聪明人，当然前提是他不能做出什么伤害过自己的事，人也必须是一个拿得起放得下的主，还有就是必须拥有一定的实力。</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9，由一些功法融合而成提取厉害之处，创一套全新的功法，让那些原有的人都大叹奇妙，或是让他们求着主角指导。融合后的功虽然只有简短的几招，里面却是千变万化。</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10:每个人出现都必有其价值，不出现废物，在之前写一个神秘或普通短暂出现的人，或牛逼出现又有特别的地方，而后再将一神秘而强大的人或具有神话等类的人物让你想不透，最后再将两人写成同一人，让人大跌眼睛。让读者慢慢猜测最后公布答案。</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11:用一个物品或其他奇怪的东西召唤他人，东西会突然凭空出现或是飘荡着，也可非实物，还有一个怪人专爱收集宝物或药物或其他物，却对主角很有用处，被主角一直剥削。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12：一个个别人都很尊敬的人物，可是一看到主角的出现就都乖乖的低首，与之前的叱咤风云的高傲大相径庭。</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可以是一个大地方的小老大，去到一个小地方，却在那里败得心服口服。一直都期待着主角可以出去带领他们。而后主角来到他们门派，刚好在收人，却被他们的手下当成是拜师门的新人没好气的对待。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13．设一个主角要全力或是用一种残忍的方法来训练一个人，在方法上要出众，让人期待着这种方法下训练出来的实力。</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14：YY不是每次都需要主角特意去做，而是写手刻意的安排，可以是意料之外发生的事，或者是别人的出现帮他Y（详如学校的私人舞会，请得巨星出场并献吻，）最主要的是Y之前跟之后的效果，写成一个天差地别的效果，感染到越多越牛的人才好，同时感染的人物情绪也是一重点，不需要每个人都相信，不可思议，以外，惊喜。。。更具效果，欺负的人越多越牛越残忍手段越独特越爽，不欺负小辈去降身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15：对战的时候主角只是拿了一把破刀子，而对手拿的却是一把削铁如泥的宝刀。大家都以为主角会败，不成想那刀却被主角给搞断了。一把厉害的刀厉害的不在与它本身，而在于使用它的人。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16：慈悲是你最好的武器。主角说着就一刀下去，说道“我这是在帮他脱离苦海”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17：跟正派的人打架，别人都以为他会用光明正大的手法，谁知道他却用阴的手段打。还一脸的引以为傲。</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18：带着自己的部下处处去帮忙，可每次都是等到别人打完了才出场，喊着口号冲出去一副拼杀的态度，而出去并不是真正的杀人，而是去检便宜，搞到最后那些正派的人看他一来就大叫，我们不打了下次再打，然后个个都开始抢地上的东西。</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19：拿着很普通的东西，把它说得意义很重大很贵重而且是独一无二，一副非常舍不得的表情，让人感动不敢乱接，又要为他做事。最后才知道，那玩意，主角已经不知道送出了多少。——参考方世玉他老妈送儿媳妇手镯那段。</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20：一个连主角都羡慕的组织，可主角却怎样都比不上，最后却成了这组织的主力，带着这个组织创造更多的辉煌。</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21：说别人的手段方法恶毒，他却高兴的用那手段，放倒了不知道多少人。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22：把一个人从最低位，拉到最高位，无疑是最爽的，多帮一些人等着他们报恩，主角的强大不一定要是他自己，帮别人变强也爽。一个在别人面前呼风唤雨的最他一手提拔上来的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23：一些重要的人物高调，或神秘的出现，的人物先后分开，然后再需要的时候再度重聚。让事情多了很多转折性和突发性。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24：设一些隐藏的危险，或无奈或无法解决的事，让主角着急，读者也着急，迫切的想让主角变强来解决事情。——参考斗破苍穹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25：人物做一些事必须让别人欣赏，佩服，为他骄傲，让读者也想交到那种朋友。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26：．所有人都认为主角是一个小白，一直瞧不起他，而一群人正处于困境，后主角发威，稍露一点实力，让所有人对他的看法一下改观，仰仗他。</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27：跟一群性格古怪，实力强悍，别人一直都尊敬的老头称兄道弟的。而主角某日在街头遇到的偏巧是老头的孙女。于是一边交友一边泡妞。</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28：能力不怕多，东西不怕多，最重要的是他们的价值，爽快，YY，往大处去利用。</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29：一层层的叠加高手，最少存在两个目标，才能有前进的动力跟分明，或是装备等级的限制，需要主角提高等级，描述下装备的重要用途，跟价值。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30：．最烂最没用的东西，到了他手里却全成了宝，或是改成了宝，拿去坑人，或是扭转乾坤改造成真正具有价值的东西。</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31：扮猪吃老虎，就象皇帝微服一样，去异界开个制服诱惑的鸡店，或是服装店。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32：傻子也是可以装的，平凡也是可以装的。。。各种能力不一定要用在正道上，也可以歪用，小用，乱用，。。。如超人用飞翔送快餐。</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33：遇到一只猫，收养，或者是一块龙蛋石，原本以为只是小动物，却不知道在异界，猫比虎还猛，块头比虎还强大，而且长得相当快，可他的猫却不见长，最后才发现那是王猫，可以随意变形。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34：有钱却不知，别人都惧怕的，比不上的，被骂也不敢开口，他出头，人人都以为他自不量力，同伴对他也没信心，看不起他，后来他表现的实力，却出人意料的强。震撼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35：隐藏身份，别人不知道，都当他是小人物，可有些明白的人又期待他可以站出来。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36：不劳而获，或是斯文的抢别人东西。揣进自己口袋。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37：该流氓的时候就流氓，彪悍的流氓，让很多去他地盘的贵族气的口不择言，但是又无可奈何，不知道该说什么好。主角大嘴一咧，嘿嘿一笑，面上还说：“X爵，您请坐啊”。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38：善待下属，为手下谋福利，偏袒维护，护短。让别人对他的态度从不服到畏惧到敬畏，再到依赖，最后发展到到发自内心的产生出以跟他为荣的心理。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39：出人意料这点是最重要的，主角看似危机，却又从危机中得到强大的能力</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40：主角和一个比他高很多很多等级的人打架，只为了闯进去救一个兄弟或者是自己的女人。殊不知女主角或兄弟并非被绑架，而是因为那个传说的门派是他们自己的家族。被拉回来当接班人的。（尽管兄弟或女人自己并不想继承家族。只想和主角在一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41：打到激烈的时候，主角根本不是对手，几乎被人抬抬手就放倒了，放倒后，主角依旧站起来，在被打倒，又站起来，如此反复，周围的人开始哄堂大笑，女人或者是兄弟在暗中看的两眼含泪。</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42：到了最后笑声越来越小，当主角第101次站起来的时候，四周鸦雀无声，那个打人的人手都有些抖，他对眼前的人执着的信念和顽强的生命力震撼了。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43：从小得不到好的对待，但是对自己的父亲或母亲却依旧不怪，全心全意，出了名了也得不到一句赞扬，直到最后帮父亲或母亲解开了心结，让父亲觉得愧对于他，可是他却淡然一笑说：我的生命是您给的，您永远是我的父亲。</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44：别人拿自己儿子的优点来鄙视主角，却不知道他儿子的能力却是主角的功劳。</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45：收服的手下最好都是拥有强大的势力，实力，钱财，，绝不收废物。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46：为了从主角身上得到什么好处，一些大的组织或者是人物，纷纷都让自己手下的美女，或者是儿女去纠缠着主角。儿女却是被逼无奈，撒气到主角身上，最后主角明白了以后，找到了解决办法，让他们不用再被迫和自己在一起，可是那时候他们却爱上了主角。</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47.借力打力，让一些原本轻视，在主角面前飞扬跋涉的，想羞辱主角的家伙，在主角手下的几个低级小弟来到后一脸的吃惊跟不可思议。让他们后悔轻视了主角</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48。.各种奇怪的攻击方式，比如兽血里的一条脱毛、脱皮！</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49．能让读者感兴趣的不管是主角还是情节，只要让人有一种激动迫切想知道结果的心去追看，这就是代入感。</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50：。质不行，就以量取胜，人海政策也能堆死你。</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51：不管是谁都不知道原委，而主角早就知道了这一切，正看小丑一样的看着他们的表演。</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52：做什么事之前一定要先强调别人想不到，或是做不到，着重描写他们困难性或是深奥性，然后让主角来完成，让别人都自叹不如，或是看走眼。以此提高读者对主角的成就感。与一些事情的前后效果影响统一。</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53：设置出几个强大的门派，一开始可以是敌对，后来想要仰仗主角的力量而归顺。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54：安排一些人物出场客串，或小角色形象出现，然后设置一些恐怖的或是隐秘的人出现，让这些人之间都有那么一点迹象可以让人猜测，而后又让读者想象不到。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55：爱玩皮鞭的小辣妹，手法虽然独到，可是本门的内功心法却已丢失，无内力的皮鞭威力弱了百倍不止。而主角获得的力量或是心法可以帮她拥有，让人迫切的想要主角动手。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56：．短时间内完成别人快要绝望的事。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57：夸大那件事的不可能性困难性，误导读者进入那种感觉（越真实越好），使其自己也觉得失望，可是主角却突破云层，破釜沉舟，直看的人心血沸腾。</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58：一痴情女子一直被欺骗被利用，拼命保护男的东西，甚至死都没后悔，到死心都没改，死时抓着那男送的礼物，说了句我一直都在等你回来。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59：看着恶心的画面吃肉，各种各样的事故画面，死人话面。杀人之前试着动了下手，惹恼对方之后就说了一句这样更刺激，然后继续亲热，最后杀了那男的。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60：出丑了还说得自己很厉害，还很臭P的说只要大家肯用心努力，总有一天会到达他那样的出色，不学无术的家伙，但是却很有钱，别人说唐太宗姓李，他说是姓唐，说别人骗他，痛扁。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61：不按常理出牌，让人始料不及，一直吃亏。出手也不按江湖规矩办事，奉行着胜者王，败者寇的原理，再说没命了谁还他妈管什么道义，不过竟然没有人知道他的实力，因为一直以来他都还是一招致敌的。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62：收服一票子的女杀手，个个如花似玉的，个个性情古怪，嗜血成性（一个个的收服，从中又产生很多的误会，差点就自己人杀了自己人）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63：近乎无限的成长空间，修炼的武功创始者以为已经达到最高限度，可是却一次地的被超越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64：快到连电子摄像头拍摄下来都需要用超高的速度才可以破解，而在外人看来他的出手只是动都没动。连警察都无法定罪。</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65：被人打死之后，别人都以为他已经死了，没想到他却再一次复活了过来，全体巨震，士气打到巅峰。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66：身体上的变异,如:背后长出铁链.那铁链能长能缩,可以攻击如触角一般,也可以抓墙壁或树飞行,动作灵活,跟生命连为一体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67：.光芒汇聚,如雪花般,尽量让场面夸张华丽,搞些别人想看喜欢看或是幻想看的画面,可以是美的震撼,也可以是杀伤时的震撼。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68：不择手段，挑拨离间，玩弄诡计设置一些小缺陷，如小气，但对朋友却大方。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69：主角的女人被人追，主角甚至连看都不看一眼，淡淡的说：我相信她。结果那女人果然没让主角失望。</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70：对读者来说，猪脚干坏事，怎么也得得到利益，不然白干，他们不喜欢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71：角色被人瞧不起——其实角色拥有大能——对他人的恶意，角色只是淡淡一笑，对他来说，这就好像蚂蚁挑衅人类一样——坏人谋害猪脚——猪脚随手反驳一击，但不杀死坏人，让他们活着永受煎熬——猪脚又开始装不起眼的小人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72：美女，花五万字的剧情，写某个美女和猪脚互动，着重描绘出美女与众不同的个性，等读者觉得这妞不再是花瓶了，在安排推到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73：将别人视为不可抵挡的致命一击轻松的化解，如把别人释放来的魔法光球揉捏成团当球踢还，或是拿他的法力来玩，如用他用本命真元放出的三位真火做烤肉。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74：给主角安排一个特长，如烹饪，如雕塑，等等……这个特长也许平时不会有什么，但是关键时刻总能帮主角一把。例如《冰火魔厨》中，天堂的样子最缺乏的就是食物。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75：恶搞法术或武或是人名绝招名，将好好的一个大名改得不伦不类。</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76：为国家做一些重要的事，为中国争得脸面权威，而别人又完成不了。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77：经过努力，付出血汗去得到的回报更有看头，更加有说服力。而不是一味的狗屎运和一味的巧合。</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78：以压缩的气弹攻击，然后化出的是一个大的，跟别人说对付他们不需要这么大，来掩饰自己的目的，有时间去压缩。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79：所做之事所带来的影响，搞笑一类的，如我在《此书禁读》中所写，猥琐男罗霸道，高科技罪犯，多次利用法国三十一家银行服务器的金融漏洞获取钱财，数额高达三十多亿欧元。将英国总署的服务器里塞满色情电影，躲到美国去又为了5000美元的赌注，闯入了美国宇航局服务器，调动三颗军事卫星和一颗气象卫星来监视一男一女做爱时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80：人物做一些事必须让别人欣赏，佩服，为他骄傲，让读者也想交到那种朋友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81：傻傻的用蚂蚁之力斗大象，看得别人都在取笑他的不自量力，最后不但没有受到伤害，还得到好处。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82：让主角每次惨淡后都是因祸得福。</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83：无意，巧合，善意的救了一个落迫，无望的人，没想到最后他却帮自己搞了个极有威信的门派，还奉他为尊。而主角一直都还不知道。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84；谁都以为主角是个老头，或着很难看，却没人知道他是个帅哥，出人意料才爽。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85：很多强大的个体，却是一个隐蔽帮派下的产物。而这些都默默之中让主角拥有，让主角去揭开，或者可以预先渲染下那些个体的强大。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86；.平凡中见不平凡，比如每次考试都只考60.一分不多，一分不差。</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87：主角和人斗，每次都只赢别人一点点，仅仅是那么一点点。别人却无论如何也追不上。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88：代入感就是读者对主角存有期望并愿意和他一起追随作者的笔触去经历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89：作者要去关注读者关心什么？每天迫不及待打开网页迫切看到什么？了解清楚这个对写作来说太重要了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90：至于谋杀、诬陷、阴谋等等，只要加入了“为了自己的利益”，就只是写出了个阴险的小人。用俯视众生的视角，将所有人当成提供乐趣的工具，无关爱恨善恶，这样的疯子，才让人觉得是最阴暗的人。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91：发放魔法的花样,神奇又快速转动光彩夺目形态多变数量众多.。</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91：某个反派跪求苍天：“神啊，你们怎么能让这样的恶魔活下来，简直是我们的噩梦啊，快把他弄走吧。”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苍天上的神呸的吐了一口口水，对着反派就是一个雷。“你要死就死，别啦上我们。”</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92：从小被放入兽栏，见惯了各种厮杀，甚至被当成野兽培养，丢进一个大坑，只有一个能活着出来，主角弱小的身体，硬是打败了所有的野兽。唯一一个活下来的。成为人类以后，也被尊为兽王。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93：聪明人都会叫自己身边的人或主人别去惹主角，推出一个强大的人物说宁愿得罪那强大的人也不能去惹到主角。</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94：其他人不解，跃跃欲试，回来以后死活不肯说自己的经历，从此以后他也这样教导所有手下。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95：扶起一个阿斗效忠自己，但是其实谁也不知道背后的主导者是主角。</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96：设计一个厉害的女人当女主，从一开始这个女人就声名远播，是所有男人心中的神，可是却由于太过厉害没有人能碰得，最后却被主角降服。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97：所拥有的东西对自己来说并没多大用处，或自己不懂得他的价值，但是却是别人一生苦苦追求的东西。别人求都求不到,可是那些拥有的人切强求他要收下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98：一个以监狱为家的老大，出来逛完之后又想回去，说什么监狱可以吃免费钱，又有老大的位置，但是在他背后又隐藏了很大的秘密，做个小案想回就回想出就出。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99：刻苦是YY最重要的部分。只要刻苦，出关以后所做的大事是读者第一期待的要务。</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100：可以有小聪明，但是小聪明和大智慧一定要搞清楚。大智若愚才是最高境界。</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101：自己有着强大的背景，可是隐瞒身份从底层做起。。发展了自己的势力，最后在家族有难的时候，施以援手。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102：给主角开一个金手指，可以是锻造方面的才能，也可以是改造身体所得，平时绝不显露，关键时刻保命绝招。</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103：变不可能为现实，变废为宝，变被动为主动，变落魄为尊贵。（陈二狗的妖孽人生中有一句话，咬过，跪过，低头过，所以荣耀！</w:t>
      </w: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2.对话技巧详谈：引号开头对话流</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spacing w:after="240" w:afterAutospacing="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【网文创作技巧】29、对话技巧详谈：引号开头对话流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一，什么是对话流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对话流就是以大量的对话，来推动情节和故事的发展，从文章篇幅来看，超过百分之六十的对话，就能称之为对话流。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二、引号开头对话流算不算问题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引号开头不算问题，用对话推动情节也不算问题，对话流更不算问题，只要读者愿意看，就不是问题。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算问题的是：如果稍微变化一下对话的使用方法，就能让小说看起来更舒服，更不会有对话推动情节的感觉，那为什么不用呢？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就好像标点符号你一个都不加读者也能够清楚的了解你所说的每个字的真正含义但是如果加了是不是更能让读者轻松简单的阅读呢？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三、对话流的几个常见错误</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1、人物身份不明确，由于大量的对话，导致了读者无法了解说话的这些人的具体身份，常见的是三人以上对话，没有任何的人物身份指示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举例：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“吃饱了？”————————小明对小红说：“吃饱了？”——————————“小红，你吃饱了吗？”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“吃饱了！”————————小红拍拍肚子：“吃饱了！”——————————“吃饱了，小明你呢？”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“我们一起上学吧”  ————“我们一起上学吧”小明拉住小红的手。—————小明点头：“我也吃饱了，我们一起上学吧？”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“好的。”—————————小红点点头：“好的。”————————————“好的。”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三种对话，一种是让读者猜，猜说话人的身份，一种是简单直接的点出来，加上动作表情，哪一个让读者更轻松呢？第三种则是把人物身份信息融入到对话里面。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2、对话的标点格式出错，比如表情动作后的对话没有加冒号，之类的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这是小毛病，不过出这种毛病的作者大多为新手，建议增强自己的标点符号使用规范知识。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3、引号开头的段落太多，导致读者看起来有不舒适感。</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也许有作者或者评论者会说，没事，我没这种感觉。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OK，请这些人自己去找本80%以上对话的小说，然后花点时间，把所有的对话都改成引号开头，再去读看看。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四、为什么要求对话形式不要太单调，要多样化。</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很简单，把一个以引号开头的句子，复制20遍，放在记事本文档里面，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如果没感觉出不舒服的话，可以忽视对话要求。</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对话形式有三种：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“……”甲对乙说。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甲对乙说：“……”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“……”甲对乙说，“……”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要加强对话形式多样化，有好几种，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第一，上面的对话形式变化是一种。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第二，在对话中，穿插表情，小动作，场景，细节，描写。利用这些描写，增强对话中人物的心理活动。</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第三，作者要控制对话的数量，尽量不要完全以对话推动情节发展。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第四，对话的细节描写，其实是灌水的最好时机，也是塑造人物形象的最好的地方。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1.必须注意的写作事项</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spacing w:after="240" w:afterAutospacing="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小说里的对话最好不要太白，看你小说的人不会全部是小孩子，要么你写得搞笑点，要么你写得有点深度。不会写？搞笑你可以直接在网上找些笑话看情况直接加在里面。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深度一般写某某高手时对话尽量简洁，多些动作和表情描写。如：“我现在就会让你死！”写成“你会死！”，动作和表情描写可以多写几个字，让主角显得更加的高深莫测。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注意写好当前篇的结尾伏笔，给读者留下悬念，激发他看下一篇的欲望。不会写就去看卖座的小说，注意别人当前篇的结尾和下篇的开头。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很多人写小说剧情的时候都是非常非常平淡，整篇都没有高潮部分，我实在看不下去了，只能慢慢地告诉他怎么样怎么样写才好，那到底要怎么写？我的回答是多些意想不到的转折，下面我说下一波十几折的写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你知道拿起一件东西的过程吧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我现在要捡起地方的钱，用这个来说明</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我现在要捡起地上的钱，我捡到了吗？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还没有，中间有个过程，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可以发生很多事，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这个过程就是一波十几折的写法。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我看到钱我高兴得不得了，赶紧走过去，</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没想到突然脚下一滑， 第一折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摔了一跤 嘴居然啃在一堆便便上  第二折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我赶紧起来拿出纸擦嘴 第三折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没想到一阵风把那钱飞了起来 第四折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我赶紧跑上去想把那钱抓住 第五折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光当，一不小心撞到电线杆上 第六折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我终于捡到钱了，哈哈哈，五元大钞！哇哈哈哈</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很多人在写的时候就少这样的转折，一个老头跟小说主角对话，你可以一笔带过，也可以在中间加点特别的情节，但一定要让读者意想不到，也就是说，要让读者想不到之后可能或者突然会发生什么事。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你写一个家伙去另一个地方，去的中间这段时段的中间这段时间会发生很多让人意想不到的事，多些这种写法那你这篇的高潮部份就很容易写出来。不大会写就用突然、居然、没想到之类的词过度，突然发生的事一般都是意想不到的事，这样你就会发现可以一路牵着读者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在构思一部作品的时候，你要做好定位，是给女的还是给男的看，是快餐小说还是写高雅一点的小说。这很重要！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商业快餐小说就要一波三拆，次次转拆都让读者想不到后面的，这是为了增强小说的可读性。高雅点的小说所说的小说意境描写，只是用来让人慢慢品味的，虽然会增加作品的签赏等级，有是要有，但不过太多，太多了容易让喜欢快节奏剧情的人直接PASS，毕竟他们只是休闲，只是娱乐，并不想看那么多JJYY的内容，他们不是文学家，没必要特意去了解你的写作能力怎么样，他们只要看得爽就行。</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你的小说背景很大，不要一下写完，开始时从主角身边的小背景写成，主角慢慢成长或走出来了再把其他背景相关的加进去，不要一次加完，不然读者会看得云里雾里，慢慢地加，这里其他人看了才会清楚明了，才会被你牵着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描写打斗的段落请注意过度，由其打斗场景不要乱，你一乱别人就看不爽，你不要以为自己写得多牛X，让你的朋友多帮你看下，如果对方看得云里雾里那你就要改，改到对方看得清楚明了再发上来。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自己觉得自己写作水平不行要天天改稿，你以前写的每一篇每天都要看下，觉得不合适的一定要改，这是你懒不懒的问题，你想提高写作能力的话必须这样做</w:t>
      </w:r>
    </w:p>
    <w:p>
      <w:pPr>
        <w:keepNext w:val="0"/>
        <w:keepLines w:val="0"/>
        <w:widowControl/>
        <w:suppressLineNumbers w:val="0"/>
        <w:spacing w:line="288" w:lineRule="auto"/>
        <w:jc w:val="left"/>
        <w:rPr>
          <w:rFonts w:hint="default"/>
          <w:color w:val="FF9900"/>
          <w:lang w:val="en-US"/>
        </w:rPr>
      </w:pP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2.网络文学创作的误区</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spacing w:after="240" w:afterAutospacing="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网文创作技巧】13、网络文学创作的几个误区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写小说，大家都在写，起码我们这个群里面的人都是写小说的，问题是，谁知道什么能写，什么不能写？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曾经有人问我，为什么1927年以后的中国历史不能写？我问他，如果写你穿越成蒋介石，把老毛干掉，江青变成你的夫人，后果会怎么样？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他反问我，为什么抗战的小说很火，这个是1938年后的事情了。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我回答：这个时期，刚好是抗战时期，不管你是红的白的黑的青的，都有一个仇人，那就是日本。</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你不写内战，写抗战，自然就可以写了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诸如此类的问答，我经常遇到，因此我一直在考虑，到底什么能写，什么不能写？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这就是我们今天的主题：网络文学创作误区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第一，基础误区，基础到底要不要？有没有存在的必要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基础我讲了很多次，无非就是不要有长句，长段，不要乱用标点符号，不要很单纯的用引号开头的对话方式，不要有逻辑错误，不要有太多的错字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曾经有无数人跟我说，人家谁谁谁，书里面错误一大堆，还那么火。。。</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在这里，我想说一说，基础存在的必要在哪里</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一本小说，我们会看是谁写的，如果是很出名的人，或者是以前写过很好的作品的人写的，那么，我们会给他加几分印象分，这个印象分叫做粉丝分数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新人，以及不老不新的作者，粉丝分数多不多呢？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出名的作者，比如经常被拿来当做挡箭牌的烽火戏诸侯，他的粉丝分数，是新人的多少倍？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读者都已经到了可以忽视他一切错误的地步了，你的读者能否忽视？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基础重要吗？网络小说以情节和速度为主，实话说，基础不重要。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但是，基础好的作品，印象分会增加，基础差的作品，印象分会减少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更重要的是，基础的东西，真要认真去掌握，三四天内就可以完全达到最低的标准，比如分段，只是多按几个回车键而已，连三岁小孩都会。</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这么一个最容易掌握，又最容易被扣分的东西，重要吗？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个人觉得基础是态度问题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基础存在的意义在于，读者会认为这个作者是个牛逼的人，还是个傻逼的人。。。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试问一个连话都说不完全的，写出来的东西读者都看不明白的，看你一个段落看到读者差点断气的作者，是牛逼，还是傻逼？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好了，基础说到这里，接下来说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第二个误区，细节描写的性价比</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大家写作文的时候，如果形容词用得好的话，老师会夸奖文笔很好，文采很华丽</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因此大家在写小说的时候，也会不自觉的带入这种习惯，喜欢把一些细节描写得很精致，很唯美</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最直接的是人物外貌描写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我刚写小说的时候，曾经为了琢磨一个人物的外貌描写，搜索了几十个网页，最后只得到三个形容词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问题是，这三个形容词用来形容人物之后，我发现，这个人物的外貌并没有被读者记住</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这样的事情，相信很多作者遇到过，描写细节的时候花了很长时间，但是读者却是匆匆扫过</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这就是性价比的问题了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现在网络小说，以情节和速度取胜，读者呢，一天看一万字根本不会感觉过瘾</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单纯的情节，一万字作者要写四五个小时。</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如果是那种喜欢描写细节，喜欢华丽文采的，一个小时一千字就很多了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一边是大量文字需求，一边是细节越来越难写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有个作者曾经写了三千个字，花了五个小时，平心而言，这三千个字写得很好，文笔文采都很不错，细节描绘得栩栩如生，画面感十足</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发到网站上，读者一说：我等了五个小时就看你这些形容词？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以该作者的创作速度，五个小时一万二根本不在话下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所以说，细节描写，相对的性价比比较差，同样的时间，我们可以写出至少是三倍以上数字的章节了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而其中的误区在于，既然性价比这么差，那……干脆别写了？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这肯定是不行的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有一句话，可以解决这个误区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好钢，用在刀刃上。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在这里，想给那些想通篇都写出心理细节，战斗细节，人物外貌细节，场景细节，背景细节的作者说一句：整篇都是细节，那么，你这本书根本就没办法看。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倒不如在某些重要的地方突出细节，反而更容易让读者记住</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我记得很清楚，古龙写李寻欢的时候，总是突出他的手，写楚留香，总是写他摸鼻子</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不停的强调某个细节，强化这个细节在读者脑子里的印象，其效果，远远高于那种星眉剑目，鼻若悬胆，眼睛射出凌厉目光，令人浑身一震，想要趴到在地，这样的描写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请记住：能够让读者记住的细节，才是真正的细节。</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写一大堆东西，具体描述很精彩，结果人家记不住，这叫什么细节？</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第三个误区，网络小说靠的是情节和速度，其他的一切都是浮云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网络小说靠的是情节和速度，这句话我刚才有说过，现在怎么拿来做批判教材了？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其实这句话的真正内容应该是：网络小说靠的是能保证质量的情节和快速的更新速度</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情节前面加了保证质量，这个是我们不生产劣质产品的要求，也是读者的需求，更是身为一个作者的基本原则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快速的更新速度，可不是快速的创作速度</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以三少为例，他一个小时能保证质量的创作速度，是六千，每天在保证质量这个前提下，应该可以达到六个小时左右。也就是说，他每天可以拼到三万六</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但是如果他遇到一个有三十六万字存稿的人，速度再快也没辙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不要傻傻的听人家说，一定要更新多一点快一点，然后就一天拼一万字两万字三万字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告诉你，在没有办法保证质量的前提下，你就是写10000万字一天，也没人看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在这里希望飞库的作者，能够找出自己保证质量的创作速度</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多留一点存稿，这样子既可以保证创作速度，又可以保证创作质量，还可以保证更新速度</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第四个误区，读者评论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很多的作者，非常的注重读者的评论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甚至有的人会因为读者的一句话，辗转反侧睡不着</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其实，读者的评论，神马都是浮云。。。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作者是作品的生产厂家，读者是什么？只是产品所针对的一个客户而已</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就好像臭豆腐，有的人喜欢吃，有的人嫌弃</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难道就因为读者的一些看似有道理的评论，我们作者就得停下来反思，修改？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是那种普通的错误还好，如果突然间跑出来一个人，跟你说，这人物怎么样怎么样，这情节该如何该如何，这个这样，那个那样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若是作者没有一点主见的话，那么，我建议作者让那个读者来写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请记住，读者的意见，只是参考，只是建议，我们是作者，我们是上帝，我们的作品，允许你批评指出错误，不允许你来指手画脚</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再说了，作者就算满足了某个读者的要求，他能满足所有读者的要求吗？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所以说，读者的评论，神马都是浮云。。。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第五个误区，修改误区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这个我记得也有说过了。。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新作者，最喜欢的就是接受别人的意见，然后进行修改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因为新作者想把自己最好的作品，拿给读者看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问题是，文学作品，靠的是灵感，而不是修改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甚至，有将近百分之八十的新人作者，都死在了修改上</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为什么呢？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我们以举重来举例，相信大家会比较清楚的知道为什么</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一个人的能力是有限的，举重都会有一个极限，比如说我可以举起100斤重的东西十秒，那么，很可能120斤，12.5秒就是我的极限</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如果我老是想冲击200斤，一次又一次的修改我的举重姿势，修改我的营养</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但问题是，我现在的水平，最高水平就是120斤，也许能冲上124，但却是很难超越太多</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就是很简单的道理，你现在的能力，只能到这里，那么，无论你怎么修改，你都没有办法超出你的能力范围太多</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因此，很多作者就会发现，他们越改，书就越怪，越难看，于是书就这样子太监掉了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这是因为，作者在修改的过程中，把最原汁原味的灵感去掉，剩下的东西，都是经过处理的看起来很美好的东西</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这就是修改的弊端了，但是，还有一个误区就是，既然你说修改不好，我就不修改了。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修，是肯定要修的，但是修改的东西，应该是错字，是逻辑，是长段，是那些改了不会变动故事节奏，不会伤及情节根本的细节问题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也就是说，修改，在还没有完本的时候，只能修改基础错误，如果没有极大的必要，千万不要进行大幅度修改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第五个误区：书的成绩不好，把它太监掉了吧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我记得有一个寓言里的一句话：你没有爬到高峰处，你永远也不知道你的能力到底是多高，半山下山的人，永远也不知道自己真正的水平是多少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完本对于一个作者的含义，首先是摆脱作者创作心态，写作的时候是一种心态，写完肯定又是一种心态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完本后的作者，大部分会挖掘出自己的不足，就比如我，一看到自己完本的小说，都会摇摇头，这些东西竟然是我写的？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哪几个情节怎么可以处理成这个样子，为什么这个人物会刻画成这样子呢？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这是因为我们的心态已经从创作的时候跳出来，纯粹开始以挑刺的眼光看，自然可以看出很多我们看不到的东西</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br w:type="textWrapping"/>
      </w: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3.新手写作通病</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第一点：类型题材混乱，设定混乱。　　网文经过这些年的发展，有了许多类型以及题材。而新人写手们很容易犯得毛病就是在一本网文中，加入了不同的元素。　　举个例子，譬如一部都市异能类小说，可是，主角的异能居然是修真！！！这就算了，最多将类型划入现代修真，可是主角偏偏遇到了西方的天使，于是糅合了西方玄幻的元素。这也不是不能接受，最无奈的是，主角打架的时候，用的居然是类似斗气的方式。　　不要以为我信口开河，新人写手最喜欢把文写的乱七八糟，远看是都市，近看是修真，仔细一看竟然是西方玄幻。举个例子，以点评到的《紫金龙魂》，就是太过混乱。玄幻，都市异能，篮球，校园通通占了。　　建议：在没有能力驾驭多种元素的小说之前，选择简单的，单一的类型加以驾驭，都市就是都市，修真就是修真，西幻（西方玄幻）就是西幻，东玄（东方玄幻）就是东玄。如果非要糅合不同题材类型的元素，建议参考《神墓》，当然，我是很反对新人写手们怎么做的。　　第二点：升级打斗体系设定太过新奇复杂，写手完全把握不住。　　一般写手都有自己的想法，认为自己的设定很有吸引力，其实这也是有些荒谬的想法。在你是新人的时候，建议不要把一晚上或者一两天内想出来的主意用到小说创作上去。你连怎么写顺畅都还没弄明白，写那么新奇那么复杂干什么？你认为读者会花大量的时间，来阅读平淡无奇而且设定有复杂无比，让人头疼的文？目前学员中的《兽性咆哮》，写的是一个兽修的世界。还有学员作品《咒徒》，也是比较典型的例子。　　建议：在升级打怪上不要花费大量功夫，目前已经有大量的升级打怪体系，你只要套用就行了，或者把称呼稍微换一下，完全没有问题。譬如斗尊，斗皇完全可以改为战尊，战皇。　　第三点：主角不明显，或者是多个主角　　网文，主角才是核心，小说开头，一般都用来介绍主角各方面以及故事大环境。许多新人写手们容易犯得毛病就是主角戏份极少，甚至完全看不到主角影子。或者一开场，人物就大量出场，以为大量的人物能让故事精彩，其实这是很不正确的想法，出场人物多了，完全淹没了你的主角，而且，人物一多，故事开场，就会杂乱无章。就算是写完了开头，后续创作，主角依旧是主角，描写重点，还是放在主角上面。至于多个主角，新手连单角色都有些把握不住，何况是多角色，而且，多个主角会让文显得更加混乱。学员作品《妖孽盗国》，就是主角不明显。学员作品《抗战之匪王》开始设定也是双主角。　　建议：一切围绕主角写，一般从第一章开始，主角就应该隆重登场。随后一切描写都离不开主角。如果这份剧情中没有主角的份，那就安排到靠后的章节或者直接略写。记住，读者最想看的是主角，而不是其他一些阿猫阿狗。另外有多主角的文全部选择其中一位作为主角。比较成功的多主角小说是《佣兵天下》，其余小说，我从未看到过多个主角也能火起来。　　第四点：对白流以及情节平淡无奇　　一般来说，每个章节对话贯穿全章节，而且，对话篇幅占据比例极大，这就是对白流了。对于网文来说，对白流意味着灌水，意味着废话。一般写对白流也就是写废话流，写废话流就会导致情节平淡无味。另外，还有一种情况也会导致情节平淡无味，那就是主干不明显，描写不分重点，不分详略，吃喝拉撒睡全部描写，不分主次，不分详略的描写，想到哪里，写到那里。是大部分新手们都会犯的毛病，所以这里就不举例子了，十之**的新人作品都有这个毛病。　　建议：对白，一定要有，但是，一个章节不能全靠着对白来支撑。剧情，不仅仅需要对白，还有一段段你自己的解释。举个例子：　　A：哈喽，老B，老C，你吃饭了么？　　B：我和老C一起去吃火锅，你吃了没？你要不要和我们一起去？　　C：是啊，老A一起去吧，咱几个好好喝一顿。上次叫你，你却有事没来。　　A：好啊，我最喜欢吃火锅了，最好辣一点，因为我是四川人。　　B：附近有一家川妹子火锅店，上次我和D去吃，就觉得很辣。　　C:真巧，我家祖籍也在四川，你是四川那儿的？　　A：...... 　　B：...... 　　C：...... 　　而你可以用一句话说出这段对话“B和C约了A去吃四川火锅。” 　　一段对话，写出了一个必须要告诉读者的剧情。那你便直接用文字来描写出来这个必须的剧情。将对话“需要展现出来的元素”、“必须的剧情”，转化为文字记述。　　至于情节平淡无奇，需要讲述的是如何将情节写精彩，这就涉及很多知识，譬如主角性格的塑造，反派的塑造，譬如情节的曲折，譬如塑造高潮等等。这里先不展开，以后在详细整理</w:t>
      </w:r>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4.创作会经常遇到的问题</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今天的培训主要是针对最近一些作者经常遇到的情况，和之前培训的内容，做一个总结。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1、为什么新人要按照出版的要求来要求自己</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很多作者都会知道，我对于错字，标点符号乱用，超长段落，超长句子，要求特别的严格,发现之后都会向该作者指出.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也有作者跟我说：我写的是网文，你的是出版要求，我看很多订阅破万的大神，都有这种毛病.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是的，在网文里面，有这种毛病，并且成功的人，并不在少数.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问题是，他们的毛病，相比新人少，其次，这些大神都是日更过万的作者。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速度，网文最最重要的速度，在保持质量的情况下，高速度是一个作者成神的关键.</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如果没有速度，你能否吸引读者追看呢？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首先一点要确定的，干净的文字.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是读者追看作者作品的时候，除了速度和情节以外的一个很重要的要求.</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如果是一个长达10行的段落，如果是一个长达10个逗号的长句.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也许读者会看，但是，你辛苦写的东西.</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人家用扫的方式扫过去，本身你就已经失败了.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而特别是刚学写作的新人，如果现在不严格要求自己，那么以后写习惯后，要改就很难了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在这里，我还是重申一个观点：可以允许错字长段长句，但是我们多个检查的时间，多个空格的时间，少几个逗号.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就能够让我们的文章，看起来干净整洁一点，能够让读者看起来舒服一点，那何乐而不为呢？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所以如果有新书让我看，最好是把这种低级错误减少，以免浪费大家的时间.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第二点，什么样的情节，才是读者最喜欢.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很多作者都问到这个问题.</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首先要说的是，绿帽情节，虐主情节的存在.</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很多作者为了增加文章的起伏.</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在文章内增加了这些情节,在我个人认为，这些情节的出现，并不是坏事.</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高手能够把坏事写成好事.问题是，能做到这点的人，都成神了，而成神的人，是不屑于写这种情节的.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所以，能不写这种郁闷情节的，最好别写.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如果实在必须要写的,我只有一个建议.</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因为人家不会和钱过不去,有50%的机会会导致读者反弹.</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那就是在故事情节发生的时候,一口气把后续的解决办法，在同一个章节里面，写出来.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那么，因为主角翻盘及时，读者不会因为作者安排女主角被强奸而产生不满情绪.</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这个大章写作方法，适用于任何主角低潮的情节，一定要记住，翻盘之后，主角必须得到好处，或者坏人必须得到最惨的教训。</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这样子，读者才会感觉到作者有水平.</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我用网游打BOSS来说明一下，大家就比较好理解了.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网游打boss，如果团灭了，肯定很郁闷.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如果团灭到剩下最后一个，突然爆发，把boss给毙了。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那么就不会郁闷了，对吧?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但是呢，你发现boss只掉了一个白板商店装，你会不会有掐死游戏设计者的冲动？</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所以，要让读者觉得你有本事，就必须在千辛万苦之下，得到了超乎想象的回报，否则，你的情节再曲折，也是白搭!</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读者的阅读快感，是需要作者不断的制造高低起伏，来得到的.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就好像一个小孩子，你扇了他一耳光，如果没给他糖吃，他会记住你的，会拿砖头砸你.</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但是你扇了他一耳光，然后给个糖吃，那么他会不会还拿砖头砸你呢？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当你给的这个糖，价值远大于他被打的价值.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那么，他就会很高兴：我只是轻轻挨了一个耳光，就赚了几十块糖.</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读者也是如此，他们在看书的时候，大部分是代入到主角的角色里面的.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当主角很郁闷的时候，读者也很郁闷.</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但是当主角得了大好处的时候，读者也会感觉很爽，很解气.</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虽然写的不一定是很好，但是读者会感觉你这个作者很有水平.</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所以说，会写好的情节并不牛，最牛的是，能用平淡的情节，但是用强烈的对比，来使得情节变得起伏波折，这才是牛人.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第三点\如何写人物.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那些描写主角一个眼神，需要用十几个字的形容词的，主角外貌需要几百个字的长段的作者.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很遗憾的告诉你们，这个你花了可能有半小时的描写，读者是不看的.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现代的节奏讲究的是快，读者看一万字只需要十五分钟.</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这就注定了他们看书的时候，会不自觉的忽略那些繁琐的形容词描写.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这也是为什么我不让大家开长段的原因.</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要让人物的形象，被读者记住，更多的是加强特色描写.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比如紫色眼睛\比如摸鼻子 \比如口头禅等等！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这些大量出现之后，读者只要看到这些特色描写，就会知道是主角，从而产生很深刻的印象。</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其次，是要针对性的，针对人物的性格。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设计一些情节，以强化主角性格。</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比如一个痴情主角，你设计他深夜箫声的情节，那么，很多人以后看到他的箫，就会想起他是一个痴情种。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这些都是具体的写法，大家只需要多看多写就能做到，我就不多做举例了。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第四点，我想说的是凤头。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这凤头猪肚麒麟尾，我已经说了好几次了。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但是很多人的新书，一看，都是长篇累叙，一个小情节写五六百字。</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要知道，如果能够在开头五百字、一万字、三万字能够最大限度的吸引读者的注意力，那么你的成功机会，至少是那些需要几十章铺垫的书好几倍。</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脸蛋长得漂亮的女人，总会比脸上长满痘痘的女人，吸引力强。</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对于那些设定很多，喜欢在开头写的作者。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我的建议是：先用最简洁的文字，在读者脑海里面留下主角的印象后，再去写设定和背景。</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没有人会慢慢看完你的设定和背景之后，再认真的看下去的，因为他们有更多的选择，而当他们，因为你的写作，对主角产生了很好的代入感的时候。</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他们就不会计较你在接下去的情节里面，加入设定和背景</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第五，有很多作者，第一本书成绩很好，第二本书却差了。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为什么会这样呢？</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成绩很好的作品，他在后续的更新速度会因为长久写作而有所提高，而很多作者也长期保持了高速的更新，养成了习惯。</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但是开新书的时候，这种高速更新的习惯，却害了他们。</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这个习惯让他们在开新书的时候，只注重自己的创作快感，写得很是畅快淋漓。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却没有想到，开头需要的不是高速更新，而是精致的文章。</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凤头，就是把大量好的东西显露出来，吸引读者的注意。</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所以我建议有作品打算结束的作者，最好是在结束的时候，用简洁的写法，（麒麟尾）用比较不繁琐的文字结局。</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这样子在写新书的时候，会因为你调慢了思路和速度，把习惯调整到开新书的稍慢的节奏。、</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最后一点、对于对话流的作者。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对话流，就是单纯以大量的对话来推动故事情节的发展。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大部分作者刚开始写的时候都是这样的。</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问题是，千万不要出现十几个段落的开头都是引号。这种问题的出现，是作者的失败，过于单调的方式，会让读者产生一种：这本书根本没什么水平的错觉。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我们可以通过一些眼神、动作的描写，来间隔开两个对话的段落。举例：XX走了几步，来到窗前，仰头望去，窗外，是XXXXXXXX，头也不回的对XX说：“。。。。”</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这种形式的对话，不仅让我们多赚了几分钱。</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还使得我们单调的对话形式，变得生动起来。甚至一个眼神，都能让读者回味许久！</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bookmarkStart w:id="0" w:name="_GoBack"/>
      <w:bookmarkEnd w:id="0"/>
    </w:p>
    <w:p/>
    <w:p/>
    <w:p>
      <w:pPr>
        <w:keepNext w:val="0"/>
        <w:keepLines w:val="0"/>
        <w:widowControl/>
        <w:suppressLineNumbers w:val="0"/>
        <w:spacing w:line="288" w:lineRule="auto"/>
        <w:jc w:val="center"/>
        <w:rPr>
          <w:rFonts w:hint="eastAsia" w:ascii="宋体" w:hAnsi="宋体" w:eastAsia="宋体" w:cs="宋体"/>
          <w:color w:val="000000"/>
          <w:sz w:val="21"/>
          <w:szCs w:val="21"/>
        </w:rPr>
      </w:pPr>
      <w:r>
        <w:rPr>
          <w:rStyle w:val="10"/>
          <w:color w:val="000000"/>
          <w:lang w:val="en-US" w:eastAsia="zh-CN" w:bidi="ar"/>
        </w:rPr>
        <w:t>7.十大小说写作技巧</w:t>
      </w:r>
    </w:p>
    <w:p>
      <w:pPr>
        <w:keepNext w:val="0"/>
        <w:keepLines w:val="0"/>
        <w:widowControl/>
        <w:suppressLineNumbers w:val="0"/>
        <w:spacing w:line="288" w:lineRule="auto"/>
        <w:jc w:val="left"/>
        <w:rPr>
          <w:rFonts w:hint="default"/>
          <w:color w:val="FF9900"/>
          <w:lang w:val="en-US"/>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十大小说写作技巧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（一）“横切悬念，倒叙事件”法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这是指作者为避免平铺直叙，在小说首段就设置提挈全篇、笼罩全文的悬念，故意给读者造成疑团，以激起读者产生兴趣读下去。</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1964年7月5日《湖北日报》发表的一篇《一双明亮的眼睛》，就采取这一手法。此文一开头是：夜，墨黑，伸手不见五指。我（即文中主角）到一个生产大队去。由于第一次去，路生，加上碰到天阴，没月亮，没星星，自己又没带手电，真是把人急坏了。就在这时，我碰到一个社员，恰恰住在我要去的大队，就把我引去了。沿途，他一会说：“同志，注意，前头有条沟！”一会，又指点我：“同志，注意左边是口塘！”最后，进了村，又指着一条巷子说：“里面住着咱们队长，他会招呼你的。”可第二天清早，我从队长屋里出来，看到一个强壮的中年人，挑着桶，哼着轻快的曲子，向稻场旁边的堰塘走来。待他走近，我一瞄，哎，多好的一条汉子，眼怎么瞎了？正想着，只见他蛮不在乎地下塘挑水。我大吃一惊，喊：“……是塘，你不要掉到水里了。”他回过头，眨眨眼，好像看到了我：“你不就是我昨夜给你引路的同志吗？”……看到这儿，读者一定禁不住问自己：他是个瞎子吗？为什么能那么利索地引人走夜晚呢？为什么他比有眼睛的人的“眼睛”还明亮呢？这就叫作“切入悬念”，下面就等着作者“倒叙事件”——读者也就非读下去不可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（二）“意料之外，情理之中”法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世界艺术大师卓别林有一句名言：“我总是力图以新的方法来创造意想不到的东西。假如我相信观众预料我会在街上走，那我便跳上一辆马车去。”（引自《卓别林——伟大的流浪汉》一书），这就告诉我们，创作结构要巧，首先要“出其不意”，这是第一步。但更重要的，是所叙述的情节，必须在情理之中。所谓情理之中，是指这种“出其不意”，与小说中人物性格的发展合拍，合乎客观规律，合乎生活逻辑。它不是荒诞的，不是臆造的。既曲折离奇，又理所当然。</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美国作家欧?亨利的《麦琪的礼物》，就非常巧妙地作到了这一点。小说是叙述美国圣诞节这一天，一对恩爱夫妇准备互赠礼物，并都想买件使对方意想不到的东西。妻子看到丈夫有个祖传的金表，但没有表链，就剪掉自己最珍爱的金色长女，拿去卖了，并用卖金发的钱去买表链。丈夫呢？看到妻子有一头美丽的金发，但缺少一套适用的名贵梳子，就卖掉自己祖传的、一直伴随在身边的、也是自己格外珍爱的表，用卖表的钱买了一套美丽华贵的梳子。结果两人一碰面，丈夫拿着妻子送的新表链，表没有了；妻子拿着丈夫送的一套新梳子，长长的金发没有了！夫妻俩只好凄然相对而笑。在这里，尽管有对故事主人公与读者的“出其不意”，但统统在情理之中。因为他们夫妻恩爱，超过了对“金发”、“表链”的感情。而“金钱第一”的资本主义世界，对下层的小人物来说，也只能是这样辛辣的结局</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（三）“淡化情节，形散神聚”法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种创作法，从表面看，没有出其不意的情节，没有激烈的矛盾冲突，而且平铺直叙，一直是淡淡的气氛。但是，在这平铺直叙中，带有涌袭心灵的感情；在这淡淡的凄凉中，带有一种说不出的人生韵味，常常是“无情”更有情，无声胜有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张洁写的《拾麦穗》，是讲农村的一个小姑娘，家里很穷，每年夏天割麦时，她总是挽个篮子，到打过麦的麦地里拾麦穗。这个时候，一个卖麦芽糖的老汉来了。别的孩子用拾的麦穗与老汉换糖吃，而这个小女孩舍不得。老汉便常常免费敲糖给她吃。别人就笑她，说她嫁给这个老汉算了。她对此并不怎么懂，老汉也觉得没什么，大家也只是开开玩笑，以后也再没提起此事。可她——这个小小的姑娘，当老汉没再来卖糖时，却在村头等着，等着……她在等什么呢？仅仅是为了吃老汉的糖吗？不，这里面有说不清的味，有一种淡淡哀恋，一种人与人之间能相互沟通的情绪…这就叫“形散神聚”，是“无结构”的结构，是用一种内在精神编织的“情结”文体</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（四）“一箭双雕，一点两面”法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作者在写小说中，似导戏的导演，常常让舞台上的角色拿这样或那样的道具。好导演会利用这个“道具”，不只让一个角色，而使许多角色与这个“道具”有关系；不只让一方，而是让矛盾的双方都与这个“道具”打交道。这样，就可以从这个“道具”身上挖掘人物心灵世界，揭露生活本质，完成作者在这发现上的美学思想。</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当代英国作家斯丹?巴斯托的短篇《二十先令的银币》就是如此。我们看到，“20先令的银币”本身就是作者的一个道具。作者就利用这个道具，首先让文中的、有钱的马斯顿太太故意把它放进一套衣服里，然后让她的仆人弗斯戴克太太送这套衣服到洗衣店去洗，但交代了一句，送洗之前，得把衣服口袋掏一掏。弗斯戴克是个穷人，丈夫又瘫痪，急需钱用。这银币该给她带来多少欢乐呵：可以给可怜的丈夫买水果，买烟，加上一瓶酒；还可以去买几件必须添置的衣服……而马斯顿太太，就希望弗斯戴克悄悄地瞒下这枚银币，并把这二十先令花掉，然后她再叫弗斯戴克交上这笔钱。弗斯戴克若交不出，她的目的就达到了，证明穷人穷得卑劣、下＊，而她自己才是高尚的。你看，作者利用这个道具，自然而然地“一箭双雕”了。既展现了世界穷人物质的贫穷，还暴露了富人精神上的无耻，并深刻地揭示了这个世界人与人之间的关系是多么残酷！这篇小说的结尾是：弗斯戴克太太经过一番艰苦的思想斗争后，总算没用这个“设下圈套”的钱。当马斯顿太太一过问，她就颤悠悠地交还了……可这“二十先令的银币”却深深地在读者脑海里打下了烙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（五）“偶然中必然，必然中偶然”法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小说作者要学会在生活中发现偶然中隐藏着的必然性，学会在写小说时运用这种偶然中的必然性。它能引发读者寻根盘底地、津津有味地追读下去，而且能揭示生活中不易发现的本质意义。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法国小说《项链》的作者莫泊桑，对此技巧就运用得非常漂亮。故事是这样的：小职员的妻子路瓦裁夫人为了得人欢心，被人艳羡，在准备参加一个上流社会的晚会时，向她的女友借了串项链配戴。当晚，这项链加上她的美貌，确实让她出了风头。不料，乐极生悲，在归途上她竟丢失了项链。为了赔偿这项链，她不得不承受经济上的压力。经过十年艰苦努力，她和丈夫还清了因买项链所欠的债。谁知待她刚还完债，便发现她原来借的项链是假的。真是一夜风头得到的是十年辛酸，片刻虚荣换来的是半生痛苦。这“借项链”——“失项链”——“赔项链”——“还项链债务”——“发现项链是假玩意”的一系列情节，节节都隐蔽着“偶然中的必然，必然中的偶然”，读来引人入胜，又发人深省</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（六）“银丝串珠，数点一线”法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当今现代派小说家面对某些人的精神危机，产生了恐惧感。于是他们常常用荒诞的、超现实的、生活中还没出现的、纯粹主观想象的“抽象”物于以编织描绘——以反映他们的世界观。而且在写法上，从表面看，往往是分离的、意识流的、不易理解的。但是，仔细读，会发现，这些小说内部是互为联系，相辅相成，彼此烘托，合成一体的。可称之为“银丝串珠，数点一线”吧。</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美国作家亨利?斯莱萨写的短篇小说《……以后》。它是反映核战争恐怖，谈世界进行核大战以后的情况。核大战如今没有发生，如何描绘？现代派的作家就用他们打碎当代世界的“碎片”，主观荒诞地串起来叙述。</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以后》共分四段：“博士”、“律师”、“商人”、“酋长”。这博士、律师、商人、酋长之间毫无联系，似乎风马牛不相及。但“博士”段讲的是——他原来教《记忆学》，训练学生养成完美的记忆，已出版了六本这方面的专著。可核战争后，他失业了，人们再不要记忆了，核战惨状令人不敢回忆！所以，他只好改教“速成课程”——“如何忘记”。“律师”段讲的是：过去的杀人犯是要判极刑的，但核战后，人口减少了百分之九十，女人与男人的比例是800∶1。因此，这位男性杀人犯现在的极刑是：与18个女人结婚，使他妻子的总数达到31个。“商人”段讲的是：原来他以为核战后，人死的多，服饰用品销售量会直线下降，但一个优生学教授对他说，由于原子辐射，变种生育—一个孩子有两个头，已经接近生育总数的65％，所以，包括帽子的服饰用品会逐渐畅销，供不应求。商人也就放心了。“酋长”段讲的是：几个文明的白种人跑到一个很远的孤零小岛上去躲避原子辐射毒。他们随身带了个仪器—一个开着小口的金属物。凡是有原子幅射毒的人，只要一瞄它，它会发出声响。这些白人与岛上的土著酋长见面后，就用这仪器试验：当时，岛上的土人瞄仪器，仪器不声不响；而白人看仪器，仪器狂呼乱叫。白人大喜，请求留下。可白人进村后，酋长下令把他们杀掉，并与部下吃了他们的肉，结果染上了原子辐射毒，再瞄仪器，仪器便响起来。从此原子辐射毒在哪儿也不能幸免了。这四段无连贯的情节，堪称“笔断意不断”，藕断丝连，以四个不同的荒诞侧面，反映了世界一些阶层在核战争后的心态。现代派作家就是这样把当代与未来采用他们的人生观穿起来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（七）“明线暗线——双环连套”法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种小说技巧是运用文中两个一明一暗的线索，平行交＊，双环连套，从一个人物引出一个人物，从一个故事引出一个故事，不仅使两个人物、两个故事发生密切的关系，而且不断丰富人物性格，推动主题思想深化，</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如鲁迅写的小说《药》就是如此。故事的明线是：清末年间，华老栓的儿子小栓得了痨病，人们说此病吃了血馒头就好了，所以老栓等到一天清早衙门杀人，就拿着洋钱去买用囚犯血染的馒头，并匆匆拿回家给小栓吃。此文暗线是：老栓去取血馒头那天清早，被杀的囚犯是革命者夏瑜，小栓就是吃的他的血馒头，但这剂“药”并没把小栓的病治好。小栓最终还是被痨病夺去了生命。作者就将这明暗两线交＊，结成双环连套——在本文结局的坟场上，让小栓的墓和夏瑜的墓错落地挨在一起，小栓的母亲、夏瑜的母亲又都在给儿子上坟、烧纸……《药》的主题：“愚昧的群众享用革命者的鲜血，不是医治病苦的良药；资产阶级脱离群众的革命，不是疗救中国社会的良药。”就自然而然地从坟地里奔出来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（八）“欲扬先抑”和“欲抑先扬”法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种创作技巧是，作者把自己准备着力表现的人物，不妨先压一压，就如伸出去打人的拳头，先缩一缩。这样，击出去，更有力；而准备贬低的人物，则不妨先让他“威风威风”，然后，让他从“威风岭”上掉下来，便“摔”得更惨。</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里，先看看“欲扬先抑”的典型例子，它就是马烽写的《我的第一个上级》。小说中的主要人物是县农建局的田副局长。从表面看，这个老田衣冠不整，披个烂棉袄，无精打采，疲疲塌塌，慢慢吞吞，简直不象个领导样子。可随着作品的逐步深入，突然异峰崛起：他在海门决堤抢险过程中，熟谙全局，胸有成竹，果敢勇猛，不顾1954年防汛中患上的、一直没有好的、十分严重的关节炎，身先士卒地带头在大风大浪中搏斗，一直到战胜险情才收兵！作品正是运用“先抑后扬”的手法，塑造了一个活生生的社会主义英雄人物。</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而“欲抑先扬”的例子，各类小说中都有，象《水浒》中的“武松醉打蒋门神”，作者先把蒋门神描绘得如何厉害，如何了不得，很多武艺高强的人都不是他的对手，这是”先扬“，可武松一出场，几个回合，蒋门神就趴下了：一方面衬托了武松威武，一方面也把蒋门神欺软怕硬的虚弱本质揭露无遗。这两种写法常常是交＊使用，互辅互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（九）“盆中藏月，以小见大”法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用这个技法的小说，一般题材单纯，场景单一，人物较少，情节相对来讲也比较平淡。但如何从单纯的题材和不长的篇幅里塑造丰满的形象和挖掘出较深的主题，就得“盆中藏月，以小见大”了。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下面是作家叶文玲用此法结构的《藤椅》简介：一个中学教师杨健，领回了学校发给他的一把新藤椅，全家都感到高兴。可高兴之后，大家想，新藤椅往哪儿放呢？这个三代同堂、老幼六口住的15平方米的房间里，现在是连一把椅子也挤不进去了。于是，老杨只好婉惜地将藤椅退给学校。看，这个作品，一无传奇色彩，二无复杂的情节，就这么平凡人小事，就这么平铺直叙，就这么淡淡然，凄凄然……但它确实震撼了读者的心！解放三十年了，一直勤勤恳恳干教育事业的杨老师一家，为什么还窝在蜗牛似的小房里？！诚然，是“四人帮”十年的“愚民”政策，是“白卷大王”散发的精神污染……除此之外，我们是不是应该清醒清醒，尽快地、实实在在地清除这些“愚民”的余毒和“白卷”的偏见！让藤椅、还有比藤椅更重要的东西能来到杨老师的家呢？！大海能容下皎明的月亮，小小的一盆水也能容下皎明的月亮，如何以小见大，一叶报春，就看作者运用此法的功力了。</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（十）“余音绕梁，三日不绝”法</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这是讲小说收尾的技巧。故事的开头好，发展好，但最后一个音符，最后一抹油彩，最后一个标点处理若不当，也会虎头蛇尾，归之失败。因为这不仅是作品的落脚处，还需把作品最精粹的地方展现出来。</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    （来自百度经验）</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t>主角之装B，重在一个“装”，而非“B”！ 装B一个基本条件，就是主角占优，若是主角还比不上对方，那就不是装B，而是找死了。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有了先决条件，主角比对方牛，那就要开始装了。</w:t>
      </w:r>
      <w:r>
        <w:rPr>
          <w:rStyle w:val="7"/>
          <w:rFonts w:hint="default" w:ascii="Hiragino Sans GB" w:hAnsi="Hiragino Sans GB" w:eastAsia="Hiragino Sans GB" w:cs="Hiragino Sans GB"/>
          <w:i w:val="0"/>
          <w:caps w:val="0"/>
          <w:color w:val="3E3E3E"/>
          <w:spacing w:val="0"/>
          <w:sz w:val="24"/>
          <w:szCs w:val="24"/>
          <w:shd w:val="clear" w:fill="FFFFFF"/>
        </w:rPr>
        <w:t>装之前，必须先明确一点，主角为什么装？</w:t>
      </w:r>
      <w:r>
        <w:rPr>
          <w:rFonts w:hint="default" w:ascii="Hiragino Sans GB" w:hAnsi="Hiragino Sans GB" w:eastAsia="Hiragino Sans GB" w:cs="Hiragino Sans GB"/>
          <w:b w:val="0"/>
          <w:i w:val="0"/>
          <w:caps w:val="0"/>
          <w:color w:val="3E3E3E"/>
          <w:spacing w:val="0"/>
          <w:sz w:val="24"/>
          <w:szCs w:val="24"/>
          <w:shd w:val="clear" w:fill="FFFFFF"/>
        </w:rPr>
        <w:t>这恰恰也是被很多作者们忽略的一点，若是主角为了装而装，即便是不会引来读者的反感，其装B的效果也要大打折扣。为了让主角装B有理，必须先给主角一个装的理由。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有更大的BOSS威胁主角，主角不得不低调这一点，</w:t>
      </w:r>
      <w:r>
        <w:rPr>
          <w:rFonts w:hint="default" w:ascii="Hiragino Sans GB" w:hAnsi="Hiragino Sans GB" w:eastAsia="Hiragino Sans GB" w:cs="Hiragino Sans GB"/>
          <w:b w:val="0"/>
          <w:i w:val="0"/>
          <w:caps w:val="0"/>
          <w:color w:val="3E3E3E"/>
          <w:spacing w:val="0"/>
          <w:sz w:val="24"/>
          <w:szCs w:val="24"/>
          <w:shd w:val="clear" w:fill="FFFFFF"/>
        </w:rPr>
        <w:t>大家可以参考柳大的《近身保镖》。这里需要强调一点，这个足以威胁主角的BOSS实际是不在现场的。主角为了尽量避免和这个终极BOSS冲突，所以才会一直保持低调。通常来说，这个“装”可以是贯穿小说始终的，最起码在获得足以抵抗终极BOSS的实力之前是如此。而获得这个实力，通常也就意味着小说已经接近尾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受某些人挟制，主角也不得不低调。</w:t>
      </w:r>
      <w:r>
        <w:rPr>
          <w:rFonts w:hint="default" w:ascii="Hiragino Sans GB" w:hAnsi="Hiragino Sans GB" w:eastAsia="Hiragino Sans GB" w:cs="Hiragino Sans GB"/>
          <w:b w:val="0"/>
          <w:i w:val="0"/>
          <w:caps w:val="0"/>
          <w:color w:val="3E3E3E"/>
          <w:spacing w:val="0"/>
          <w:sz w:val="24"/>
          <w:szCs w:val="24"/>
          <w:shd w:val="clear" w:fill="FFFFFF"/>
        </w:rPr>
        <w:t>这一点，跟第一点有些类似，同样是因为特定的人，而不得不低调。唯一不同的是，这里挟制主角的是主角阵营、对主角有较大影响力的人。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主角的师傅。师傅有命，低调行事，不可不低调！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主角的女人。老婆不让招摇，不低调也不成。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其他主角在乎的人，注意，是主角在乎的人，而不是主角怕的人，这一点要同第一点注意区别！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功成名就主角想要过低调生活，NC反派主动挑衅。这个没什么好说的，没谁喜欢一辈子颠沛流离，功成身就，自然要想找个地方，放下种种过低调的生活了。但是，NC的反派总是没完没了的来找主角麻烦，主角也不能跟这些“小虾米”一般见识吧，所以，先装是必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总结了上面几点，相信大家也看出来了，“装”的基础是牛叉，精髓在于低调！</w:t>
      </w:r>
      <w:r>
        <w:rPr>
          <w:rFonts w:ascii="Helvetica" w:hAnsi="Helvetica" w:eastAsia="Helvetica" w:cs="Helvetica"/>
          <w:b w:val="0"/>
          <w:i w:val="0"/>
          <w:caps w:val="0"/>
          <w:color w:val="3E3E3E"/>
          <w:spacing w:val="0"/>
          <w:sz w:val="21"/>
          <w:szCs w:val="21"/>
          <w:shd w:val="clear" w:fill="FFFFFF"/>
        </w:rPr>
        <w:br w:type="textWrapping"/>
      </w:r>
      <w:r>
        <w:rPr>
          <w:rFonts w:hint="default" w:ascii="Helvetica" w:hAnsi="Helvetica" w:eastAsia="Helvetica" w:cs="Helvetica"/>
          <w:b w:val="0"/>
          <w:i w:val="0"/>
          <w:caps w:val="0"/>
          <w:color w:val="3E3E3E"/>
          <w:spacing w:val="0"/>
          <w:sz w:val="21"/>
          <w:szCs w:val="21"/>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低调，也就是“装”，在一个完整的装B中是起到至关重要作用的，若是主角不够低调，反派一眼就能看出主角的厉害，后面就没得玩了。反派不往上撞吧，主角总不能主动找人家麻烦吧；若是还傻不那几往上撞，那读者就要怀疑咱们作者的智力水平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这一点，《二等纨绔》第十六章，可以作为一个典型的装B因为没有“装”而失败的案例，有需要的可以去参观参观。 </w:t>
      </w:r>
      <w:r>
        <w:rPr>
          <w:rFonts w:hint="default" w:ascii="Helvetica" w:hAnsi="Helvetica" w:eastAsia="Helvetica" w:cs="Helvetica"/>
          <w:b w:val="0"/>
          <w:i w:val="0"/>
          <w:caps w:val="0"/>
          <w:color w:val="3E3E3E"/>
          <w:spacing w:val="0"/>
          <w:sz w:val="21"/>
          <w:szCs w:val="21"/>
          <w:shd w:val="clear" w:fill="FFFFFF"/>
        </w:rPr>
        <w:br w:type="textWrapping"/>
      </w:r>
      <w:r>
        <w:rPr>
          <w:rFonts w:hint="default" w:ascii="Helvetica" w:hAnsi="Helvetica" w:eastAsia="Helvetica" w:cs="Helvetica"/>
          <w:b w:val="0"/>
          <w:i w:val="0"/>
          <w:caps w:val="0"/>
          <w:color w:val="3E3E3E"/>
          <w:spacing w:val="0"/>
          <w:sz w:val="21"/>
          <w:szCs w:val="21"/>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有理有据的开始了“装”之后，真正的高潮就要来了。主角一个人在那里“装”自然是没趣，这时候，给主角装B作陪衬的反派来了.......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至于反派怎么主动找上主角，相信大家都容易找出来，为了体现反派的NC，这个冲突点自然也必须简单明了。像是什么，反派看上了主角漂亮的老婆了，主角太帅，让反派嫉妒等等，只要合理，越NC的理由越好。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好了，等自以为牛叉到不行的反派来找主角的麻烦，高潮已经开始了！</w:t>
      </w:r>
      <w:r>
        <w:rPr>
          <w:rFonts w:hint="default" w:ascii="Helvetica" w:hAnsi="Helvetica" w:eastAsia="Helvetica" w:cs="Helvetica"/>
          <w:b w:val="0"/>
          <w:i w:val="0"/>
          <w:caps w:val="0"/>
          <w:color w:val="3E3E3E"/>
          <w:spacing w:val="0"/>
          <w:sz w:val="21"/>
          <w:szCs w:val="21"/>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不要以为在最后，主角亮出身份之后才是high点，如果你前面的功夫下足了，此刻，屏幕前的读者就已经开始“爽”了！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这时候，反派越是看不起主角，主角越是“低声下气”，了解两人实力差距的读者就越high！记住，这里千万别担心主角“低声下气”会惹来读者的反感。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恰恰相反，所有人的心里都有邪恶的一面。你们必须明白，读者心中也是非常向往“装”的，只是他们在现实中很难有这样的机会装罢了。通常，这个反派在现实中都是高高在上的，读者可能亲身经历，可能耳濡目染，对反派这样嘲讽普通人有很深的印象。在现实中，他们只是一个普通人，他们没有反抗的能力，可是，现在是在小说中，他们就是一个实力远高于那个反派的主角。这时候，同样的场景，读者心中的感觉就完全不一样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“我叫你牛，我给你牛，等会儿让你知道我的厉害！”如果前面没有做错什么，此刻读者就应该是在攥着拳头，心中念叨着这个了。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主角忍气吞声，反派趾高气昂，不停的抖自己的一个又一个高到吓人的身份，单单这样肯定还是不够的。观众！一个装B的现场，观众是非常重要的。</w:t>
      </w:r>
      <w:r>
        <w:rPr>
          <w:rFonts w:hint="default" w:ascii="Helvetica" w:hAnsi="Helvetica" w:eastAsia="Helvetica" w:cs="Helvetica"/>
          <w:b w:val="0"/>
          <w:i w:val="0"/>
          <w:caps w:val="0"/>
          <w:color w:val="3E3E3E"/>
          <w:spacing w:val="0"/>
          <w:sz w:val="21"/>
          <w:szCs w:val="21"/>
          <w:shd w:val="clear" w:fill="FFFFFF"/>
        </w:rPr>
        <w:br w:type="textWrapping"/>
      </w:r>
      <w:r>
        <w:rPr>
          <w:rFonts w:hint="default" w:ascii="Helvetica" w:hAnsi="Helvetica" w:eastAsia="Helvetica" w:cs="Helvetica"/>
          <w:b w:val="0"/>
          <w:i w:val="0"/>
          <w:caps w:val="0"/>
          <w:color w:val="3E3E3E"/>
          <w:spacing w:val="0"/>
          <w:sz w:val="21"/>
          <w:szCs w:val="21"/>
          <w:shd w:val="clear" w:fill="FFFFFF"/>
        </w:rPr>
        <w:br w:type="textWrapping"/>
      </w:r>
      <w:r>
        <w:rPr>
          <w:rStyle w:val="7"/>
          <w:rFonts w:hint="default" w:ascii="Hiragino Sans GB" w:hAnsi="Hiragino Sans GB" w:eastAsia="Hiragino Sans GB" w:cs="Hiragino Sans GB"/>
          <w:i w:val="0"/>
          <w:caps w:val="0"/>
          <w:color w:val="C0504D"/>
          <w:spacing w:val="0"/>
          <w:sz w:val="24"/>
          <w:szCs w:val="24"/>
          <w:shd w:val="clear" w:fill="FFFFFF"/>
        </w:rPr>
        <w:t>观众分为几类：</w:t>
      </w:r>
      <w:r>
        <w:rPr>
          <w:rFonts w:hint="default" w:ascii="Helvetica" w:hAnsi="Helvetica" w:eastAsia="Helvetica" w:cs="Helvetica"/>
          <w:b w:val="0"/>
          <w:i w:val="0"/>
          <w:caps w:val="0"/>
          <w:color w:val="3E3E3E"/>
          <w:spacing w:val="0"/>
          <w:sz w:val="21"/>
          <w:szCs w:val="21"/>
          <w:shd w:val="clear" w:fill="FFFFFF"/>
        </w:rPr>
        <w:br w:type="textWrapping"/>
      </w:r>
      <w:r>
        <w:rPr>
          <w:rFonts w:hint="default" w:ascii="Helvetica" w:hAnsi="Helvetica" w:eastAsia="Helvetica" w:cs="Helvetica"/>
          <w:b w:val="0"/>
          <w:i w:val="0"/>
          <w:caps w:val="0"/>
          <w:color w:val="3E3E3E"/>
          <w:spacing w:val="0"/>
          <w:sz w:val="21"/>
          <w:szCs w:val="21"/>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一类是反派的狗腿子，必须露出极端丑陋的一面。</w:t>
      </w:r>
      <w:r>
        <w:rPr>
          <w:rFonts w:hint="default" w:ascii="Hiragino Sans GB" w:hAnsi="Hiragino Sans GB" w:eastAsia="Hiragino Sans GB" w:cs="Hiragino Sans GB"/>
          <w:b w:val="0"/>
          <w:i w:val="0"/>
          <w:caps w:val="0"/>
          <w:color w:val="3E3E3E"/>
          <w:spacing w:val="0"/>
          <w:sz w:val="24"/>
          <w:szCs w:val="24"/>
          <w:shd w:val="clear" w:fill="FFFFFF"/>
        </w:rPr>
        <w:t>因为通常，这类人是最惹人唾弃的，而此刻，反派尚且是主角装B的垫脚石，更何况是这个狗腿子呢。注意，通常，建议可以这个狗腿子的言行同反派分开。反派，不断的嘲讽主角，狗腿子这是则要假惺惺的安慰主角，别跟咱主子顶撞，言下之意是咱的主子你这个“小子”惹不起。狗腿子的语言上一定假到不能再假，谄媚到不能再谄媚，必须让所有人一看到这样的人，就恨不得把他放地上蹂躏一百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还有</w:t>
      </w:r>
      <w:r>
        <w:rPr>
          <w:rStyle w:val="7"/>
          <w:rFonts w:hint="default" w:ascii="Hiragino Sans GB" w:hAnsi="Hiragino Sans GB" w:eastAsia="Hiragino Sans GB" w:cs="Hiragino Sans GB"/>
          <w:i w:val="0"/>
          <w:caps w:val="0"/>
          <w:color w:val="3E3E3E"/>
          <w:spacing w:val="0"/>
          <w:sz w:val="24"/>
          <w:szCs w:val="24"/>
          <w:shd w:val="clear" w:fill="FFFFFF"/>
        </w:rPr>
        <w:t>一类观众，就是围观群众了</w:t>
      </w:r>
      <w:r>
        <w:rPr>
          <w:rFonts w:hint="default" w:ascii="Hiragino Sans GB" w:hAnsi="Hiragino Sans GB" w:eastAsia="Hiragino Sans GB" w:cs="Hiragino Sans GB"/>
          <w:b w:val="0"/>
          <w:i w:val="0"/>
          <w:caps w:val="0"/>
          <w:color w:val="3E3E3E"/>
          <w:spacing w:val="0"/>
          <w:sz w:val="24"/>
          <w:szCs w:val="24"/>
          <w:shd w:val="clear" w:fill="FFFFFF"/>
        </w:rPr>
        <w:t>。围观群众比较写实的呈现出来就行了。对无恶不作的反派敢怒不敢言，被狗腿子一个不善的眼神一瞪，就吓得退后几步等等细节描写也是不可少的。这样，会使读者的情绪积攒更激烈，同时，因为有恃无恐，心中邪恶的种子也更high！同时，观众还应对“受尽欺辱”的主角表示同情和惋惜，这么个祖国的花朵怎么就碰到无恶不作的坏人呢。这一点，要注意和狗腿子虚情假意的同情进行对比，进一步强化装B的现实感。越是贴近真实，读者越容易找到现实中的影子，整个装B过程也就越hi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上面两类反派很大程度上就是为了突出反派是多么牛叉而存在的。主角自己抖，那都显得次了，毕竟踩一个NC的反派其爽的程度是要大打折扣的。</w:t>
      </w:r>
      <w:r>
        <w:rPr>
          <w:rFonts w:hint="default" w:ascii="Helvetica" w:hAnsi="Helvetica" w:eastAsia="Helvetica" w:cs="Helvetica"/>
          <w:b w:val="0"/>
          <w:i w:val="0"/>
          <w:caps w:val="0"/>
          <w:color w:val="3E3E3E"/>
          <w:spacing w:val="0"/>
          <w:sz w:val="21"/>
          <w:szCs w:val="21"/>
          <w:shd w:val="clear" w:fill="FFFFFF"/>
        </w:rPr>
        <w:br w:type="textWrapping"/>
      </w:r>
      <w:r>
        <w:rPr>
          <w:rFonts w:hint="default" w:ascii="Helvetica" w:hAnsi="Helvetica" w:eastAsia="Helvetica" w:cs="Helvetica"/>
          <w:b w:val="0"/>
          <w:i w:val="0"/>
          <w:caps w:val="0"/>
          <w:color w:val="3E3E3E"/>
          <w:spacing w:val="0"/>
          <w:sz w:val="21"/>
          <w:szCs w:val="21"/>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装B的最高境界就是连环装！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210" w:right="21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Style w:val="7"/>
          <w:rFonts w:hint="default" w:ascii="Hiragino Sans GB" w:hAnsi="Hiragino Sans GB" w:eastAsia="Hiragino Sans GB" w:cs="Hiragino Sans GB"/>
          <w:i w:val="0"/>
          <w:caps w:val="0"/>
          <w:color w:val="3E3E3E"/>
          <w:spacing w:val="0"/>
          <w:sz w:val="24"/>
          <w:szCs w:val="24"/>
          <w:shd w:val="clear" w:fill="FFFFFF"/>
        </w:rPr>
        <w:t>对反派最残忍、也是极端邪恶的装B方式就是让反派也装B！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当然了，反派毕竟是反派，反派的装B必须同主角的装B严格区分开来。</w:t>
      </w:r>
      <w:r>
        <w:rPr>
          <w:rStyle w:val="7"/>
          <w:rFonts w:hint="default" w:ascii="Hiragino Sans GB" w:hAnsi="Hiragino Sans GB" w:eastAsia="Hiragino Sans GB" w:cs="Hiragino Sans GB"/>
          <w:i w:val="0"/>
          <w:caps w:val="0"/>
          <w:color w:val="3E3E3E"/>
          <w:spacing w:val="0"/>
          <w:sz w:val="24"/>
          <w:szCs w:val="24"/>
          <w:shd w:val="clear" w:fill="FFFFFF"/>
        </w:rPr>
        <w:t>主角的“装”，是做人低调，是心怀广阔，是彻彻底底，不露痕迹的“装”。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Style w:val="7"/>
          <w:rFonts w:hint="default" w:ascii="Hiragino Sans GB" w:hAnsi="Hiragino Sans GB" w:eastAsia="Hiragino Sans GB" w:cs="Hiragino Sans GB"/>
          <w:i w:val="0"/>
          <w:caps w:val="0"/>
          <w:color w:val="3E3E3E"/>
          <w:spacing w:val="0"/>
          <w:sz w:val="24"/>
          <w:szCs w:val="24"/>
          <w:shd w:val="clear" w:fill="FFFFFF"/>
        </w:rPr>
        <w:t>而反派的“装”，必须得是犹抱琵琶半遮面的“装”。</w:t>
      </w:r>
      <w:r>
        <w:rPr>
          <w:rFonts w:hint="default" w:ascii="Hiragino Sans GB" w:hAnsi="Hiragino Sans GB" w:eastAsia="Hiragino Sans GB" w:cs="Hiragino Sans GB"/>
          <w:b w:val="0"/>
          <w:i w:val="0"/>
          <w:caps w:val="0"/>
          <w:color w:val="3E3E3E"/>
          <w:spacing w:val="0"/>
          <w:sz w:val="24"/>
          <w:szCs w:val="24"/>
          <w:shd w:val="clear" w:fill="FFFFFF"/>
        </w:rPr>
        <w:t>想要装B，可是又生怕别人不知道他有多厉害，“有意无意”说出几个自己的身份、背景，让狗腿子崇拜不已，让围观群众畏惧油加。反派必须是要自以为自己已经很低调，已经很会“装”了，再不小心洋洋得意一下，让旁人看出他是有多么丑陋也是必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反派这种低劣的装B，很大程度上就要一来狗腿子跟围观群众来表现反派是多么牛了，这也是观众存在的必要性。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为了让主角的高水准装B跟反派的低劣装B对比可以一目了然，第三类观众就应运而生了。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“老大，要不要我上去帮你废了那个瞎了狗眼的家伙，还真以为自己有个当叉叉叉的老爹就了不起了，他老子还归我小弟管呢！” “老公，那个人好坏哦，居然欺负小女孩耶，老公你要不要教训教训那个人呢？”</w:t>
      </w:r>
      <w:r>
        <w:rPr>
          <w:rFonts w:hint="default" w:ascii="Helvetica" w:hAnsi="Helvetica" w:eastAsia="Helvetica" w:cs="Helvetica"/>
          <w:b w:val="0"/>
          <w:i w:val="0"/>
          <w:caps w:val="0"/>
          <w:color w:val="3E3E3E"/>
          <w:spacing w:val="0"/>
          <w:sz w:val="21"/>
          <w:szCs w:val="21"/>
          <w:shd w:val="clear" w:fill="FFFFFF"/>
        </w:rPr>
        <w:br w:type="textWrapping"/>
      </w:r>
      <w:r>
        <w:rPr>
          <w:rFonts w:hint="default" w:ascii="Helvetica" w:hAnsi="Helvetica" w:eastAsia="Helvetica" w:cs="Helvetica"/>
          <w:b w:val="0"/>
          <w:i w:val="0"/>
          <w:caps w:val="0"/>
          <w:color w:val="3E3E3E"/>
          <w:spacing w:val="0"/>
          <w:sz w:val="21"/>
          <w:szCs w:val="21"/>
          <w:shd w:val="clear" w:fill="FFFFFF"/>
        </w:rPr>
        <w:br w:type="textWrapping"/>
      </w:r>
      <w:r>
        <w:rPr>
          <w:rFonts w:hint="default" w:ascii="Hiragino Sans GB" w:hAnsi="Hiragino Sans GB" w:eastAsia="Hiragino Sans GB" w:cs="Hiragino Sans GB"/>
          <w:b w:val="0"/>
          <w:i w:val="0"/>
          <w:caps w:val="0"/>
          <w:color w:val="3E3E3E"/>
          <w:spacing w:val="0"/>
          <w:sz w:val="24"/>
          <w:szCs w:val="24"/>
          <w:shd w:val="clear" w:fill="FFFFFF"/>
        </w:rPr>
        <w:t>没错了，主角周围自然也要有人，这些人都是知道主角身份的，自然知道主角踩了对方不费吹灰之力，因为看不过眼，不停的劝说主角去踩反派。这时候，主角决不能听话的就上去踩了，真踩了那就没戏了。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210" w:right="21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t>主角应该安慰自己这边的人，一个小罗罗而已，咱们无视他们就好了，做人要低调，做人要低调。这样，主角的装B就跟反派的装B鲜明的区分开了，也更显得主角“装”的有水平，而反派就是一个讨死的家伙。（注意，这里不要怕强调反派跟主角的实力差距，想法，在保证反派的绝对实力基础上，越是强调这种差距，在装B的过程中，读者就越high。反派的实力，大家心里需要有数就成了，反派在现实中必须是一个相当了不起的角色，像是什么某某**的儿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210" w:right="21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10" w:right="21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shd w:val="clear" w:fill="FFFFFF"/>
        </w:rPr>
        <w:t>这里再继续邪恶的处理方式，就是主角身边的人在要求主角踩反派的时候，反派同其狗腿子们还以为他们是在要主角服软，遂表现的更加不可一世。如此，了解真相读者就更high了！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瀹嬩綋">
    <w:altName w:val="Microsoft YaHei UI"/>
    <w:panose1 w:val="00000000000000000000"/>
    <w:charset w:val="01"/>
    <w:family w:val="auto"/>
    <w:pitch w:val="default"/>
    <w:sig w:usb0="00000000" w:usb1="00000000" w:usb2="00000000" w:usb3="00000000" w:csb0="00040001" w:csb1="00000000"/>
  </w:font>
  <w:font w:name="方正姚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wMDU1YTMyYzRiOGM2MzEzODNlYmE3NDAxMWY4NGIifQ=="/>
  </w:docVars>
  <w:rsids>
    <w:rsidRoot w:val="00000000"/>
    <w:rsid w:val="00014A4E"/>
    <w:rsid w:val="00071889"/>
    <w:rsid w:val="000A6F14"/>
    <w:rsid w:val="0011396E"/>
    <w:rsid w:val="00260EC3"/>
    <w:rsid w:val="002A18BB"/>
    <w:rsid w:val="002A1979"/>
    <w:rsid w:val="002A3709"/>
    <w:rsid w:val="002C5515"/>
    <w:rsid w:val="002D574C"/>
    <w:rsid w:val="002F6D03"/>
    <w:rsid w:val="003339A3"/>
    <w:rsid w:val="00355F73"/>
    <w:rsid w:val="00394C4D"/>
    <w:rsid w:val="003B284A"/>
    <w:rsid w:val="003C111A"/>
    <w:rsid w:val="003E4016"/>
    <w:rsid w:val="003E7146"/>
    <w:rsid w:val="00425485"/>
    <w:rsid w:val="00453228"/>
    <w:rsid w:val="004728F4"/>
    <w:rsid w:val="00473778"/>
    <w:rsid w:val="004A6B1F"/>
    <w:rsid w:val="004D4E93"/>
    <w:rsid w:val="00502970"/>
    <w:rsid w:val="00507475"/>
    <w:rsid w:val="0058493A"/>
    <w:rsid w:val="00593F45"/>
    <w:rsid w:val="005E228B"/>
    <w:rsid w:val="005F2747"/>
    <w:rsid w:val="00600B29"/>
    <w:rsid w:val="00607715"/>
    <w:rsid w:val="006926FF"/>
    <w:rsid w:val="007052EE"/>
    <w:rsid w:val="007311ED"/>
    <w:rsid w:val="00784A8A"/>
    <w:rsid w:val="00787BEF"/>
    <w:rsid w:val="007C7036"/>
    <w:rsid w:val="007D6F8A"/>
    <w:rsid w:val="008669C6"/>
    <w:rsid w:val="0089105A"/>
    <w:rsid w:val="008D17ED"/>
    <w:rsid w:val="009654B2"/>
    <w:rsid w:val="009C6F62"/>
    <w:rsid w:val="009E5B45"/>
    <w:rsid w:val="00AB2156"/>
    <w:rsid w:val="00AD2AE5"/>
    <w:rsid w:val="00AD77E5"/>
    <w:rsid w:val="00B123C7"/>
    <w:rsid w:val="00B26467"/>
    <w:rsid w:val="00B501A9"/>
    <w:rsid w:val="00BC334F"/>
    <w:rsid w:val="00BC347B"/>
    <w:rsid w:val="00C212C0"/>
    <w:rsid w:val="00C279E9"/>
    <w:rsid w:val="00C9326A"/>
    <w:rsid w:val="00CA7F2C"/>
    <w:rsid w:val="00CC1BB6"/>
    <w:rsid w:val="00D30F60"/>
    <w:rsid w:val="00D87C27"/>
    <w:rsid w:val="00DA38FB"/>
    <w:rsid w:val="00DD6435"/>
    <w:rsid w:val="00E03186"/>
    <w:rsid w:val="00E17AB3"/>
    <w:rsid w:val="00E565C6"/>
    <w:rsid w:val="00F0603D"/>
    <w:rsid w:val="00F1421C"/>
    <w:rsid w:val="00FE0317"/>
    <w:rsid w:val="0C457B20"/>
    <w:rsid w:val="22361C20"/>
    <w:rsid w:val="24983988"/>
    <w:rsid w:val="2CF77C45"/>
    <w:rsid w:val="2FC335DB"/>
    <w:rsid w:val="45B14756"/>
    <w:rsid w:val="487C266B"/>
    <w:rsid w:val="48E25892"/>
    <w:rsid w:val="4E133F16"/>
    <w:rsid w:val="50753700"/>
    <w:rsid w:val="51921CD9"/>
    <w:rsid w:val="53A56DBB"/>
    <w:rsid w:val="597932D0"/>
    <w:rsid w:val="5B125EEE"/>
    <w:rsid w:val="67FB3698"/>
    <w:rsid w:val="7259741A"/>
    <w:rsid w:val="725C039E"/>
    <w:rsid w:val="76866577"/>
    <w:rsid w:val="77890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link w:val="14"/>
    <w:uiPriority w:val="0"/>
    <w:pPr>
      <w:tabs>
        <w:tab w:val="center" w:pos="4153"/>
        <w:tab w:val="right" w:pos="8306"/>
      </w:tabs>
      <w:snapToGrid w:val="0"/>
      <w:jc w:val="left"/>
    </w:pPr>
    <w:rPr>
      <w:rFonts w:ascii="Calibri" w:hAnsi="Calibri" w:eastAsia="宋体" w:cs="Times New Roman"/>
      <w:sz w:val="18"/>
      <w:szCs w:val="18"/>
    </w:rPr>
  </w:style>
  <w:style w:type="paragraph" w:styleId="3">
    <w:name w:val="header"/>
    <w:basedOn w:val="1"/>
    <w:link w:val="13"/>
    <w:autoRedefine/>
    <w:qFormat/>
    <w:uiPriority w:val="0"/>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4">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autoRedefine/>
    <w:uiPriority w:val="0"/>
    <w:rPr>
      <w:rFonts w:ascii="Times New Roman" w:hAnsi="Times New Roman" w:eastAsia="宋体" w:cs="Times New Roman"/>
      <w:color w:val="800080"/>
      <w:u w:val="none"/>
    </w:rPr>
  </w:style>
  <w:style w:type="character" w:styleId="9">
    <w:name w:val="Hyperlink"/>
    <w:basedOn w:val="6"/>
    <w:qFormat/>
    <w:uiPriority w:val="0"/>
    <w:rPr>
      <w:rFonts w:ascii="Times New Roman" w:hAnsi="Times New Roman" w:eastAsia="宋体" w:cs="Times New Roman"/>
      <w:color w:val="0000FF"/>
      <w:u w:val="single"/>
    </w:rPr>
  </w:style>
  <w:style w:type="character" w:customStyle="1" w:styleId="10">
    <w:name w:val="article_title1"/>
    <w:basedOn w:val="6"/>
    <w:uiPriority w:val="0"/>
    <w:rPr>
      <w:rFonts w:ascii="隶书" w:hAnsi="隶书" w:eastAsia="隶书" w:cs="隶书"/>
      <w:b/>
      <w:spacing w:val="30"/>
      <w:sz w:val="32"/>
      <w:szCs w:val="32"/>
    </w:rPr>
  </w:style>
  <w:style w:type="character" w:customStyle="1" w:styleId="11">
    <w:name w:val="Header Char"/>
    <w:basedOn w:val="6"/>
    <w:link w:val="3"/>
    <w:autoRedefine/>
    <w:semiHidden/>
    <w:qFormat/>
    <w:uiPriority w:val="99"/>
    <w:rPr>
      <w:rFonts w:ascii="Calibri" w:hAnsi="Calibri" w:eastAsia="宋体" w:cs="Times New Roman"/>
      <w:kern w:val="2"/>
      <w:sz w:val="18"/>
      <w:szCs w:val="18"/>
      <w:lang w:val="en-US" w:eastAsia="zh-CN" w:bidi="ar-SA"/>
    </w:rPr>
  </w:style>
  <w:style w:type="character" w:customStyle="1" w:styleId="12">
    <w:name w:val="Footer Char"/>
    <w:basedOn w:val="6"/>
    <w:link w:val="2"/>
    <w:autoRedefine/>
    <w:semiHidden/>
    <w:qFormat/>
    <w:uiPriority w:val="99"/>
    <w:rPr>
      <w:rFonts w:ascii="Calibri" w:hAnsi="Calibri" w:eastAsia="宋体" w:cs="Times New Roman"/>
      <w:kern w:val="2"/>
      <w:sz w:val="18"/>
      <w:szCs w:val="18"/>
      <w:lang w:val="en-US" w:eastAsia="zh-CN" w:bidi="ar-SA"/>
    </w:rPr>
  </w:style>
  <w:style w:type="character" w:customStyle="1" w:styleId="13">
    <w:name w:val="页眉 Char"/>
    <w:basedOn w:val="6"/>
    <w:link w:val="3"/>
    <w:autoRedefine/>
    <w:semiHidden/>
    <w:uiPriority w:val="99"/>
    <w:rPr>
      <w:rFonts w:ascii="Calibri" w:hAnsi="Calibri" w:eastAsia="宋体" w:cs="Times New Roman"/>
      <w:sz w:val="18"/>
      <w:szCs w:val="18"/>
    </w:rPr>
  </w:style>
  <w:style w:type="character" w:customStyle="1" w:styleId="14">
    <w:name w:val="页脚 Char"/>
    <w:basedOn w:val="6"/>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Template>
  <Company>Microsoft</Company>
  <Pages>10</Pages>
  <Words>961</Words>
  <Characters>5480</Characters>
  <Lines>0</Lines>
  <Paragraphs>0</Paragraphs>
  <TotalTime>49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2012-11-21T12:28:00Z</dcterms:created>
  <dc:creator>Administrator</dc:creator>
  <cp:lastModifiedBy>CARL JOSEPH LEE</cp:lastModifiedBy>
  <dcterms:modified xsi:type="dcterms:W3CDTF">2024-01-19T09:13:23Z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E6D066EA0A45418384C0A5894135D4A2_12</vt:lpwstr>
  </property>
</Properties>
</file>